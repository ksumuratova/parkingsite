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405A" w:rsidRPr="00100BA5" w:rsidRDefault="001C405A" w:rsidP="00BF38C2">
      <w:pPr>
        <w:pStyle w:val="phtitlepageother"/>
        <w:rPr>
          <w:lang w:val="en-US"/>
        </w:rPr>
      </w:pPr>
    </w:p>
    <w:p w:rsidR="00861FCB" w:rsidRPr="009A2E5B" w:rsidRDefault="00861FCB" w:rsidP="00BF38C2">
      <w:pPr>
        <w:pStyle w:val="phtitlepageother"/>
      </w:pPr>
    </w:p>
    <w:p w:rsidR="009A2E5B" w:rsidRDefault="009A2E5B" w:rsidP="00BF38C2">
      <w:pPr>
        <w:pStyle w:val="phtitlepageother"/>
      </w:pPr>
    </w:p>
    <w:p w:rsidR="00861FCB" w:rsidRDefault="00861FCB" w:rsidP="00BF38C2">
      <w:pPr>
        <w:pStyle w:val="phtitlepageother"/>
      </w:pPr>
    </w:p>
    <w:p w:rsidR="00861FCB" w:rsidRPr="009A2E5B" w:rsidRDefault="00861FCB" w:rsidP="00BF38C2">
      <w:pPr>
        <w:pStyle w:val="phtitlepageother"/>
      </w:pPr>
    </w:p>
    <w:p w:rsidR="009A2E5B" w:rsidRPr="009A2E5B" w:rsidRDefault="009A2E5B" w:rsidP="00BF38C2">
      <w:pPr>
        <w:pStyle w:val="phtitlepageother"/>
      </w:pPr>
    </w:p>
    <w:p w:rsidR="001C405A" w:rsidRPr="004E6A8C" w:rsidRDefault="004E6A8C" w:rsidP="009A2E5B">
      <w:pPr>
        <w:pStyle w:val="afff5"/>
        <w:rPr>
          <w:rFonts w:asciiTheme="minorHAnsi" w:hAnsiTheme="minorHAnsi"/>
        </w:rPr>
      </w:pPr>
      <w:r>
        <w:rPr>
          <w:rFonts w:asciiTheme="minorHAnsi" w:hAnsiTheme="minorHAnsi"/>
        </w:rPr>
        <w:t>АВТОМАТИЗИРОВАННАЯ СИСТЕМА ГОРОДСКОГО ПАРКИНГА</w:t>
      </w:r>
    </w:p>
    <w:p w:rsidR="001C405A" w:rsidRPr="001C5915" w:rsidRDefault="001C405A" w:rsidP="009A2E5B">
      <w:pPr>
        <w:pStyle w:val="afff7"/>
      </w:pPr>
      <w:r w:rsidRPr="001C5915">
        <w:t>РУКОВОДСТВО ПОЛЬЗОВАТЕЛЯ</w:t>
      </w:r>
    </w:p>
    <w:p w:rsidR="00801C09" w:rsidRDefault="00801C09" w:rsidP="009A2E5B">
      <w:pPr>
        <w:pStyle w:val="afff2"/>
        <w:spacing w:line="240" w:lineRule="auto"/>
        <w:ind w:firstLine="0"/>
        <w:jc w:val="center"/>
      </w:pPr>
    </w:p>
    <w:p w:rsidR="001C405A" w:rsidRPr="001C5915" w:rsidRDefault="001C405A" w:rsidP="00BF38C2">
      <w:pPr>
        <w:pStyle w:val="phtitlepageother"/>
      </w:pPr>
    </w:p>
    <w:p w:rsidR="001C405A" w:rsidRPr="001C5915" w:rsidRDefault="001C405A" w:rsidP="00BF38C2">
      <w:pPr>
        <w:pStyle w:val="phtitlepageother"/>
      </w:pPr>
    </w:p>
    <w:p w:rsidR="008350CD" w:rsidRDefault="008350CD" w:rsidP="00BF38C2">
      <w:pPr>
        <w:pStyle w:val="phtitlepageother"/>
      </w:pPr>
    </w:p>
    <w:p w:rsidR="001C5915" w:rsidRDefault="001C5915" w:rsidP="00BF38C2">
      <w:pPr>
        <w:pStyle w:val="phtitlepageother"/>
      </w:pPr>
    </w:p>
    <w:p w:rsidR="001C5915" w:rsidRPr="001C5915" w:rsidRDefault="000D4F47" w:rsidP="00BF38C2">
      <w:pPr>
        <w:pStyle w:val="phtitlepageother"/>
      </w:pPr>
      <w:r>
        <w:rPr>
          <w:noProof/>
        </w:rPr>
        <mc:AlternateContent>
          <mc:Choice Requires="wps">
            <w:drawing>
              <wp:anchor distT="0" distB="0" distL="182880" distR="182880" simplePos="0" relativeHeight="251659264" behindDoc="0" locked="0" layoutInCell="1" allowOverlap="1" wp14:anchorId="77007051" wp14:editId="66E1D340">
                <wp:simplePos x="0" y="0"/>
                <wp:positionH relativeFrom="margin">
                  <wp:align>right</wp:align>
                </wp:positionH>
                <wp:positionV relativeFrom="page">
                  <wp:posOffset>6050280</wp:posOffset>
                </wp:positionV>
                <wp:extent cx="4686300" cy="6720840"/>
                <wp:effectExtent l="0" t="0" r="5080" b="1270"/>
                <wp:wrapSquare wrapText="bothSides"/>
                <wp:docPr id="2" name="Текстовое поле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6300" cy="6720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D4F47" w:rsidRDefault="000D4F47" w:rsidP="000D4F47"/>
                          <w:p w:rsidR="000D4F47" w:rsidRDefault="000D4F47" w:rsidP="000D4F47">
                            <w:pPr>
                              <w:ind w:left="4247" w:firstLine="0"/>
                            </w:pPr>
                            <w:r>
                              <w:t xml:space="preserve">Контакты: </w:t>
                            </w:r>
                            <w:r>
                              <w:br/>
                            </w:r>
                            <w:proofErr w:type="spellStart"/>
                            <w:r>
                              <w:t>CodeInside</w:t>
                            </w:r>
                            <w:proofErr w:type="spellEnd"/>
                            <w:r>
                              <w:br/>
                              <w:t>г. Пенза, ул. Суворова 64Б, 6 этаж</w:t>
                            </w:r>
                          </w:p>
                          <w:p w:rsidR="000D4F47" w:rsidRDefault="000D4F47" w:rsidP="000D4F47">
                            <w:pPr>
                              <w:ind w:left="4247" w:firstLine="0"/>
                            </w:pPr>
                            <w:r>
                              <w:t>+7 (8412) 63-67-36</w:t>
                            </w:r>
                            <w:r>
                              <w:br/>
                              <w:t>www.codeinside.ru</w:t>
                            </w:r>
                            <w:r>
                              <w:br/>
                            </w:r>
                            <w:hyperlink r:id="rId8">
                              <w:r>
                                <w:rPr>
                                  <w:color w:val="1155CC"/>
                                  <w:u w:val="single"/>
                                </w:rPr>
                                <w:t>info@codeinside.ru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79000</wp14:pctWidth>
                </wp14:sizeRelH>
                <wp14:sizeRelV relativeFrom="page">
                  <wp14:pctHeight>35000</wp14:pctHeight>
                </wp14:sizeRelV>
              </wp:anchor>
            </w:drawing>
          </mc:Choice>
          <mc:Fallback>
            <w:pict>
              <v:shapetype w14:anchorId="77007051" id="_x0000_t202" coordsize="21600,21600" o:spt="202" path="m,l,21600r21600,l21600,xe">
                <v:stroke joinstyle="miter"/>
                <v:path gradientshapeok="t" o:connecttype="rect"/>
              </v:shapetype>
              <v:shape id="Текстовое поле 131" o:spid="_x0000_s1026" type="#_x0000_t202" style="position:absolute;left:0;text-align:left;margin-left:317.8pt;margin-top:476.4pt;width:369pt;height:529.2pt;z-index:251659264;visibility:visible;mso-wrap-style:square;mso-width-percent:790;mso-height-percent:350;mso-wrap-distance-left:14.4pt;mso-wrap-distance-top:0;mso-wrap-distance-right:14.4pt;mso-wrap-distance-bottom:0;mso-position-horizontal:right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" filled="f" stroked="f" strokeweight=".5pt">
                <v:textbox style="mso-fit-shape-to-text:t" inset="0,0,0,0">
                  <w:txbxContent>
                    <w:p w:rsidR="000D4F47" w:rsidRDefault="000D4F47" w:rsidP="000D4F47"/>
                    <w:p w:rsidR="000D4F47" w:rsidRDefault="000D4F47" w:rsidP="000D4F47">
                      <w:pPr>
                        <w:ind w:left="4247" w:firstLine="0"/>
                      </w:pPr>
                      <w:r>
                        <w:t xml:space="preserve">Контакты: </w:t>
                      </w:r>
                      <w:r>
                        <w:br/>
                      </w:r>
                      <w:proofErr w:type="spellStart"/>
                      <w:r>
                        <w:t>CodeInside</w:t>
                      </w:r>
                      <w:proofErr w:type="spellEnd"/>
                      <w:r>
                        <w:br/>
                        <w:t>г. Пенза, ул. Суворова 64Б, 6 этаж</w:t>
                      </w:r>
                    </w:p>
                    <w:p w:rsidR="000D4F47" w:rsidRDefault="000D4F47" w:rsidP="000D4F47">
                      <w:pPr>
                        <w:ind w:left="4247" w:firstLine="0"/>
                      </w:pPr>
                      <w:r>
                        <w:t>+7 (8412) 63-67-36</w:t>
                      </w:r>
                      <w:r>
                        <w:br/>
                        <w:t>www.codeinside.ru</w:t>
                      </w:r>
                      <w:r>
                        <w:br/>
                      </w:r>
                      <w:hyperlink r:id="rId9">
                        <w:r>
                          <w:rPr>
                            <w:color w:val="1155CC"/>
                            <w:u w:val="single"/>
                          </w:rPr>
                          <w:t>info@codeinside.ru</w:t>
                        </w:r>
                      </w:hyperlink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:rsidR="009A2E5B" w:rsidRPr="005902A1" w:rsidRDefault="009A2E5B" w:rsidP="009A2E5B">
      <w:pPr>
        <w:pStyle w:val="phcontent"/>
      </w:pPr>
      <w:r w:rsidRPr="005902A1">
        <w:lastRenderedPageBreak/>
        <w:t>АННОТАЦИЯ</w:t>
      </w:r>
    </w:p>
    <w:p w:rsidR="009A2E5B" w:rsidRPr="009A2E5B" w:rsidRDefault="009A2E5B" w:rsidP="009A2E5B">
      <w:pPr>
        <w:pStyle w:val="phnormal"/>
      </w:pPr>
      <w:r w:rsidRPr="009A2E5B">
        <w:t xml:space="preserve">Настоящий документ является руководством пользователя по использованию </w:t>
      </w:r>
      <w:r w:rsidR="00272EB7">
        <w:t>Автоматизированной системы городского паркинга</w:t>
      </w:r>
      <w:r w:rsidRPr="009A2E5B">
        <w:t>.</w:t>
      </w:r>
    </w:p>
    <w:p w:rsidR="00272EB7" w:rsidRDefault="009A2E5B" w:rsidP="009A2E5B">
      <w:pPr>
        <w:pStyle w:val="phnormal"/>
      </w:pPr>
      <w:r w:rsidRPr="009A2E5B">
        <w:t>Данное руководство содержит информацию об операциях, выполняемых пользователями при ведении реестра</w:t>
      </w:r>
      <w:r w:rsidR="00272EB7">
        <w:t xml:space="preserve"> парковок</w:t>
      </w:r>
      <w:r w:rsidRPr="009A2E5B">
        <w:t xml:space="preserve">, в части ввода </w:t>
      </w:r>
      <w:r w:rsidR="00272EB7">
        <w:t>информации о парковках</w:t>
      </w:r>
      <w:r w:rsidRPr="009A2E5B">
        <w:t>,</w:t>
      </w:r>
      <w:r w:rsidR="00272EB7">
        <w:t xml:space="preserve"> о тарифах, об организациях, которые имеют отношение к парковкам, а также в части просмотра информации о водителях, их парковочных сессиях, платежах, штрафах.</w:t>
      </w:r>
    </w:p>
    <w:p w:rsidR="009A2E5B" w:rsidRPr="001C5915" w:rsidRDefault="009A2E5B" w:rsidP="009A2E5B">
      <w:pPr>
        <w:pStyle w:val="phnormal"/>
      </w:pPr>
      <w:r w:rsidRPr="009A2E5B">
        <w:t>Операции доступны в соответствии с матрицей прав и ролей, приведенной в приложении (</w:t>
      </w:r>
      <w:r w:rsidR="00445B65" w:rsidRPr="009A2E5B">
        <w:fldChar w:fldCharType="begin"/>
      </w:r>
      <w:r w:rsidRPr="009A2E5B">
        <w:instrText xml:space="preserve"> REF _Ref513709953 \w \h </w:instrText>
      </w:r>
      <w:r>
        <w:instrText xml:space="preserve"> \* MERGEFORMAT </w:instrText>
      </w:r>
      <w:r w:rsidR="00445B65" w:rsidRPr="009A2E5B">
        <w:fldChar w:fldCharType="separate"/>
      </w:r>
      <w:r w:rsidR="00272EB7">
        <w:t>Приложение А</w:t>
      </w:r>
      <w:r w:rsidR="00445B65" w:rsidRPr="009A2E5B">
        <w:fldChar w:fldCharType="end"/>
      </w:r>
      <w:r w:rsidRPr="009A2E5B">
        <w:t>).</w:t>
      </w:r>
    </w:p>
    <w:p w:rsidR="006F07A0" w:rsidRDefault="006F07A0" w:rsidP="006F07A0">
      <w:pPr>
        <w:pStyle w:val="phcontent"/>
      </w:pPr>
      <w:bookmarkStart w:id="0" w:name="_Toc463884014"/>
      <w:r>
        <w:lastRenderedPageBreak/>
        <w:t>Содержание</w:t>
      </w:r>
    </w:p>
    <w:bookmarkStart w:id="1" w:name="_GoBack"/>
    <w:bookmarkEnd w:id="1"/>
    <w:p w:rsidR="00B20CFF" w:rsidRDefault="00445B65">
      <w:pPr>
        <w:pStyle w:val="13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 w:rsidR="00931110">
        <w:instrText xml:space="preserve"> TOC \o "1-3" \h \z \u </w:instrText>
      </w:r>
      <w:r>
        <w:fldChar w:fldCharType="separate"/>
      </w:r>
      <w:hyperlink w:anchor="_Toc19530125" w:history="1">
        <w:r w:rsidR="00B20CFF" w:rsidRPr="00C43A26">
          <w:rPr>
            <w:rStyle w:val="a9"/>
            <w:rFonts w:ascii="Times New Roman Полужирный" w:hAnsi="Times New Roman Полужирный"/>
            <w:noProof/>
          </w:rPr>
          <w:t>1</w:t>
        </w:r>
        <w:r w:rsidR="00B20CF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20CFF" w:rsidRPr="00C43A26">
          <w:rPr>
            <w:rStyle w:val="a9"/>
            <w:noProof/>
          </w:rPr>
          <w:t>Введение</w:t>
        </w:r>
        <w:r w:rsidR="00B20CFF">
          <w:rPr>
            <w:noProof/>
            <w:webHidden/>
          </w:rPr>
          <w:tab/>
        </w:r>
        <w:r w:rsidR="00B20CFF">
          <w:rPr>
            <w:noProof/>
            <w:webHidden/>
          </w:rPr>
          <w:fldChar w:fldCharType="begin"/>
        </w:r>
        <w:r w:rsidR="00B20CFF">
          <w:rPr>
            <w:noProof/>
            <w:webHidden/>
          </w:rPr>
          <w:instrText xml:space="preserve"> PAGEREF _Toc19530125 \h </w:instrText>
        </w:r>
        <w:r w:rsidR="00B20CFF">
          <w:rPr>
            <w:noProof/>
            <w:webHidden/>
          </w:rPr>
        </w:r>
        <w:r w:rsidR="00B20CFF">
          <w:rPr>
            <w:noProof/>
            <w:webHidden/>
          </w:rPr>
          <w:fldChar w:fldCharType="separate"/>
        </w:r>
        <w:r w:rsidR="00B20CFF">
          <w:rPr>
            <w:noProof/>
            <w:webHidden/>
          </w:rPr>
          <w:t>5</w:t>
        </w:r>
        <w:r w:rsidR="00B20CFF">
          <w:rPr>
            <w:noProof/>
            <w:webHidden/>
          </w:rPr>
          <w:fldChar w:fldCharType="end"/>
        </w:r>
      </w:hyperlink>
    </w:p>
    <w:p w:rsidR="00B20CFF" w:rsidRDefault="00B20CF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530126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Область применения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530127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Краткое описание возможностей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530128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Уровень подготовки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13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9530129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Назначение Подсистемы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530130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Функции, для автоматизации которых предназначена Подсистема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530131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Условия, при соблюдении которых обеспечивается применение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13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9530132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Подготовка к работе в Системе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530133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Порядок загрузки данных и программ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530134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Вход в Систему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530135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Выход из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530136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Порядок проверки работоспособности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13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9530137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Описание функциональности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530138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Описание выполняемых функций, задач, процедур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530139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Описание операций технологического процесса обработки данных, необходимых для выполнения функций, задач, процедур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40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4.2.1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Просмотр карты парковок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41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4.2.2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Сведения о парковочных сессиях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42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4.2.3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Сведения о тарифах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43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4.2.4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Сведения о парковках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44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4.2.5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Сведения о микрорайонах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45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4.2.6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Сведения о пользователях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46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4.2.7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Сведения о категориях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47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4.2.8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Сведения о организациях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48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4.2.9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Сведения о типах организаций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49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4.2.10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Сведения о ТС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50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4.2.11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Сведения об истории платежей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51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4.2.12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Сведения о штрафах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52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4.2.13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Сведения о ролях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53" w:history="1">
        <w:r w:rsidRPr="00C43A26">
          <w:rPr>
            <w:rStyle w:val="a9"/>
            <w:rFonts w:ascii="Times New Roman Полужирный" w:hAnsi="Times New Roman Полужирный"/>
            <w:noProof/>
          </w:rPr>
          <w:t>4.2.14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C43A26">
          <w:rPr>
            <w:rStyle w:val="a9"/>
            <w:noProof/>
          </w:rPr>
          <w:t>Сведения о настройках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54" w:history="1">
        <w:r w:rsidRPr="00C43A26">
          <w:rPr>
            <w:rStyle w:val="a9"/>
            <w:noProof/>
          </w:rPr>
          <w:t>Параметры парковочной сессии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55" w:history="1">
        <w:r w:rsidRPr="00C43A26">
          <w:rPr>
            <w:rStyle w:val="a9"/>
            <w:noProof/>
          </w:rPr>
          <w:t>Параметры парковок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56" w:history="1">
        <w:r w:rsidRPr="00C43A26">
          <w:rPr>
            <w:rStyle w:val="a9"/>
            <w:noProof/>
          </w:rPr>
          <w:t>Параметры поддержки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31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19530157" w:history="1">
        <w:r w:rsidRPr="00C43A26">
          <w:rPr>
            <w:rStyle w:val="a9"/>
            <w:noProof/>
          </w:rPr>
          <w:t>Праздничные дни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20CFF" w:rsidRDefault="00B20CFF">
      <w:pPr>
        <w:pStyle w:val="13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9530158" w:history="1">
        <w:r w:rsidRPr="00C43A26">
          <w:rPr>
            <w:rStyle w:val="a9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_Toc19530158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6F07A0" w:rsidRPr="006F07A0" w:rsidRDefault="00445B65" w:rsidP="00FE58C9">
      <w:pPr>
        <w:pStyle w:val="13"/>
      </w:pPr>
      <w:r>
        <w:fldChar w:fldCharType="end"/>
      </w:r>
    </w:p>
    <w:p w:rsidR="003812FE" w:rsidRPr="00BC71AD" w:rsidRDefault="00A71870" w:rsidP="00BC71AD">
      <w:pPr>
        <w:pStyle w:val="11"/>
      </w:pPr>
      <w:bookmarkStart w:id="2" w:name="_Toc463884015"/>
      <w:bookmarkStart w:id="3" w:name="_Toc19530125"/>
      <w:bookmarkEnd w:id="0"/>
      <w:r w:rsidRPr="00BC71AD">
        <w:lastRenderedPageBreak/>
        <w:t>Введение</w:t>
      </w:r>
      <w:bookmarkEnd w:id="2"/>
      <w:bookmarkEnd w:id="3"/>
    </w:p>
    <w:p w:rsidR="003812FE" w:rsidRPr="005902A1" w:rsidRDefault="003812FE" w:rsidP="00BC71AD">
      <w:pPr>
        <w:pStyle w:val="2"/>
      </w:pPr>
      <w:bookmarkStart w:id="4" w:name="_Toc463884016"/>
      <w:bookmarkStart w:id="5" w:name="_Toc19530126"/>
      <w:r w:rsidRPr="005902A1">
        <w:t>Область применения</w:t>
      </w:r>
      <w:bookmarkEnd w:id="4"/>
      <w:bookmarkEnd w:id="5"/>
    </w:p>
    <w:p w:rsidR="00272EB7" w:rsidRPr="008B466B" w:rsidRDefault="008B466B" w:rsidP="00FE58C9">
      <w:r>
        <w:t>Автоматизированная система городского паркинга (далее Система, АСГП)</w:t>
      </w:r>
      <w:r w:rsidR="00272EB7">
        <w:t xml:space="preserve"> предназначена для внедрения в регионе и используется для агрегации данных о платных парковках региона</w:t>
      </w:r>
      <w:r>
        <w:t>, распознавания ГРН ТС, мониторинга пользования платными парковками, обеспечения контроля за паркованием ТС, снижения уровня аварийности, связанной с небезопасным паркованием ТС.</w:t>
      </w:r>
    </w:p>
    <w:p w:rsidR="003812FE" w:rsidRPr="005902A1" w:rsidRDefault="003812FE" w:rsidP="00BC71AD">
      <w:pPr>
        <w:pStyle w:val="2"/>
      </w:pPr>
      <w:bookmarkStart w:id="6" w:name="_Toc463884017"/>
      <w:bookmarkStart w:id="7" w:name="_Toc19530127"/>
      <w:r w:rsidRPr="005902A1">
        <w:t>Краткое описание возможностей</w:t>
      </w:r>
      <w:bookmarkEnd w:id="6"/>
      <w:bookmarkEnd w:id="7"/>
    </w:p>
    <w:p w:rsidR="00A9595B" w:rsidRDefault="00272EB7" w:rsidP="00FE58C9">
      <w:r>
        <w:t>Система</w:t>
      </w:r>
      <w:r w:rsidR="003812FE" w:rsidRPr="005902A1">
        <w:t xml:space="preserve"> </w:t>
      </w:r>
      <w:r w:rsidR="00A9595B" w:rsidRPr="005F4674">
        <w:t xml:space="preserve">обеспечивает </w:t>
      </w:r>
      <w:r w:rsidR="00B80718">
        <w:t xml:space="preserve">автоматизированный </w:t>
      </w:r>
      <w:r w:rsidR="00A9595B" w:rsidRPr="005F4674">
        <w:t>сбор, накопление, хранение, обработку и</w:t>
      </w:r>
      <w:r w:rsidR="00BC71AD">
        <w:t xml:space="preserve"> </w:t>
      </w:r>
      <w:r w:rsidR="00A9595B" w:rsidRPr="005F4674">
        <w:t xml:space="preserve">передачу </w:t>
      </w:r>
      <w:r>
        <w:t>сведений о парковках,</w:t>
      </w:r>
      <w:r w:rsidR="008B466B">
        <w:t xml:space="preserve"> их загруженности,</w:t>
      </w:r>
      <w:r>
        <w:t xml:space="preserve"> парковочных сессиях, пользователях парковок, организациях, отвечающих за парковки</w:t>
      </w:r>
      <w:r w:rsidR="008B466B">
        <w:t xml:space="preserve">. Также Система предоставляет возможность отсроченной оплаты парковочных сессий. </w:t>
      </w:r>
    </w:p>
    <w:p w:rsidR="003812FE" w:rsidRPr="005902A1" w:rsidRDefault="003812FE" w:rsidP="00BC71AD">
      <w:pPr>
        <w:pStyle w:val="2"/>
      </w:pPr>
      <w:bookmarkStart w:id="8" w:name="_Toc406506798"/>
      <w:bookmarkStart w:id="9" w:name="_Toc405544799"/>
      <w:bookmarkStart w:id="10" w:name="_Toc346552867"/>
      <w:bookmarkStart w:id="11" w:name="_Toc349055682"/>
      <w:bookmarkStart w:id="12" w:name="_Toc438134326"/>
      <w:bookmarkStart w:id="13" w:name="_Toc438137867"/>
      <w:bookmarkStart w:id="14" w:name="_Toc463884018"/>
      <w:bookmarkStart w:id="15" w:name="_Toc19530128"/>
      <w:r w:rsidRPr="005902A1">
        <w:t>Уровень подготовки пользователя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:rsidR="003812FE" w:rsidRPr="005902A1" w:rsidRDefault="003812FE" w:rsidP="00FE58C9">
      <w:r w:rsidRPr="005902A1">
        <w:t xml:space="preserve">При работе с </w:t>
      </w:r>
      <w:r w:rsidR="00272EB7">
        <w:t>Системой</w:t>
      </w:r>
      <w:r w:rsidRPr="005902A1">
        <w:t xml:space="preserve"> пользователь должен обладать знаниями предметной области, навыками работы с операционной системой </w:t>
      </w:r>
      <w:r w:rsidR="00C610C4" w:rsidRPr="00C610C4">
        <w:t>Microsoft Windows</w:t>
      </w:r>
      <w:r w:rsidRPr="005902A1">
        <w:t xml:space="preserve"> и </w:t>
      </w:r>
      <w:r w:rsidR="005C3BAA">
        <w:rPr>
          <w:lang w:val="en-US"/>
        </w:rPr>
        <w:t>web</w:t>
      </w:r>
      <w:r w:rsidRPr="005902A1">
        <w:t xml:space="preserve">-браузером, а также пройти ознакомиться с </w:t>
      </w:r>
      <w:r w:rsidR="009676C5">
        <w:t xml:space="preserve">данным </w:t>
      </w:r>
      <w:r w:rsidRPr="005902A1">
        <w:t xml:space="preserve">руководством пользователя, входящим в комплект документации </w:t>
      </w:r>
      <w:r w:rsidR="00272EB7">
        <w:t>Системы</w:t>
      </w:r>
      <w:r w:rsidRPr="005902A1">
        <w:t>.</w:t>
      </w:r>
    </w:p>
    <w:p w:rsidR="003812FE" w:rsidRPr="00BC71AD" w:rsidRDefault="00A71870" w:rsidP="00BC71AD">
      <w:pPr>
        <w:pStyle w:val="11"/>
      </w:pPr>
      <w:bookmarkStart w:id="16" w:name="_Toc463884020"/>
      <w:bookmarkStart w:id="17" w:name="_Toc19530129"/>
      <w:r w:rsidRPr="00BC71AD">
        <w:lastRenderedPageBreak/>
        <w:t xml:space="preserve">Назначение </w:t>
      </w:r>
      <w:bookmarkEnd w:id="16"/>
      <w:r>
        <w:t>П</w:t>
      </w:r>
      <w:r w:rsidRPr="00BC71AD">
        <w:t>одсистемы</w:t>
      </w:r>
      <w:bookmarkEnd w:id="17"/>
    </w:p>
    <w:p w:rsidR="003812FE" w:rsidRPr="00BC71AD" w:rsidRDefault="003812FE" w:rsidP="00BC71AD">
      <w:pPr>
        <w:pStyle w:val="2"/>
      </w:pPr>
      <w:bookmarkStart w:id="18" w:name="_Toc463884021"/>
      <w:bookmarkStart w:id="19" w:name="_Toc19530130"/>
      <w:r w:rsidRPr="00BC71AD">
        <w:t xml:space="preserve">Функции, для автоматизации которых предназначена </w:t>
      </w:r>
      <w:r w:rsidR="00BC71AD">
        <w:t>Подс</w:t>
      </w:r>
      <w:r w:rsidRPr="00BC71AD">
        <w:t>истема</w:t>
      </w:r>
      <w:bookmarkEnd w:id="18"/>
      <w:bookmarkEnd w:id="19"/>
    </w:p>
    <w:p w:rsidR="003812FE" w:rsidRPr="005902A1" w:rsidRDefault="008B466B" w:rsidP="00FE58C9">
      <w:r>
        <w:t>Система</w:t>
      </w:r>
      <w:r w:rsidR="003812FE" w:rsidRPr="005902A1">
        <w:t xml:space="preserve"> предназначен для автоматизации следующих </w:t>
      </w:r>
      <w:r w:rsidRPr="005902A1">
        <w:t xml:space="preserve">сбора, обработки и хранения </w:t>
      </w:r>
      <w:r>
        <w:t xml:space="preserve">следующей </w:t>
      </w:r>
      <w:r w:rsidRPr="005902A1">
        <w:t>информации</w:t>
      </w:r>
      <w:r w:rsidR="003812FE" w:rsidRPr="005902A1">
        <w:t>:</w:t>
      </w:r>
    </w:p>
    <w:p w:rsidR="003812FE" w:rsidRDefault="008B466B" w:rsidP="00FC58F8">
      <w:pPr>
        <w:pStyle w:val="aa"/>
        <w:numPr>
          <w:ilvl w:val="0"/>
          <w:numId w:val="25"/>
        </w:numPr>
      </w:pPr>
      <w:r w:rsidRPr="005902A1">
        <w:t>О</w:t>
      </w:r>
      <w:r>
        <w:t>б</w:t>
      </w:r>
      <w:r w:rsidR="00877277" w:rsidRPr="005902A1">
        <w:t xml:space="preserve"> </w:t>
      </w:r>
      <w:r>
        <w:t>организациях, владеющих или обслуживающих парковки;</w:t>
      </w:r>
    </w:p>
    <w:p w:rsidR="008B466B" w:rsidRDefault="008B466B" w:rsidP="00FC58F8">
      <w:pPr>
        <w:pStyle w:val="aa"/>
        <w:numPr>
          <w:ilvl w:val="0"/>
          <w:numId w:val="25"/>
        </w:numPr>
      </w:pPr>
      <w:r>
        <w:t>О парковках, предоставляющих возможность платного паркования в обустроенных для этого местах;</w:t>
      </w:r>
    </w:p>
    <w:p w:rsidR="008B466B" w:rsidRDefault="008B466B" w:rsidP="00FC58F8">
      <w:pPr>
        <w:pStyle w:val="aa"/>
        <w:numPr>
          <w:ilvl w:val="0"/>
          <w:numId w:val="25"/>
        </w:numPr>
      </w:pPr>
      <w:r>
        <w:t>О тарифе, который применяется на конкретной парковке;</w:t>
      </w:r>
    </w:p>
    <w:p w:rsidR="008B466B" w:rsidRDefault="008B466B" w:rsidP="00FC58F8">
      <w:pPr>
        <w:pStyle w:val="aa"/>
        <w:numPr>
          <w:ilvl w:val="0"/>
          <w:numId w:val="25"/>
        </w:numPr>
      </w:pPr>
      <w:r>
        <w:t>О парковочных сессиях, зарегистрированных на парковках Системы;</w:t>
      </w:r>
    </w:p>
    <w:p w:rsidR="008B466B" w:rsidRDefault="0029554A" w:rsidP="00FC58F8">
      <w:pPr>
        <w:pStyle w:val="aa"/>
        <w:numPr>
          <w:ilvl w:val="0"/>
          <w:numId w:val="25"/>
        </w:numPr>
      </w:pPr>
      <w:r>
        <w:t>О пользователях парковок и пользователях системы;</w:t>
      </w:r>
    </w:p>
    <w:p w:rsidR="0029554A" w:rsidRDefault="0029554A" w:rsidP="00FC58F8">
      <w:pPr>
        <w:pStyle w:val="aa"/>
        <w:numPr>
          <w:ilvl w:val="0"/>
          <w:numId w:val="25"/>
        </w:numPr>
      </w:pPr>
      <w:r>
        <w:t>О ТС пользователей;</w:t>
      </w:r>
    </w:p>
    <w:p w:rsidR="0029554A" w:rsidRDefault="0029554A" w:rsidP="00FC58F8">
      <w:pPr>
        <w:pStyle w:val="aa"/>
        <w:numPr>
          <w:ilvl w:val="0"/>
          <w:numId w:val="25"/>
        </w:numPr>
      </w:pPr>
      <w:r>
        <w:t>Об истории платежей за парковочные сессии;</w:t>
      </w:r>
    </w:p>
    <w:p w:rsidR="0029554A" w:rsidRPr="008B466B" w:rsidRDefault="0029554A" w:rsidP="00FC58F8">
      <w:pPr>
        <w:pStyle w:val="aa"/>
        <w:numPr>
          <w:ilvl w:val="0"/>
          <w:numId w:val="25"/>
        </w:numPr>
      </w:pPr>
      <w:r>
        <w:t>О штрафах за неоплаченные парковочные сессии</w:t>
      </w:r>
    </w:p>
    <w:p w:rsidR="003812FE" w:rsidRPr="00BC71AD" w:rsidRDefault="003812FE" w:rsidP="00BC71AD">
      <w:pPr>
        <w:pStyle w:val="2"/>
      </w:pPr>
      <w:bookmarkStart w:id="20" w:name="_Toc405902066"/>
      <w:bookmarkStart w:id="21" w:name="_Toc406506802"/>
      <w:bookmarkStart w:id="22" w:name="_Toc433898673"/>
      <w:bookmarkStart w:id="23" w:name="_Toc463884022"/>
      <w:bookmarkStart w:id="24" w:name="_Toc19530131"/>
      <w:r w:rsidRPr="00BC71AD">
        <w:t xml:space="preserve">Условия, при соблюдении которых обеспечивается применение </w:t>
      </w:r>
      <w:r w:rsidR="0029554A">
        <w:t>С</w:t>
      </w:r>
      <w:r w:rsidRPr="00BC71AD">
        <w:t>истемы</w:t>
      </w:r>
      <w:bookmarkEnd w:id="20"/>
      <w:bookmarkEnd w:id="21"/>
      <w:bookmarkEnd w:id="22"/>
      <w:bookmarkEnd w:id="23"/>
      <w:bookmarkEnd w:id="24"/>
    </w:p>
    <w:p w:rsidR="003812FE" w:rsidRPr="005902A1" w:rsidRDefault="003812FE" w:rsidP="00FE58C9">
      <w:pPr>
        <w:rPr>
          <w:rFonts w:eastAsiaTheme="minorHAnsi"/>
        </w:rPr>
      </w:pPr>
      <w:r w:rsidRPr="005902A1">
        <w:rPr>
          <w:rFonts w:eastAsiaTheme="minorHAnsi"/>
        </w:rPr>
        <w:t xml:space="preserve">Для обеспечения применения </w:t>
      </w:r>
      <w:r w:rsidR="008B466B">
        <w:rPr>
          <w:rFonts w:eastAsiaTheme="minorHAnsi"/>
        </w:rPr>
        <w:t>АСГП</w:t>
      </w:r>
      <w:r w:rsidRPr="005902A1">
        <w:rPr>
          <w:rFonts w:eastAsiaTheme="minorHAnsi"/>
        </w:rPr>
        <w:t xml:space="preserve"> необходимо наличие следующих минимальных технических средств:</w:t>
      </w:r>
    </w:p>
    <w:p w:rsidR="003812FE" w:rsidRPr="005902A1" w:rsidRDefault="003812FE" w:rsidP="00FC58F8">
      <w:pPr>
        <w:pStyle w:val="phlistitemized1"/>
        <w:numPr>
          <w:ilvl w:val="0"/>
          <w:numId w:val="26"/>
        </w:numPr>
      </w:pPr>
      <w:r w:rsidRPr="005902A1">
        <w:t>IBM-совместимый ПК, с процессором частотой 700 МГц и выше;</w:t>
      </w:r>
    </w:p>
    <w:p w:rsidR="00FA41B2" w:rsidRPr="005902A1" w:rsidRDefault="003812FE" w:rsidP="00FC58F8">
      <w:pPr>
        <w:pStyle w:val="phlistitemized1"/>
        <w:numPr>
          <w:ilvl w:val="0"/>
          <w:numId w:val="26"/>
        </w:numPr>
      </w:pPr>
      <w:r w:rsidRPr="005902A1">
        <w:t>512 М</w:t>
      </w:r>
      <w:r w:rsidR="00C85A2F">
        <w:t>Б</w:t>
      </w:r>
      <w:r w:rsidRPr="005902A1">
        <w:t xml:space="preserve"> ОЗУ</w:t>
      </w:r>
      <w:r w:rsidR="00FA1B55">
        <w:t xml:space="preserve"> и более</w:t>
      </w:r>
      <w:r w:rsidRPr="005902A1">
        <w:t>;</w:t>
      </w:r>
    </w:p>
    <w:p w:rsidR="003812FE" w:rsidRPr="005902A1" w:rsidRDefault="003812FE" w:rsidP="00FC58F8">
      <w:pPr>
        <w:pStyle w:val="phlistitemized1"/>
        <w:numPr>
          <w:ilvl w:val="0"/>
          <w:numId w:val="26"/>
        </w:numPr>
      </w:pPr>
      <w:r w:rsidRPr="005902A1">
        <w:t xml:space="preserve">операционная система </w:t>
      </w:r>
      <w:r w:rsidR="00C610C4" w:rsidRPr="00C610C4">
        <w:t xml:space="preserve">Microsoft </w:t>
      </w:r>
      <w:r w:rsidRPr="005902A1">
        <w:t>Windows XP/7/8</w:t>
      </w:r>
      <w:r w:rsidR="00022CAE">
        <w:t xml:space="preserve"> </w:t>
      </w:r>
      <w:r w:rsidR="00022CAE" w:rsidRPr="005902A1">
        <w:t>и выше</w:t>
      </w:r>
      <w:r w:rsidRPr="005902A1">
        <w:t>.</w:t>
      </w:r>
    </w:p>
    <w:p w:rsidR="003812FE" w:rsidRPr="005902A1" w:rsidRDefault="003812FE" w:rsidP="00FE58C9">
      <w:pPr>
        <w:rPr>
          <w:rFonts w:eastAsiaTheme="minorHAnsi"/>
        </w:rPr>
      </w:pPr>
      <w:r w:rsidRPr="005902A1">
        <w:rPr>
          <w:rFonts w:eastAsiaTheme="minorHAnsi"/>
        </w:rPr>
        <w:t>Рекомендуемые технические средства:</w:t>
      </w:r>
    </w:p>
    <w:p w:rsidR="003812FE" w:rsidRPr="001C5915" w:rsidRDefault="003812FE" w:rsidP="00FC58F8">
      <w:pPr>
        <w:pStyle w:val="phlistitemized1"/>
        <w:numPr>
          <w:ilvl w:val="0"/>
          <w:numId w:val="27"/>
        </w:numPr>
      </w:pPr>
      <w:r w:rsidRPr="001C5915">
        <w:t>ПК с тактовой частотой процессора 2 ГГц и выше;</w:t>
      </w:r>
    </w:p>
    <w:p w:rsidR="003812FE" w:rsidRPr="001C5915" w:rsidRDefault="00A96CF2" w:rsidP="00FC58F8">
      <w:pPr>
        <w:pStyle w:val="phlistitemized1"/>
        <w:numPr>
          <w:ilvl w:val="0"/>
          <w:numId w:val="27"/>
        </w:numPr>
      </w:pPr>
      <w:r>
        <w:t xml:space="preserve">оперативная память </w:t>
      </w:r>
      <w:r w:rsidR="003812FE" w:rsidRPr="001C5915">
        <w:t>2 Г</w:t>
      </w:r>
      <w:r w:rsidR="00BC71AD">
        <w:t>Б</w:t>
      </w:r>
      <w:r w:rsidR="003812FE" w:rsidRPr="001C5915">
        <w:t xml:space="preserve"> ОЗУ</w:t>
      </w:r>
      <w:r w:rsidR="00FA1B55" w:rsidRPr="001C5915">
        <w:t xml:space="preserve"> и более</w:t>
      </w:r>
      <w:r w:rsidR="003812FE" w:rsidRPr="001C5915">
        <w:t>;</w:t>
      </w:r>
    </w:p>
    <w:p w:rsidR="003812FE" w:rsidRPr="001C5915" w:rsidRDefault="003812FE" w:rsidP="00FC58F8">
      <w:pPr>
        <w:pStyle w:val="phlistitemized1"/>
        <w:numPr>
          <w:ilvl w:val="0"/>
          <w:numId w:val="27"/>
        </w:numPr>
      </w:pPr>
      <w:r w:rsidRPr="001C5915">
        <w:t xml:space="preserve">операционная система </w:t>
      </w:r>
      <w:r w:rsidR="00C610C4" w:rsidRPr="001C5915">
        <w:t xml:space="preserve">Microsoft </w:t>
      </w:r>
      <w:r w:rsidRPr="001C5915">
        <w:t>Windows 7/8</w:t>
      </w:r>
      <w:r w:rsidR="00022CAE" w:rsidRPr="001C5915">
        <w:t xml:space="preserve"> и выше</w:t>
      </w:r>
      <w:r w:rsidRPr="001C5915">
        <w:t>.</w:t>
      </w:r>
    </w:p>
    <w:p w:rsidR="003812FE" w:rsidRPr="005902A1" w:rsidRDefault="003812FE" w:rsidP="00FE58C9">
      <w:pPr>
        <w:rPr>
          <w:rFonts w:eastAsiaTheme="minorHAnsi"/>
        </w:rPr>
      </w:pPr>
      <w:r w:rsidRPr="005902A1">
        <w:rPr>
          <w:rFonts w:eastAsiaTheme="minorHAnsi"/>
        </w:rPr>
        <w:t>Персональный компьютер должен быть подключен к сети Интернет со скоростью передачи данных не менее 256 Кбит/с.</w:t>
      </w:r>
    </w:p>
    <w:p w:rsidR="0076485D" w:rsidRPr="009676C5" w:rsidRDefault="003812FE" w:rsidP="00FE58C9">
      <w:r w:rsidRPr="005902A1">
        <w:t xml:space="preserve">Системные программные средства, необходимые для работы с </w:t>
      </w:r>
      <w:r w:rsidR="008B466B">
        <w:t>АСГП</w:t>
      </w:r>
      <w:r w:rsidRPr="005902A1">
        <w:t>, должны быть представлены лицензионной локализованной версией систе</w:t>
      </w:r>
      <w:bookmarkStart w:id="25" w:name="_Toc463884023"/>
      <w:r w:rsidR="009676C5">
        <w:t>много программного обеспечения.</w:t>
      </w:r>
    </w:p>
    <w:p w:rsidR="003812FE" w:rsidRPr="00BC71AD" w:rsidRDefault="00A71870" w:rsidP="00BC71AD">
      <w:pPr>
        <w:pStyle w:val="11"/>
      </w:pPr>
      <w:bookmarkStart w:id="26" w:name="_Toc19530132"/>
      <w:r w:rsidRPr="00BC71AD">
        <w:lastRenderedPageBreak/>
        <w:t>Подготовка к работе</w:t>
      </w:r>
      <w:bookmarkEnd w:id="25"/>
      <w:r w:rsidRPr="00BC71AD">
        <w:t xml:space="preserve"> в </w:t>
      </w:r>
      <w:r w:rsidR="0029554A">
        <w:t>С</w:t>
      </w:r>
      <w:r w:rsidRPr="00BC71AD">
        <w:t>истеме</w:t>
      </w:r>
      <w:bookmarkEnd w:id="26"/>
    </w:p>
    <w:p w:rsidR="003812FE" w:rsidRPr="005902A1" w:rsidRDefault="00095F35" w:rsidP="00BC71AD">
      <w:pPr>
        <w:pStyle w:val="2"/>
      </w:pPr>
      <w:bookmarkStart w:id="27" w:name="_Toc19530133"/>
      <w:r w:rsidRPr="005902A1">
        <w:t>Порядок загрузки данных и программ</w:t>
      </w:r>
      <w:bookmarkEnd w:id="27"/>
    </w:p>
    <w:p w:rsidR="0046522B" w:rsidRPr="0046522B" w:rsidRDefault="0046522B" w:rsidP="00FE58C9">
      <w:r w:rsidRPr="0046522B">
        <w:t xml:space="preserve">Для начала работы с </w:t>
      </w:r>
      <w:r w:rsidR="00BC71AD">
        <w:t>Подс</w:t>
      </w:r>
      <w:r w:rsidRPr="0046522B">
        <w:t xml:space="preserve">истемой на рабочем месте пользователя должен быть настроен постоянный доступ к сети Интернет. Интерфейс пользователя </w:t>
      </w:r>
      <w:r w:rsidR="00BC71AD">
        <w:t>Подс</w:t>
      </w:r>
      <w:r w:rsidRPr="0046522B">
        <w:t xml:space="preserve">истемы поддерживает следующие </w:t>
      </w:r>
      <w:r w:rsidR="005C3BAA">
        <w:rPr>
          <w:lang w:val="en-US"/>
        </w:rPr>
        <w:t>web</w:t>
      </w:r>
      <w:r w:rsidRPr="0046522B">
        <w:t>-браузеры:</w:t>
      </w:r>
    </w:p>
    <w:p w:rsidR="0046522B" w:rsidRPr="0046522B" w:rsidRDefault="0046522B" w:rsidP="00FC58F8">
      <w:pPr>
        <w:pStyle w:val="phlistitemized1"/>
        <w:numPr>
          <w:ilvl w:val="0"/>
          <w:numId w:val="28"/>
        </w:numPr>
      </w:pPr>
      <w:r w:rsidRPr="0046522B">
        <w:t>Google Chrome от версии 40.0 и выше;</w:t>
      </w:r>
    </w:p>
    <w:p w:rsidR="0046522B" w:rsidRPr="0046522B" w:rsidRDefault="0046522B" w:rsidP="00FC58F8">
      <w:pPr>
        <w:pStyle w:val="phlistitemized1"/>
        <w:numPr>
          <w:ilvl w:val="0"/>
          <w:numId w:val="28"/>
        </w:numPr>
      </w:pPr>
      <w:r w:rsidRPr="0046522B">
        <w:t>Mozilla Firefox от версии 50.0 и выше;</w:t>
      </w:r>
    </w:p>
    <w:p w:rsidR="0046522B" w:rsidRPr="005902A1" w:rsidRDefault="0046522B" w:rsidP="00FC58F8">
      <w:pPr>
        <w:pStyle w:val="phlistitemized1"/>
        <w:numPr>
          <w:ilvl w:val="0"/>
          <w:numId w:val="28"/>
        </w:numPr>
      </w:pPr>
      <w:r w:rsidRPr="0046522B">
        <w:t>Internet Explorer от версии 9.0 и выше</w:t>
      </w:r>
      <w:r w:rsidR="00C610C4">
        <w:t>.</w:t>
      </w:r>
    </w:p>
    <w:p w:rsidR="003812FE" w:rsidRPr="005902A1" w:rsidRDefault="00095F35" w:rsidP="00BC71AD">
      <w:pPr>
        <w:pStyle w:val="2"/>
      </w:pPr>
      <w:bookmarkStart w:id="28" w:name="_Ref514664524"/>
      <w:bookmarkStart w:id="29" w:name="_Toc19530134"/>
      <w:r w:rsidRPr="005902A1">
        <w:t xml:space="preserve">Вход в </w:t>
      </w:r>
      <w:r w:rsidR="0029554A">
        <w:t>С</w:t>
      </w:r>
      <w:r w:rsidRPr="005902A1">
        <w:t>истему</w:t>
      </w:r>
      <w:bookmarkEnd w:id="28"/>
      <w:bookmarkEnd w:id="29"/>
    </w:p>
    <w:p w:rsidR="003812FE" w:rsidRDefault="003812FE" w:rsidP="00FE58C9">
      <w:r w:rsidRPr="005902A1">
        <w:t xml:space="preserve">Для успешного входа в </w:t>
      </w:r>
      <w:r w:rsidR="00BC71AD">
        <w:t>Подс</w:t>
      </w:r>
      <w:r w:rsidRPr="005902A1">
        <w:t xml:space="preserve">истему </w:t>
      </w:r>
      <w:r w:rsidR="004E2016">
        <w:t xml:space="preserve">необходимо </w:t>
      </w:r>
      <w:r w:rsidR="002F6C3C">
        <w:t>откр</w:t>
      </w:r>
      <w:r w:rsidR="004E2016">
        <w:t>ыть</w:t>
      </w:r>
      <w:r w:rsidRPr="005902A1">
        <w:t xml:space="preserve"> </w:t>
      </w:r>
      <w:r w:rsidR="002F6C3C">
        <w:rPr>
          <w:lang w:val="en-US"/>
        </w:rPr>
        <w:t>web</w:t>
      </w:r>
      <w:r w:rsidRPr="005902A1">
        <w:t>-браузер и в адресной строке</w:t>
      </w:r>
      <w:r w:rsidR="005D6919">
        <w:t xml:space="preserve"> необходимо</w:t>
      </w:r>
      <w:r w:rsidRPr="005902A1">
        <w:t xml:space="preserve"> вве</w:t>
      </w:r>
      <w:r w:rsidR="005D6919">
        <w:t>сти</w:t>
      </w:r>
      <w:r w:rsidRPr="005902A1">
        <w:t xml:space="preserve"> </w:t>
      </w:r>
      <w:hyperlink r:id="rId10" w:history="1">
        <w:r w:rsidR="004E6A8C">
          <w:rPr>
            <w:rStyle w:val="a9"/>
          </w:rPr>
          <w:t>https://parking-uat.codeinside.ru/</w:t>
        </w:r>
      </w:hyperlink>
      <w:r w:rsidRPr="005902A1">
        <w:t>. На экране отобразится страница авторизации</w:t>
      </w:r>
      <w:r w:rsidR="003A3B16">
        <w:t xml:space="preserve"> (</w:t>
      </w:r>
      <w:r w:rsidR="00445B65">
        <w:fldChar w:fldCharType="begin"/>
      </w:r>
      <w:r w:rsidR="003A3B16">
        <w:instrText xml:space="preserve"> REF _Ref13142776 \h </w:instrText>
      </w:r>
      <w:r w:rsidR="00445B65">
        <w:fldChar w:fldCharType="separate"/>
      </w:r>
      <w:r w:rsidR="00D13F67">
        <w:t xml:space="preserve">Рисунок </w:t>
      </w:r>
      <w:r w:rsidR="00D13F67">
        <w:rPr>
          <w:noProof/>
        </w:rPr>
        <w:t>1</w:t>
      </w:r>
      <w:r w:rsidR="00445B65">
        <w:fldChar w:fldCharType="end"/>
      </w:r>
      <w:r w:rsidR="003A3B16">
        <w:t>)</w:t>
      </w:r>
      <w:r w:rsidRPr="005902A1">
        <w:t xml:space="preserve">. </w:t>
      </w:r>
    </w:p>
    <w:p w:rsidR="00CB307B" w:rsidRDefault="004E6A8C" w:rsidP="00CB307B">
      <w:pPr>
        <w:pStyle w:val="phfigure"/>
      </w:pPr>
      <w:r>
        <w:rPr>
          <w:noProof/>
        </w:rPr>
        <w:drawing>
          <wp:inline distT="0" distB="0" distL="0" distR="0" wp14:anchorId="6004C5C0" wp14:editId="32234D36">
            <wp:extent cx="3571875" cy="29813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A5" w:rsidRPr="005902A1" w:rsidRDefault="00CB307B" w:rsidP="00D80965">
      <w:pPr>
        <w:pStyle w:val="afffc"/>
      </w:pPr>
      <w:bookmarkStart w:id="30" w:name="_Ref13142776"/>
      <w:r>
        <w:t xml:space="preserve">Рисунок </w:t>
      </w:r>
      <w:r w:rsidR="00445B65">
        <w:fldChar w:fldCharType="begin"/>
      </w:r>
      <w:r w:rsidR="00A66E38">
        <w:instrText xml:space="preserve"> SEQ Рисунок \* ARABIC </w:instrText>
      </w:r>
      <w:r w:rsidR="00445B65">
        <w:fldChar w:fldCharType="separate"/>
      </w:r>
      <w:r w:rsidR="00FE58C9">
        <w:rPr>
          <w:noProof/>
        </w:rPr>
        <w:t>1</w:t>
      </w:r>
      <w:r w:rsidR="00445B65">
        <w:rPr>
          <w:noProof/>
        </w:rPr>
        <w:fldChar w:fldCharType="end"/>
      </w:r>
      <w:bookmarkEnd w:id="30"/>
      <w:r>
        <w:t xml:space="preserve"> – </w:t>
      </w:r>
      <w:r w:rsidRPr="00CB307B">
        <w:t>Страница авторизации</w:t>
      </w:r>
    </w:p>
    <w:p w:rsidR="003812FE" w:rsidRDefault="00BE2D7C" w:rsidP="00FE58C9">
      <w:pPr>
        <w:rPr>
          <w:rFonts w:eastAsiaTheme="minorHAnsi"/>
        </w:rPr>
      </w:pPr>
      <w:r w:rsidRPr="005902A1">
        <w:t xml:space="preserve">Для предоставления доступа в </w:t>
      </w:r>
      <w:r w:rsidR="008B466B">
        <w:t>АСГП</w:t>
      </w:r>
      <w:r w:rsidRPr="005902A1">
        <w:t xml:space="preserve"> </w:t>
      </w:r>
      <w:r w:rsidR="0029554A">
        <w:t>необходимо обратиться к компании разработчику Системы.</w:t>
      </w:r>
    </w:p>
    <w:p w:rsidR="003812FE" w:rsidRPr="005902A1" w:rsidRDefault="003812FE" w:rsidP="00FE58C9">
      <w:r w:rsidRPr="005902A1">
        <w:t>Описание ролей пользователей приведено в</w:t>
      </w:r>
      <w:r w:rsidR="006D0667">
        <w:t xml:space="preserve"> </w:t>
      </w:r>
      <w:r w:rsidR="00BC5B16">
        <w:t>приложении (</w:t>
      </w:r>
      <w:r w:rsidR="00445B65">
        <w:fldChar w:fldCharType="begin"/>
      </w:r>
      <w:r w:rsidR="00BC5B16">
        <w:instrText xml:space="preserve"> REF _Ref513709953 \w \h </w:instrText>
      </w:r>
      <w:r w:rsidR="00445B65">
        <w:fldChar w:fldCharType="separate"/>
      </w:r>
      <w:r w:rsidR="0029554A">
        <w:t>Приложение А</w:t>
      </w:r>
      <w:r w:rsidR="00445B65">
        <w:fldChar w:fldCharType="end"/>
      </w:r>
      <w:r w:rsidR="00BC5B16">
        <w:t>).</w:t>
      </w:r>
    </w:p>
    <w:p w:rsidR="003812FE" w:rsidRPr="005902A1" w:rsidRDefault="00394762" w:rsidP="00FE58C9">
      <w:r>
        <w:t>На странице</w:t>
      </w:r>
      <w:r w:rsidR="002C1F9C" w:rsidRPr="005902A1">
        <w:t xml:space="preserve"> авторизации </w:t>
      </w:r>
      <w:r w:rsidR="009F1122">
        <w:t xml:space="preserve">необходимо </w:t>
      </w:r>
      <w:r w:rsidR="002F6C3C">
        <w:t>вве</w:t>
      </w:r>
      <w:r w:rsidR="009F1122">
        <w:t>сти</w:t>
      </w:r>
      <w:r w:rsidR="002C1F9C" w:rsidRPr="005902A1">
        <w:t xml:space="preserve"> логин и пароль пользователя и наж</w:t>
      </w:r>
      <w:r w:rsidR="009F1122">
        <w:t>ать</w:t>
      </w:r>
      <w:r w:rsidR="002C1F9C" w:rsidRPr="005902A1">
        <w:t xml:space="preserve"> на кнопку «Войти»</w:t>
      </w:r>
      <w:r w:rsidR="002C1F9C">
        <w:t xml:space="preserve">. </w:t>
      </w:r>
      <w:r w:rsidR="003812FE" w:rsidRPr="005902A1">
        <w:t xml:space="preserve">После чего произойдет переход на главную страницу </w:t>
      </w:r>
      <w:r w:rsidR="008B466B">
        <w:t>АСГП</w:t>
      </w:r>
      <w:r w:rsidR="0029554A">
        <w:t>. Пользователь может просмотреть данные, хранящиеся в его профиле</w:t>
      </w:r>
      <w:r w:rsidR="00FA1DB9">
        <w:t xml:space="preserve"> </w:t>
      </w:r>
      <w:r w:rsidR="003812FE" w:rsidRPr="005902A1">
        <w:t>(</w:t>
      </w:r>
      <w:r w:rsidR="00445B65">
        <w:fldChar w:fldCharType="begin"/>
      </w:r>
      <w:r w:rsidR="008B5487">
        <w:instrText xml:space="preserve"> REF _Ref531769876 \h </w:instrText>
      </w:r>
      <w:r w:rsidR="00445B65">
        <w:fldChar w:fldCharType="separate"/>
      </w:r>
      <w:r w:rsidR="00D13F67">
        <w:t xml:space="preserve">Рисунок </w:t>
      </w:r>
      <w:r w:rsidR="00D13F67">
        <w:rPr>
          <w:noProof/>
        </w:rPr>
        <w:t>2</w:t>
      </w:r>
      <w:r w:rsidR="00445B65">
        <w:fldChar w:fldCharType="end"/>
      </w:r>
      <w:r w:rsidR="003812FE" w:rsidRPr="005902A1">
        <w:t>).</w:t>
      </w:r>
    </w:p>
    <w:p w:rsidR="008B5487" w:rsidRDefault="00586CDD" w:rsidP="002830AD">
      <w:pPr>
        <w:pStyle w:val="phfigure"/>
      </w:pPr>
      <w:r>
        <w:rPr>
          <w:noProof/>
        </w:rPr>
        <w:lastRenderedPageBreak/>
        <w:drawing>
          <wp:inline distT="0" distB="0" distL="0" distR="0" wp14:anchorId="0F55F121" wp14:editId="6F1030AA">
            <wp:extent cx="6299835" cy="2872105"/>
            <wp:effectExtent l="0" t="0" r="571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2D" w:rsidRPr="005902A1" w:rsidRDefault="008B5487" w:rsidP="00D80965">
      <w:pPr>
        <w:pStyle w:val="afffc"/>
      </w:pPr>
      <w:bookmarkStart w:id="31" w:name="_Ref531769876"/>
      <w:r>
        <w:t xml:space="preserve">Рисунок </w:t>
      </w:r>
      <w:r w:rsidR="00445B65">
        <w:fldChar w:fldCharType="begin"/>
      </w:r>
      <w:r w:rsidR="00A66E38">
        <w:instrText xml:space="preserve"> SEQ Рисунок \* ARABIC </w:instrText>
      </w:r>
      <w:r w:rsidR="00445B65">
        <w:fldChar w:fldCharType="separate"/>
      </w:r>
      <w:r w:rsidR="00FE58C9">
        <w:rPr>
          <w:noProof/>
        </w:rPr>
        <w:t>2</w:t>
      </w:r>
      <w:r w:rsidR="00445B65">
        <w:rPr>
          <w:noProof/>
        </w:rPr>
        <w:fldChar w:fldCharType="end"/>
      </w:r>
      <w:bookmarkEnd w:id="31"/>
      <w:r>
        <w:t xml:space="preserve"> – </w:t>
      </w:r>
      <w:r w:rsidRPr="00725D37">
        <w:t>Стартовая страница</w:t>
      </w:r>
    </w:p>
    <w:p w:rsidR="003812FE" w:rsidRPr="005902A1" w:rsidRDefault="003812FE" w:rsidP="00FE58C9">
      <w:r w:rsidRPr="005902A1">
        <w:t xml:space="preserve">На стартовой странице </w:t>
      </w:r>
      <w:r w:rsidR="00FA1DB9">
        <w:t>Системы пользователю доступна страница с просмотром карты парковок, которые доступны пользователю. Доступные пользователю разделы будут отображаться в выдвигающемся меню слева</w:t>
      </w:r>
      <w:r w:rsidRPr="005902A1">
        <w:t xml:space="preserve"> (</w:t>
      </w:r>
      <w:r w:rsidR="00445B65">
        <w:fldChar w:fldCharType="begin"/>
      </w:r>
      <w:r w:rsidR="008B5487">
        <w:instrText xml:space="preserve"> REF _Ref531770027 \h </w:instrText>
      </w:r>
      <w:r w:rsidR="00445B65">
        <w:fldChar w:fldCharType="separate"/>
      </w:r>
      <w:r w:rsidR="00D13F67">
        <w:t xml:space="preserve">Рисунок </w:t>
      </w:r>
      <w:r w:rsidR="00D13F67">
        <w:rPr>
          <w:noProof/>
        </w:rPr>
        <w:t>3</w:t>
      </w:r>
      <w:r w:rsidR="00445B65">
        <w:fldChar w:fldCharType="end"/>
      </w:r>
      <w:r w:rsidRPr="005902A1">
        <w:t>).</w:t>
      </w:r>
    </w:p>
    <w:p w:rsidR="008B5487" w:rsidRDefault="00FA1DB9" w:rsidP="002830AD">
      <w:pPr>
        <w:pStyle w:val="phfigure"/>
      </w:pPr>
      <w:r>
        <w:rPr>
          <w:noProof/>
        </w:rPr>
        <w:lastRenderedPageBreak/>
        <w:drawing>
          <wp:inline distT="0" distB="0" distL="0" distR="0" wp14:anchorId="5B27D401" wp14:editId="21FD1A15">
            <wp:extent cx="2440506" cy="4624116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6467" cy="463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2FE" w:rsidRPr="001D2B9B" w:rsidRDefault="008B5487" w:rsidP="00D80965">
      <w:pPr>
        <w:pStyle w:val="afffc"/>
        <w:rPr>
          <w:rFonts w:eastAsiaTheme="minorHAnsi"/>
        </w:rPr>
      </w:pPr>
      <w:bookmarkStart w:id="32" w:name="_Ref531770027"/>
      <w:r>
        <w:t xml:space="preserve">Рисунок </w:t>
      </w:r>
      <w:r w:rsidR="00445B65">
        <w:fldChar w:fldCharType="begin"/>
      </w:r>
      <w:r w:rsidR="00A66E38">
        <w:instrText xml:space="preserve"> SEQ Рисунок \* ARABIC </w:instrText>
      </w:r>
      <w:r w:rsidR="00445B65">
        <w:fldChar w:fldCharType="separate"/>
      </w:r>
      <w:r w:rsidR="00FE58C9">
        <w:rPr>
          <w:noProof/>
        </w:rPr>
        <w:t>3</w:t>
      </w:r>
      <w:r w:rsidR="00445B65">
        <w:rPr>
          <w:noProof/>
        </w:rPr>
        <w:fldChar w:fldCharType="end"/>
      </w:r>
      <w:bookmarkEnd w:id="32"/>
      <w:r w:rsidR="00867535">
        <w:t xml:space="preserve"> </w:t>
      </w:r>
      <w:r w:rsidRPr="005902A1">
        <w:t xml:space="preserve">– </w:t>
      </w:r>
      <w:r w:rsidR="00FA1DB9">
        <w:t>Меню пользователя</w:t>
      </w:r>
    </w:p>
    <w:p w:rsidR="003812FE" w:rsidRPr="005902A1" w:rsidRDefault="003812FE" w:rsidP="00BC71AD">
      <w:pPr>
        <w:pStyle w:val="2"/>
      </w:pPr>
      <w:bookmarkStart w:id="33" w:name="_Toc463884026"/>
      <w:bookmarkStart w:id="34" w:name="_Toc19530135"/>
      <w:r w:rsidRPr="005902A1">
        <w:t xml:space="preserve">Выход из </w:t>
      </w:r>
      <w:r w:rsidR="00FA1DB9">
        <w:t>С</w:t>
      </w:r>
      <w:r w:rsidRPr="005902A1">
        <w:t>истемы</w:t>
      </w:r>
      <w:bookmarkEnd w:id="33"/>
      <w:bookmarkEnd w:id="34"/>
    </w:p>
    <w:p w:rsidR="000F7D7A" w:rsidRPr="005902A1" w:rsidRDefault="000F7D7A" w:rsidP="00FE58C9">
      <w:r w:rsidRPr="005902A1">
        <w:t xml:space="preserve">Для корректного выхода из </w:t>
      </w:r>
      <w:r w:rsidR="00FA1DB9">
        <w:t>Системы</w:t>
      </w:r>
      <w:r w:rsidRPr="005902A1">
        <w:t xml:space="preserve"> </w:t>
      </w:r>
      <w:r w:rsidR="009F2481">
        <w:t xml:space="preserve">необходимо </w:t>
      </w:r>
      <w:r w:rsidR="002F6C3C">
        <w:t>наж</w:t>
      </w:r>
      <w:r w:rsidR="009F2481">
        <w:t>ать</w:t>
      </w:r>
      <w:r w:rsidRPr="005902A1">
        <w:t xml:space="preserve"> на кнопку с ФИО пользователя в правом верхнем углу, далее в выпадающем списке </w:t>
      </w:r>
      <w:r w:rsidR="009F2481">
        <w:t xml:space="preserve">необходимо </w:t>
      </w:r>
      <w:r w:rsidRPr="005902A1">
        <w:t>выбр</w:t>
      </w:r>
      <w:r w:rsidR="009F2481">
        <w:t>ать</w:t>
      </w:r>
      <w:r w:rsidRPr="005902A1">
        <w:t xml:space="preserve"> кнопку </w:t>
      </w:r>
      <w:r w:rsidR="00ED54EF">
        <w:t>«Выход»</w:t>
      </w:r>
      <w:r w:rsidRPr="005902A1">
        <w:t xml:space="preserve">, </w:t>
      </w:r>
      <w:r w:rsidRPr="00A65217">
        <w:t xml:space="preserve">после чего будет осуществлён </w:t>
      </w:r>
      <w:r w:rsidR="00532FCD" w:rsidRPr="00A65217">
        <w:t>выход и</w:t>
      </w:r>
      <w:r w:rsidR="003C03FF" w:rsidRPr="00A65217">
        <w:t>з</w:t>
      </w:r>
      <w:r w:rsidR="00532FCD" w:rsidRPr="00A65217">
        <w:t xml:space="preserve"> </w:t>
      </w:r>
      <w:r w:rsidR="000B523C">
        <w:t>Подс</w:t>
      </w:r>
      <w:r w:rsidR="00532FCD" w:rsidRPr="00A65217">
        <w:t xml:space="preserve">истемы и </w:t>
      </w:r>
      <w:r w:rsidRPr="00A65217">
        <w:t>переход на страницу авторизации</w:t>
      </w:r>
      <w:r w:rsidR="00896AA9" w:rsidRPr="005902A1">
        <w:t>.</w:t>
      </w:r>
    </w:p>
    <w:p w:rsidR="00095F35" w:rsidRPr="005902A1" w:rsidRDefault="00095F35" w:rsidP="00BC71AD">
      <w:pPr>
        <w:pStyle w:val="2"/>
      </w:pPr>
      <w:bookmarkStart w:id="35" w:name="_Toc464809398"/>
      <w:bookmarkStart w:id="36" w:name="_Toc19530136"/>
      <w:r w:rsidRPr="005902A1">
        <w:t>Порядок проверки работоспособности</w:t>
      </w:r>
      <w:bookmarkEnd w:id="35"/>
      <w:r w:rsidR="00032FB4">
        <w:t xml:space="preserve"> </w:t>
      </w:r>
      <w:r w:rsidR="00FA1DB9">
        <w:t>Системы</w:t>
      </w:r>
      <w:bookmarkEnd w:id="36"/>
    </w:p>
    <w:p w:rsidR="00095F35" w:rsidRPr="005902A1" w:rsidRDefault="00095F35" w:rsidP="00FE58C9">
      <w:pPr>
        <w:rPr>
          <w:b/>
          <w:sz w:val="32"/>
        </w:rPr>
      </w:pPr>
      <w:r w:rsidRPr="005902A1">
        <w:t xml:space="preserve">Программное обеспечение работоспособно, если в результате действий пользователя, </w:t>
      </w:r>
      <w:r w:rsidRPr="00532FCD">
        <w:t>изложенных в разделе</w:t>
      </w:r>
      <w:r w:rsidR="00532FCD">
        <w:t xml:space="preserve"> </w:t>
      </w:r>
      <w:r w:rsidR="00FE7396">
        <w:fldChar w:fldCharType="begin"/>
      </w:r>
      <w:r w:rsidR="00FE7396">
        <w:instrText xml:space="preserve"> REF _Ref514664524 \r \h  \* MERGEFORMAT </w:instrText>
      </w:r>
      <w:r w:rsidR="00FE7396">
        <w:fldChar w:fldCharType="separate"/>
      </w:r>
      <w:r w:rsidR="00FA1DB9">
        <w:t>3.2</w:t>
      </w:r>
      <w:r w:rsidR="00FE7396">
        <w:fldChar w:fldCharType="end"/>
      </w:r>
      <w:r w:rsidR="00532FCD">
        <w:t xml:space="preserve"> «Вход в </w:t>
      </w:r>
      <w:r w:rsidR="00FA1DB9">
        <w:t>Систему</w:t>
      </w:r>
      <w:r w:rsidR="00532FCD">
        <w:t>»</w:t>
      </w:r>
      <w:r w:rsidR="00893CF1">
        <w:t>,</w:t>
      </w:r>
      <w:r w:rsidR="00FA1DB9">
        <w:t xml:space="preserve"> загрузилась стартовая страница</w:t>
      </w:r>
      <w:r w:rsidRPr="005902A1">
        <w:t xml:space="preserve"> </w:t>
      </w:r>
      <w:r w:rsidR="00FA1DB9">
        <w:t>Системы</w:t>
      </w:r>
      <w:r w:rsidRPr="005902A1">
        <w:t xml:space="preserve"> без выдачи пользователю сообщени</w:t>
      </w:r>
      <w:r w:rsidR="00292CEB">
        <w:t>я</w:t>
      </w:r>
      <w:r w:rsidRPr="005902A1">
        <w:t xml:space="preserve"> об ошибке</w:t>
      </w:r>
      <w:r w:rsidRPr="005902A1">
        <w:rPr>
          <w:noProof/>
        </w:rPr>
        <w:t>.</w:t>
      </w:r>
    </w:p>
    <w:p w:rsidR="00BD6B55" w:rsidRPr="00057A8A" w:rsidRDefault="00A71870" w:rsidP="00057A8A">
      <w:pPr>
        <w:pStyle w:val="11"/>
      </w:pPr>
      <w:bookmarkStart w:id="37" w:name="_Toc463884027"/>
      <w:bookmarkStart w:id="38" w:name="_Toc19530137"/>
      <w:r w:rsidRPr="00057A8A">
        <w:lastRenderedPageBreak/>
        <w:t xml:space="preserve">Описание функциональности </w:t>
      </w:r>
      <w:bookmarkEnd w:id="37"/>
      <w:r w:rsidR="009438B8">
        <w:t>Системы</w:t>
      </w:r>
      <w:bookmarkEnd w:id="38"/>
    </w:p>
    <w:p w:rsidR="006127AD" w:rsidRPr="00057A8A" w:rsidRDefault="006127AD" w:rsidP="00057A8A">
      <w:pPr>
        <w:pStyle w:val="2"/>
      </w:pPr>
      <w:bookmarkStart w:id="39" w:name="_Toc349055692"/>
      <w:bookmarkStart w:id="40" w:name="_Toc388376028"/>
      <w:bookmarkStart w:id="41" w:name="_Toc405544808"/>
      <w:bookmarkStart w:id="42" w:name="_Toc406506811"/>
      <w:bookmarkStart w:id="43" w:name="_Toc433898683"/>
      <w:bookmarkStart w:id="44" w:name="_Toc464809400"/>
      <w:bookmarkStart w:id="45" w:name="_Toc468721574"/>
      <w:bookmarkStart w:id="46" w:name="_Toc19530138"/>
      <w:r w:rsidRPr="00057A8A">
        <w:t xml:space="preserve">Описание </w:t>
      </w:r>
      <w:r w:rsidR="004B11E3" w:rsidRPr="00057A8A">
        <w:t>выполняемых функций, задач</w:t>
      </w:r>
      <w:r w:rsidRPr="00057A8A">
        <w:t>, процедур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:rsidR="009438B8" w:rsidRDefault="009438B8" w:rsidP="00FE58C9">
      <w:r>
        <w:t xml:space="preserve">В </w:t>
      </w:r>
      <w:r w:rsidR="008B466B">
        <w:t>АСГП</w:t>
      </w:r>
      <w:r>
        <w:t xml:space="preserve"> обеспечен доступ к данным в рамках следующих разделов: 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Карта парковок;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Парковочные сессии;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Парковки;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Тарифы;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Микрорайоны;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Пользователи;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Категории пользователей;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Организации;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Типы организаций;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Данные о ТС;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История платежей;</w:t>
      </w:r>
    </w:p>
    <w:p w:rsidR="009438B8" w:rsidRDefault="009438B8" w:rsidP="00FC58F8">
      <w:pPr>
        <w:pStyle w:val="phlistitemizedtitle"/>
        <w:numPr>
          <w:ilvl w:val="1"/>
          <w:numId w:val="18"/>
        </w:numPr>
      </w:pPr>
      <w:r>
        <w:t>Штрафы;</w:t>
      </w:r>
    </w:p>
    <w:p w:rsidR="009438B8" w:rsidRPr="009438B8" w:rsidRDefault="009438B8" w:rsidP="00FC58F8">
      <w:pPr>
        <w:pStyle w:val="phlistitemized1"/>
        <w:numPr>
          <w:ilvl w:val="1"/>
          <w:numId w:val="18"/>
        </w:numPr>
        <w:rPr>
          <w:lang w:eastAsia="ru-RU"/>
        </w:rPr>
      </w:pPr>
      <w:r>
        <w:rPr>
          <w:lang w:eastAsia="ru-RU"/>
        </w:rPr>
        <w:t>Роли;</w:t>
      </w:r>
    </w:p>
    <w:p w:rsidR="006127AD" w:rsidRDefault="009438B8" w:rsidP="00FC58F8">
      <w:pPr>
        <w:pStyle w:val="phlistitemizedtitle"/>
        <w:numPr>
          <w:ilvl w:val="1"/>
          <w:numId w:val="18"/>
        </w:numPr>
      </w:pPr>
      <w:r>
        <w:t>Настройки.</w:t>
      </w:r>
    </w:p>
    <w:p w:rsidR="009438B8" w:rsidRPr="009438B8" w:rsidRDefault="009438B8" w:rsidP="00FE58C9">
      <w:r>
        <w:t>Описание разделов приведено ниже.</w:t>
      </w:r>
    </w:p>
    <w:p w:rsidR="00FE2F16" w:rsidRPr="00057A8A" w:rsidRDefault="00FE2F16" w:rsidP="00057A8A">
      <w:pPr>
        <w:pStyle w:val="2"/>
      </w:pPr>
      <w:bookmarkStart w:id="47" w:name="_Toc464809401"/>
      <w:bookmarkStart w:id="48" w:name="_Toc468721575"/>
      <w:bookmarkStart w:id="49" w:name="_Toc468721576"/>
      <w:bookmarkStart w:id="50" w:name="_Toc19530139"/>
      <w:r w:rsidRPr="00057A8A">
        <w:t>Описание операций технологического процесса обработки данных, необходимых для выполнения функций, задач, процедур</w:t>
      </w:r>
      <w:bookmarkEnd w:id="47"/>
      <w:bookmarkEnd w:id="48"/>
      <w:bookmarkEnd w:id="50"/>
    </w:p>
    <w:p w:rsidR="00FE2F16" w:rsidRDefault="009438B8" w:rsidP="00057A8A">
      <w:pPr>
        <w:pStyle w:val="3"/>
      </w:pPr>
      <w:bookmarkStart w:id="51" w:name="_Toc19530140"/>
      <w:bookmarkEnd w:id="49"/>
      <w:r>
        <w:t>Просмотр карты парковок</w:t>
      </w:r>
      <w:bookmarkEnd w:id="51"/>
    </w:p>
    <w:p w:rsidR="005738F5" w:rsidRDefault="005738F5" w:rsidP="00FE58C9">
      <w:r>
        <w:t xml:space="preserve">Карта парковок содержит метки с размещением зарегистрированных в Системе парковок, а также краткую информацию о загруженности </w:t>
      </w:r>
      <w:r w:rsidRPr="005902A1">
        <w:t>(</w:t>
      </w:r>
      <w:r>
        <w:fldChar w:fldCharType="begin"/>
      </w:r>
      <w:r>
        <w:instrText xml:space="preserve"> REF _Ref531939025 \h </w:instrText>
      </w:r>
      <w:r w:rsidR="00372712">
        <w:instrText xml:space="preserve"> \* MERGEFORMAT </w:instrText>
      </w:r>
      <w:r>
        <w:fldChar w:fldCharType="separate"/>
      </w:r>
      <w:r>
        <w:t xml:space="preserve">Рисунок </w:t>
      </w:r>
      <w:r>
        <w:rPr>
          <w:noProof/>
        </w:rPr>
        <w:t>4</w:t>
      </w:r>
      <w:r>
        <w:fldChar w:fldCharType="end"/>
      </w:r>
      <w:r w:rsidRPr="005902A1">
        <w:t>)</w:t>
      </w:r>
      <w:r>
        <w:t>.</w:t>
      </w:r>
    </w:p>
    <w:p w:rsidR="005738F5" w:rsidRPr="00870323" w:rsidRDefault="005738F5" w:rsidP="00FE58C9">
      <w:r>
        <w:t>Степень загруженности парковки отображена цветом:</w:t>
      </w:r>
    </w:p>
    <w:p w:rsidR="005738F5" w:rsidRPr="00BF04C3" w:rsidRDefault="005738F5" w:rsidP="00FC58F8">
      <w:pPr>
        <w:pStyle w:val="aa"/>
        <w:numPr>
          <w:ilvl w:val="0"/>
          <w:numId w:val="22"/>
        </w:numPr>
      </w:pPr>
      <w:r w:rsidRPr="00BF04C3">
        <w:t>Зеленый - Загруженность парковки 0% - 20%</w:t>
      </w:r>
      <w:r>
        <w:t>;</w:t>
      </w:r>
    </w:p>
    <w:p w:rsidR="005738F5" w:rsidRPr="00BF04C3" w:rsidRDefault="005738F5" w:rsidP="00FC58F8">
      <w:pPr>
        <w:pStyle w:val="aa"/>
        <w:numPr>
          <w:ilvl w:val="0"/>
          <w:numId w:val="22"/>
        </w:numPr>
      </w:pPr>
      <w:r w:rsidRPr="00BF04C3">
        <w:t>Синий - Загруженность парковки 20% - 40%</w:t>
      </w:r>
      <w:r>
        <w:t>;</w:t>
      </w:r>
    </w:p>
    <w:p w:rsidR="005738F5" w:rsidRPr="00BF04C3" w:rsidRDefault="005738F5" w:rsidP="00FC58F8">
      <w:pPr>
        <w:pStyle w:val="aa"/>
        <w:numPr>
          <w:ilvl w:val="0"/>
          <w:numId w:val="22"/>
        </w:numPr>
      </w:pPr>
      <w:r w:rsidRPr="00BF04C3">
        <w:t>Желтый - Загруженность парковки 40% - 60%</w:t>
      </w:r>
      <w:r>
        <w:t>;</w:t>
      </w:r>
    </w:p>
    <w:p w:rsidR="005738F5" w:rsidRPr="00BF04C3" w:rsidRDefault="005738F5" w:rsidP="00FC58F8">
      <w:pPr>
        <w:pStyle w:val="aa"/>
        <w:numPr>
          <w:ilvl w:val="0"/>
          <w:numId w:val="22"/>
        </w:numPr>
      </w:pPr>
      <w:r w:rsidRPr="00BF04C3">
        <w:t>Оранжевый - Загруженность парковки 60% - 80%</w:t>
      </w:r>
      <w:r>
        <w:t>;</w:t>
      </w:r>
    </w:p>
    <w:p w:rsidR="005738F5" w:rsidRPr="00BF04C3" w:rsidRDefault="005738F5" w:rsidP="00FC58F8">
      <w:pPr>
        <w:pStyle w:val="aa"/>
        <w:numPr>
          <w:ilvl w:val="0"/>
          <w:numId w:val="22"/>
        </w:numPr>
      </w:pPr>
      <w:r w:rsidRPr="00BF04C3">
        <w:t>Красный - Загруженность парковки 80% - 100%</w:t>
      </w:r>
      <w:r>
        <w:t>.</w:t>
      </w:r>
    </w:p>
    <w:p w:rsidR="005738F5" w:rsidRPr="005738F5" w:rsidRDefault="005738F5" w:rsidP="005738F5">
      <w:pPr>
        <w:pStyle w:val="phnormal"/>
      </w:pPr>
    </w:p>
    <w:p w:rsidR="005738F5" w:rsidRDefault="005738F5" w:rsidP="005738F5">
      <w:pPr>
        <w:pStyle w:val="phnormal"/>
      </w:pPr>
      <w:r w:rsidRPr="00A25316">
        <w:rPr>
          <w:noProof/>
          <w:sz w:val="20"/>
        </w:rPr>
        <w:lastRenderedPageBreak/>
        <w:drawing>
          <wp:inline distT="0" distB="0" distL="0" distR="0" wp14:anchorId="05DE6ACE" wp14:editId="40B405C7">
            <wp:extent cx="5940425" cy="283591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F5" w:rsidRPr="005738F5" w:rsidRDefault="005738F5" w:rsidP="00D80965">
      <w:pPr>
        <w:pStyle w:val="afffc"/>
        <w:rPr>
          <w:sz w:val="20"/>
        </w:rPr>
      </w:pPr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4</w:t>
      </w:r>
      <w:r w:rsidR="00D2377A">
        <w:rPr>
          <w:noProof/>
        </w:rPr>
        <w:fldChar w:fldCharType="end"/>
      </w:r>
      <w:r>
        <w:t xml:space="preserve"> </w:t>
      </w:r>
      <w:r w:rsidRPr="005902A1">
        <w:t xml:space="preserve">– </w:t>
      </w:r>
      <w:r>
        <w:t>Просмотр карты парковок</w:t>
      </w:r>
    </w:p>
    <w:p w:rsidR="009438B8" w:rsidRDefault="009438B8" w:rsidP="009438B8">
      <w:pPr>
        <w:pStyle w:val="3"/>
      </w:pPr>
      <w:bookmarkStart w:id="52" w:name="_Toc19530141"/>
      <w:r>
        <w:t>Сведения о парковочных сессиях</w:t>
      </w:r>
      <w:bookmarkEnd w:id="52"/>
    </w:p>
    <w:p w:rsidR="00372712" w:rsidRDefault="00372712" w:rsidP="00FE58C9">
      <w:r>
        <w:t>Р</w:t>
      </w:r>
      <w:r w:rsidRPr="00E2049D">
        <w:t>аздел, которы</w:t>
      </w:r>
      <w:r>
        <w:t>й</w:t>
      </w:r>
      <w:r w:rsidRPr="00E2049D">
        <w:t xml:space="preserve"> отображает информацию по всем сессиям на парковках, которые доступны пользователю.</w:t>
      </w:r>
    </w:p>
    <w:p w:rsidR="005738F5" w:rsidRPr="005738F5" w:rsidRDefault="005738F5" w:rsidP="00FE58C9">
      <w:r w:rsidRPr="00E2049D">
        <w:t>Список парковок приведен на</w:t>
      </w:r>
      <w:r>
        <w:t xml:space="preserve"> рисунке</w:t>
      </w:r>
      <w:r w:rsidRPr="00E2049D">
        <w:t xml:space="preserve"> </w:t>
      </w:r>
      <w:r>
        <w:fldChar w:fldCharType="begin"/>
      </w:r>
      <w:r>
        <w:instrText xml:space="preserve"> REF _Ref19523856 \h </w:instrText>
      </w:r>
      <w:r w:rsidR="00372712">
        <w:instrText xml:space="preserve"> \* MERGEFORMAT </w:instrText>
      </w:r>
      <w:r>
        <w:fldChar w:fldCharType="separate"/>
      </w:r>
      <w:r>
        <w:rPr>
          <w:noProof/>
        </w:rPr>
        <w:t xml:space="preserve">5. </w:t>
      </w:r>
      <w:r>
        <w:fldChar w:fldCharType="end"/>
      </w:r>
      <w:r>
        <w:t>В списке по каждой парковке отображается следующая информация:</w:t>
      </w:r>
    </w:p>
    <w:p w:rsidR="005738F5" w:rsidRPr="00E2049D" w:rsidRDefault="005738F5" w:rsidP="00FC58F8">
      <w:pPr>
        <w:pStyle w:val="aa"/>
        <w:numPr>
          <w:ilvl w:val="0"/>
          <w:numId w:val="19"/>
        </w:numPr>
      </w:pPr>
      <w:r w:rsidRPr="00E2049D">
        <w:t>Номер парковочной сессии</w:t>
      </w:r>
      <w:r>
        <w:t>;</w:t>
      </w:r>
    </w:p>
    <w:p w:rsidR="005738F5" w:rsidRPr="00E2049D" w:rsidRDefault="005738F5" w:rsidP="00FC58F8">
      <w:pPr>
        <w:pStyle w:val="aa"/>
        <w:numPr>
          <w:ilvl w:val="0"/>
          <w:numId w:val="19"/>
        </w:numPr>
      </w:pPr>
      <w:r w:rsidRPr="00E2049D">
        <w:t>Наименование парковки</w:t>
      </w:r>
      <w:r>
        <w:t>;</w:t>
      </w:r>
    </w:p>
    <w:p w:rsidR="005738F5" w:rsidRPr="00E2049D" w:rsidRDefault="005738F5" w:rsidP="00FC58F8">
      <w:pPr>
        <w:pStyle w:val="aa"/>
        <w:numPr>
          <w:ilvl w:val="0"/>
          <w:numId w:val="19"/>
        </w:numPr>
      </w:pPr>
      <w:r w:rsidRPr="00E2049D">
        <w:t>Время въезда</w:t>
      </w:r>
      <w:r>
        <w:t>;</w:t>
      </w:r>
    </w:p>
    <w:p w:rsidR="005738F5" w:rsidRPr="00E2049D" w:rsidRDefault="005738F5" w:rsidP="00FC58F8">
      <w:pPr>
        <w:pStyle w:val="aa"/>
        <w:numPr>
          <w:ilvl w:val="0"/>
          <w:numId w:val="19"/>
        </w:numPr>
      </w:pPr>
      <w:r w:rsidRPr="00E2049D">
        <w:t>Длительность стоянки</w:t>
      </w:r>
      <w:r>
        <w:t>;</w:t>
      </w:r>
    </w:p>
    <w:p w:rsidR="005738F5" w:rsidRPr="00E2049D" w:rsidRDefault="005738F5" w:rsidP="00FC58F8">
      <w:pPr>
        <w:pStyle w:val="aa"/>
        <w:numPr>
          <w:ilvl w:val="0"/>
          <w:numId w:val="19"/>
        </w:numPr>
      </w:pPr>
      <w:r w:rsidRPr="00E2049D">
        <w:t>ГРН</w:t>
      </w:r>
      <w:r>
        <w:t>;</w:t>
      </w:r>
    </w:p>
    <w:p w:rsidR="005738F5" w:rsidRPr="00E2049D" w:rsidRDefault="005738F5" w:rsidP="00FC58F8">
      <w:pPr>
        <w:pStyle w:val="aa"/>
        <w:numPr>
          <w:ilvl w:val="0"/>
          <w:numId w:val="19"/>
        </w:numPr>
      </w:pPr>
      <w:r w:rsidRPr="00E2049D">
        <w:t>Парковочное место</w:t>
      </w:r>
      <w:r>
        <w:t>;</w:t>
      </w:r>
    </w:p>
    <w:p w:rsidR="005738F5" w:rsidRPr="00E2049D" w:rsidRDefault="005738F5" w:rsidP="00FC58F8">
      <w:pPr>
        <w:pStyle w:val="aa"/>
        <w:numPr>
          <w:ilvl w:val="0"/>
          <w:numId w:val="19"/>
        </w:numPr>
      </w:pPr>
      <w:r w:rsidRPr="00E2049D">
        <w:t>Стоимость паковки</w:t>
      </w:r>
      <w:r>
        <w:t>;</w:t>
      </w:r>
    </w:p>
    <w:p w:rsidR="005738F5" w:rsidRPr="005738F5" w:rsidRDefault="005738F5" w:rsidP="00FC58F8">
      <w:pPr>
        <w:pStyle w:val="aa"/>
        <w:numPr>
          <w:ilvl w:val="0"/>
          <w:numId w:val="19"/>
        </w:numPr>
      </w:pPr>
      <w:r w:rsidRPr="00E2049D">
        <w:t>Статус парковочной сессии</w:t>
      </w:r>
      <w:r>
        <w:t>.</w:t>
      </w:r>
    </w:p>
    <w:p w:rsidR="005738F5" w:rsidRPr="00A25316" w:rsidRDefault="005738F5" w:rsidP="00FE58C9">
      <w:pPr>
        <w:rPr>
          <w:lang w:eastAsia="en-US"/>
        </w:rPr>
      </w:pPr>
      <w:r w:rsidRPr="00A25316">
        <w:rPr>
          <w:noProof/>
        </w:rPr>
        <w:lastRenderedPageBreak/>
        <w:drawing>
          <wp:inline distT="0" distB="0" distL="0" distR="0" wp14:anchorId="554E6BD3" wp14:editId="3C8B50E6">
            <wp:extent cx="6616544" cy="23241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466" cy="233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F5" w:rsidRDefault="005738F5" w:rsidP="00D80965">
      <w:pPr>
        <w:pStyle w:val="afffc"/>
        <w:rPr>
          <w:noProof/>
        </w:rPr>
      </w:pPr>
      <w:bookmarkStart w:id="53" w:name="_Ref19523856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5</w:t>
      </w:r>
      <w:r w:rsidR="00D2377A">
        <w:rPr>
          <w:noProof/>
        </w:rPr>
        <w:fldChar w:fldCharType="end"/>
      </w:r>
      <w:r>
        <w:rPr>
          <w:noProof/>
        </w:rPr>
        <w:t xml:space="preserve"> – Список парковочный сессий</w:t>
      </w:r>
      <w:bookmarkEnd w:id="53"/>
    </w:p>
    <w:p w:rsidR="005738F5" w:rsidRPr="00E2049D" w:rsidRDefault="005738F5" w:rsidP="00FE58C9">
      <w:r>
        <w:t xml:space="preserve"> Если в автоматическом режиме системе не удалось распознать ГРН ТС, то Оператору АСГП доступна кнопка «Распознать» вместо ГРН. При нажатии на кнопку появится окно с фото ТС и возможностью ввести ГРН вручную. </w:t>
      </w:r>
    </w:p>
    <w:p w:rsidR="005738F5" w:rsidRDefault="005738F5" w:rsidP="00FE58C9">
      <w:r w:rsidRPr="00E2049D">
        <w:t>Пользователь может фильтровать список по</w:t>
      </w:r>
      <w:r>
        <w:t xml:space="preserve"> следующим параметрам:</w:t>
      </w:r>
    </w:p>
    <w:p w:rsidR="005738F5" w:rsidRPr="0099710D" w:rsidRDefault="005738F5" w:rsidP="00FC58F8">
      <w:pPr>
        <w:pStyle w:val="aa"/>
        <w:numPr>
          <w:ilvl w:val="0"/>
          <w:numId w:val="20"/>
        </w:numPr>
      </w:pPr>
      <w:r w:rsidRPr="0099710D">
        <w:t>Дата начала</w:t>
      </w:r>
      <w:r>
        <w:t>;</w:t>
      </w:r>
    </w:p>
    <w:p w:rsidR="005738F5" w:rsidRPr="0099710D" w:rsidRDefault="005738F5" w:rsidP="00FC58F8">
      <w:pPr>
        <w:pStyle w:val="aa"/>
        <w:numPr>
          <w:ilvl w:val="0"/>
          <w:numId w:val="20"/>
        </w:numPr>
      </w:pPr>
      <w:r w:rsidRPr="0099710D">
        <w:t>Дата окончания</w:t>
      </w:r>
      <w:r>
        <w:t>;</w:t>
      </w:r>
    </w:p>
    <w:p w:rsidR="005738F5" w:rsidRPr="0099710D" w:rsidRDefault="005738F5" w:rsidP="00FC58F8">
      <w:pPr>
        <w:pStyle w:val="aa"/>
        <w:numPr>
          <w:ilvl w:val="0"/>
          <w:numId w:val="20"/>
        </w:numPr>
      </w:pPr>
      <w:r w:rsidRPr="0099710D">
        <w:t>ГРН</w:t>
      </w:r>
      <w:r>
        <w:t>;</w:t>
      </w:r>
    </w:p>
    <w:p w:rsidR="005738F5" w:rsidRPr="0099710D" w:rsidRDefault="005738F5" w:rsidP="00FC58F8">
      <w:pPr>
        <w:pStyle w:val="aa"/>
        <w:numPr>
          <w:ilvl w:val="0"/>
          <w:numId w:val="20"/>
        </w:numPr>
      </w:pPr>
      <w:r w:rsidRPr="0099710D">
        <w:t>Название парковки</w:t>
      </w:r>
      <w:r>
        <w:t>;</w:t>
      </w:r>
    </w:p>
    <w:p w:rsidR="005738F5" w:rsidRPr="0099710D" w:rsidRDefault="005738F5" w:rsidP="00FC58F8">
      <w:pPr>
        <w:pStyle w:val="aa"/>
        <w:numPr>
          <w:ilvl w:val="0"/>
          <w:numId w:val="20"/>
        </w:numPr>
      </w:pPr>
      <w:r w:rsidRPr="0099710D">
        <w:t>Собственник</w:t>
      </w:r>
      <w:r>
        <w:t>;</w:t>
      </w:r>
    </w:p>
    <w:p w:rsidR="005738F5" w:rsidRPr="0099710D" w:rsidRDefault="005738F5" w:rsidP="00FC58F8">
      <w:pPr>
        <w:pStyle w:val="aa"/>
        <w:numPr>
          <w:ilvl w:val="0"/>
          <w:numId w:val="20"/>
        </w:numPr>
      </w:pPr>
      <w:r w:rsidRPr="0099710D">
        <w:t>Сервис-агент</w:t>
      </w:r>
      <w:r>
        <w:t>;</w:t>
      </w:r>
    </w:p>
    <w:p w:rsidR="005738F5" w:rsidRPr="0099710D" w:rsidRDefault="005738F5" w:rsidP="00FC58F8">
      <w:pPr>
        <w:pStyle w:val="aa"/>
        <w:numPr>
          <w:ilvl w:val="0"/>
          <w:numId w:val="20"/>
        </w:numPr>
      </w:pPr>
      <w:r w:rsidRPr="0099710D">
        <w:t>Клиенты</w:t>
      </w:r>
      <w:r>
        <w:t>:</w:t>
      </w:r>
    </w:p>
    <w:p w:rsidR="005738F5" w:rsidRPr="0099710D" w:rsidRDefault="005738F5" w:rsidP="00FC58F8">
      <w:pPr>
        <w:pStyle w:val="aa"/>
        <w:numPr>
          <w:ilvl w:val="1"/>
          <w:numId w:val="20"/>
        </w:numPr>
      </w:pPr>
      <w:r w:rsidRPr="0099710D">
        <w:t>Юр. Лица</w:t>
      </w:r>
      <w:r>
        <w:t>;</w:t>
      </w:r>
    </w:p>
    <w:p w:rsidR="005738F5" w:rsidRPr="0099710D" w:rsidRDefault="005738F5" w:rsidP="00FC58F8">
      <w:pPr>
        <w:pStyle w:val="aa"/>
        <w:numPr>
          <w:ilvl w:val="1"/>
          <w:numId w:val="20"/>
        </w:numPr>
      </w:pPr>
      <w:r w:rsidRPr="0099710D">
        <w:t>Физ. Лица</w:t>
      </w:r>
      <w:r>
        <w:t>;</w:t>
      </w:r>
    </w:p>
    <w:p w:rsidR="005738F5" w:rsidRPr="0099710D" w:rsidRDefault="005738F5" w:rsidP="00FC58F8">
      <w:pPr>
        <w:pStyle w:val="aa"/>
        <w:numPr>
          <w:ilvl w:val="1"/>
          <w:numId w:val="20"/>
        </w:numPr>
      </w:pPr>
      <w:r w:rsidRPr="0099710D">
        <w:t>Из белого списка ТС</w:t>
      </w:r>
      <w:r>
        <w:t>;</w:t>
      </w:r>
    </w:p>
    <w:p w:rsidR="005738F5" w:rsidRPr="0099710D" w:rsidRDefault="005738F5" w:rsidP="00FC58F8">
      <w:pPr>
        <w:pStyle w:val="aa"/>
        <w:numPr>
          <w:ilvl w:val="0"/>
          <w:numId w:val="20"/>
        </w:numPr>
      </w:pPr>
      <w:r w:rsidRPr="0099710D">
        <w:t>Пользователь</w:t>
      </w:r>
      <w:r>
        <w:t>;</w:t>
      </w:r>
    </w:p>
    <w:p w:rsidR="005738F5" w:rsidRPr="0099710D" w:rsidRDefault="005738F5" w:rsidP="00FC58F8">
      <w:pPr>
        <w:pStyle w:val="aa"/>
        <w:numPr>
          <w:ilvl w:val="0"/>
          <w:numId w:val="20"/>
        </w:numPr>
      </w:pPr>
      <w:r w:rsidRPr="0099710D">
        <w:t>Статус сессии</w:t>
      </w:r>
      <w:r>
        <w:t>:</w:t>
      </w:r>
    </w:p>
    <w:p w:rsidR="005738F5" w:rsidRPr="0099710D" w:rsidRDefault="005738F5" w:rsidP="00FC58F8">
      <w:pPr>
        <w:pStyle w:val="aa"/>
        <w:numPr>
          <w:ilvl w:val="1"/>
          <w:numId w:val="20"/>
        </w:numPr>
      </w:pPr>
      <w:r w:rsidRPr="0099710D">
        <w:t>Активная</w:t>
      </w:r>
      <w:r>
        <w:t>;</w:t>
      </w:r>
    </w:p>
    <w:p w:rsidR="005738F5" w:rsidRPr="0099710D" w:rsidRDefault="005738F5" w:rsidP="00FC58F8">
      <w:pPr>
        <w:pStyle w:val="aa"/>
        <w:numPr>
          <w:ilvl w:val="1"/>
          <w:numId w:val="20"/>
        </w:numPr>
      </w:pPr>
      <w:r w:rsidRPr="0099710D">
        <w:t>Ожидает оплаты</w:t>
      </w:r>
      <w:r>
        <w:t>;</w:t>
      </w:r>
    </w:p>
    <w:p w:rsidR="005738F5" w:rsidRPr="0099710D" w:rsidRDefault="005738F5" w:rsidP="00FC58F8">
      <w:pPr>
        <w:pStyle w:val="aa"/>
        <w:numPr>
          <w:ilvl w:val="1"/>
          <w:numId w:val="20"/>
        </w:numPr>
      </w:pPr>
      <w:r w:rsidRPr="0099710D">
        <w:t>Оплачена</w:t>
      </w:r>
      <w:r>
        <w:t>;</w:t>
      </w:r>
    </w:p>
    <w:p w:rsidR="005738F5" w:rsidRPr="0099710D" w:rsidRDefault="005738F5" w:rsidP="00FC58F8">
      <w:pPr>
        <w:pStyle w:val="aa"/>
        <w:numPr>
          <w:ilvl w:val="1"/>
          <w:numId w:val="20"/>
        </w:numPr>
      </w:pPr>
      <w:r w:rsidRPr="0099710D">
        <w:t>Штраф</w:t>
      </w:r>
      <w:r>
        <w:t>;</w:t>
      </w:r>
    </w:p>
    <w:p w:rsidR="005738F5" w:rsidRPr="0099710D" w:rsidRDefault="005738F5" w:rsidP="00FC58F8">
      <w:pPr>
        <w:pStyle w:val="aa"/>
        <w:numPr>
          <w:ilvl w:val="1"/>
          <w:numId w:val="20"/>
        </w:numPr>
      </w:pPr>
      <w:r w:rsidRPr="0099710D">
        <w:t>ТС эвакуировано</w:t>
      </w:r>
      <w:r>
        <w:t>;</w:t>
      </w:r>
    </w:p>
    <w:p w:rsidR="005738F5" w:rsidRDefault="005738F5" w:rsidP="00FC58F8">
      <w:pPr>
        <w:pStyle w:val="aa"/>
        <w:numPr>
          <w:ilvl w:val="1"/>
          <w:numId w:val="20"/>
        </w:numPr>
      </w:pPr>
      <w:r w:rsidRPr="0099710D">
        <w:t>ТС не распознано</w:t>
      </w:r>
      <w:r>
        <w:t>.</w:t>
      </w:r>
    </w:p>
    <w:p w:rsidR="005738F5" w:rsidRPr="00E2049D" w:rsidRDefault="005738F5" w:rsidP="00FE58C9">
      <w:r w:rsidRPr="00E2049D">
        <w:t xml:space="preserve">Форма фильтра парковочных сессий изображена на рисунке </w:t>
      </w:r>
      <w:r>
        <w:fldChar w:fldCharType="begin"/>
      </w:r>
      <w:r>
        <w:instrText xml:space="preserve"> REF _Ref19524129 \h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Pr="00E2049D">
        <w:t>.</w:t>
      </w:r>
    </w:p>
    <w:p w:rsidR="005738F5" w:rsidRPr="00A25316" w:rsidRDefault="005738F5" w:rsidP="00FE58C9">
      <w:pPr>
        <w:rPr>
          <w:lang w:eastAsia="en-US"/>
        </w:rPr>
      </w:pPr>
      <w:r w:rsidRPr="00A25316">
        <w:rPr>
          <w:noProof/>
        </w:rPr>
        <w:lastRenderedPageBreak/>
        <w:drawing>
          <wp:inline distT="0" distB="0" distL="0" distR="0" wp14:anchorId="47AB59D3" wp14:editId="13A1DE6E">
            <wp:extent cx="5940425" cy="240347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F5" w:rsidRPr="005738F5" w:rsidRDefault="005738F5" w:rsidP="00D80965">
      <w:pPr>
        <w:pStyle w:val="afffc"/>
        <w:rPr>
          <w:lang w:eastAsia="en-US"/>
        </w:rPr>
      </w:pPr>
      <w:bookmarkStart w:id="54" w:name="_Ref19524129"/>
      <w:r w:rsidRPr="005738F5">
        <w:t xml:space="preserve">Рисунок </w:t>
      </w:r>
      <w:r w:rsidR="00D2377A">
        <w:fldChar w:fldCharType="begin"/>
      </w:r>
      <w:r w:rsidR="00D2377A">
        <w:instrText xml:space="preserve"> SEQ </w:instrText>
      </w:r>
      <w:r w:rsidR="00D2377A">
        <w:instrText xml:space="preserve">Рисунок \* ARABIC </w:instrText>
      </w:r>
      <w:r w:rsidR="00D2377A">
        <w:fldChar w:fldCharType="separate"/>
      </w:r>
      <w:r w:rsidR="00FE58C9">
        <w:rPr>
          <w:noProof/>
        </w:rPr>
        <w:t>6</w:t>
      </w:r>
      <w:r w:rsidR="00D2377A">
        <w:rPr>
          <w:noProof/>
        </w:rPr>
        <w:fldChar w:fldCharType="end"/>
      </w:r>
      <w:bookmarkEnd w:id="54"/>
      <w:r w:rsidRPr="005738F5">
        <w:rPr>
          <w:lang w:eastAsia="en-US"/>
        </w:rPr>
        <w:t xml:space="preserve"> - Настройка фильтра для выборки сессий</w:t>
      </w:r>
    </w:p>
    <w:p w:rsidR="005738F5" w:rsidRPr="00E2049D" w:rsidRDefault="005738F5" w:rsidP="00FE58C9">
      <w:r w:rsidRPr="00E2049D">
        <w:t>При выборе определённой сессии откроется страница с просмотрам подробной информации по этой сессии. Пример приведен на</w:t>
      </w:r>
      <w:r w:rsidR="00372712">
        <w:t xml:space="preserve"> рисунке </w:t>
      </w:r>
      <w:r w:rsidR="00372712">
        <w:fldChar w:fldCharType="begin"/>
      </w:r>
      <w:r w:rsidR="00372712">
        <w:instrText xml:space="preserve"> REF _Ref19524246 \h </w:instrText>
      </w:r>
      <w:r w:rsidR="00372712">
        <w:fldChar w:fldCharType="separate"/>
      </w:r>
      <w:r w:rsidR="00372712">
        <w:rPr>
          <w:noProof/>
        </w:rPr>
        <w:t>7</w:t>
      </w:r>
      <w:r w:rsidR="00372712">
        <w:fldChar w:fldCharType="end"/>
      </w:r>
      <w:r w:rsidRPr="00E2049D">
        <w:t>.</w:t>
      </w:r>
    </w:p>
    <w:p w:rsidR="005738F5" w:rsidRPr="00A25316" w:rsidRDefault="005738F5" w:rsidP="00FE58C9">
      <w:pPr>
        <w:rPr>
          <w:lang w:eastAsia="en-US"/>
        </w:rPr>
      </w:pPr>
      <w:r w:rsidRPr="00A25316">
        <w:rPr>
          <w:noProof/>
        </w:rPr>
        <w:drawing>
          <wp:inline distT="0" distB="0" distL="0" distR="0" wp14:anchorId="43DECF38" wp14:editId="55C06618">
            <wp:extent cx="3008519" cy="2948747"/>
            <wp:effectExtent l="0" t="0" r="1905" b="444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1789" cy="295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F5" w:rsidRPr="005738F5" w:rsidRDefault="00372712" w:rsidP="00D80965">
      <w:pPr>
        <w:pStyle w:val="afffc"/>
        <w:rPr>
          <w:lang w:eastAsia="en-US"/>
        </w:rPr>
      </w:pPr>
      <w:bookmarkStart w:id="55" w:name="_Ref19524246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7</w:t>
      </w:r>
      <w:r w:rsidR="00D2377A">
        <w:rPr>
          <w:noProof/>
        </w:rPr>
        <w:fldChar w:fldCharType="end"/>
      </w:r>
      <w:bookmarkEnd w:id="55"/>
      <w:r w:rsidR="005738F5" w:rsidRPr="00A25316">
        <w:rPr>
          <w:lang w:eastAsia="en-US"/>
        </w:rPr>
        <w:t>- Страница просмотра данных о парковочной сессии</w:t>
      </w:r>
    </w:p>
    <w:p w:rsidR="009438B8" w:rsidRDefault="009438B8" w:rsidP="009438B8">
      <w:pPr>
        <w:pStyle w:val="3"/>
      </w:pPr>
      <w:bookmarkStart w:id="56" w:name="_Toc19530142"/>
      <w:r>
        <w:t>Сведения о тарифах</w:t>
      </w:r>
      <w:bookmarkEnd w:id="56"/>
    </w:p>
    <w:p w:rsidR="00494B48" w:rsidRPr="00D35BE0" w:rsidRDefault="00372712" w:rsidP="00FE58C9">
      <w:r w:rsidRPr="00D35BE0">
        <w:t>Раздел предназначен для</w:t>
      </w:r>
      <w:r>
        <w:t xml:space="preserve"> управления тарифами на парковках. </w:t>
      </w:r>
      <w:r w:rsidR="00494B48">
        <w:t xml:space="preserve">Общий вид списка тарифов приведен на рисунке </w:t>
      </w:r>
      <w:r w:rsidR="00494B48">
        <w:fldChar w:fldCharType="begin"/>
      </w:r>
      <w:r w:rsidR="00494B48">
        <w:instrText xml:space="preserve"> REF _Ref19524541 \h </w:instrText>
      </w:r>
      <w:r w:rsidR="00494B48">
        <w:fldChar w:fldCharType="separate"/>
      </w:r>
      <w:r w:rsidR="00494B48">
        <w:rPr>
          <w:noProof/>
        </w:rPr>
        <w:t>8</w:t>
      </w:r>
      <w:r w:rsidR="00494B48">
        <w:fldChar w:fldCharType="end"/>
      </w:r>
      <w:r w:rsidR="00494B48">
        <w:t>.</w:t>
      </w:r>
    </w:p>
    <w:p w:rsidR="00372712" w:rsidRDefault="00372712" w:rsidP="00FE58C9">
      <w:r>
        <w:t>В списке тарифов отображается следующая информация:</w:t>
      </w:r>
    </w:p>
    <w:p w:rsidR="00372712" w:rsidRPr="0001211D" w:rsidRDefault="00372712" w:rsidP="00FC58F8">
      <w:pPr>
        <w:pStyle w:val="aa"/>
        <w:numPr>
          <w:ilvl w:val="0"/>
          <w:numId w:val="23"/>
        </w:numPr>
      </w:pPr>
      <w:r w:rsidRPr="0001211D">
        <w:t>Номер тарифа</w:t>
      </w:r>
      <w:r>
        <w:t>;</w:t>
      </w:r>
    </w:p>
    <w:p w:rsidR="00372712" w:rsidRPr="0001211D" w:rsidRDefault="00372712" w:rsidP="00FC58F8">
      <w:pPr>
        <w:pStyle w:val="aa"/>
        <w:numPr>
          <w:ilvl w:val="0"/>
          <w:numId w:val="23"/>
        </w:numPr>
      </w:pPr>
      <w:r w:rsidRPr="0001211D">
        <w:t>Название тарифа</w:t>
      </w:r>
      <w:r>
        <w:t>;</w:t>
      </w:r>
    </w:p>
    <w:p w:rsidR="00372712" w:rsidRPr="0001211D" w:rsidRDefault="00372712" w:rsidP="00FC58F8">
      <w:pPr>
        <w:pStyle w:val="aa"/>
        <w:numPr>
          <w:ilvl w:val="0"/>
          <w:numId w:val="23"/>
        </w:numPr>
      </w:pPr>
      <w:r w:rsidRPr="0001211D">
        <w:t>Состояние тарифа</w:t>
      </w:r>
      <w:r>
        <w:t>:</w:t>
      </w:r>
    </w:p>
    <w:p w:rsidR="00372712" w:rsidRPr="0001211D" w:rsidRDefault="00372712" w:rsidP="00FC58F8">
      <w:pPr>
        <w:pStyle w:val="aa"/>
        <w:numPr>
          <w:ilvl w:val="1"/>
          <w:numId w:val="23"/>
        </w:numPr>
      </w:pPr>
      <w:r w:rsidRPr="0001211D">
        <w:t>Формируемый</w:t>
      </w:r>
      <w:r>
        <w:t>;</w:t>
      </w:r>
    </w:p>
    <w:p w:rsidR="00372712" w:rsidRPr="0001211D" w:rsidRDefault="00372712" w:rsidP="00FC58F8">
      <w:pPr>
        <w:pStyle w:val="aa"/>
        <w:numPr>
          <w:ilvl w:val="1"/>
          <w:numId w:val="23"/>
        </w:numPr>
      </w:pPr>
      <w:r w:rsidRPr="0001211D">
        <w:lastRenderedPageBreak/>
        <w:t>Готов стать действующим</w:t>
      </w:r>
      <w:r>
        <w:t>;</w:t>
      </w:r>
    </w:p>
    <w:p w:rsidR="00372712" w:rsidRPr="0001211D" w:rsidRDefault="00372712" w:rsidP="00FC58F8">
      <w:pPr>
        <w:pStyle w:val="aa"/>
        <w:numPr>
          <w:ilvl w:val="1"/>
          <w:numId w:val="23"/>
        </w:numPr>
      </w:pPr>
      <w:r w:rsidRPr="0001211D">
        <w:t>Действующий</w:t>
      </w:r>
      <w:r>
        <w:t>;</w:t>
      </w:r>
    </w:p>
    <w:p w:rsidR="00372712" w:rsidRPr="0001211D" w:rsidRDefault="00372712" w:rsidP="00FC58F8">
      <w:pPr>
        <w:pStyle w:val="aa"/>
        <w:numPr>
          <w:ilvl w:val="1"/>
          <w:numId w:val="23"/>
        </w:numPr>
      </w:pPr>
      <w:r w:rsidRPr="0001211D">
        <w:t>Архивный</w:t>
      </w:r>
      <w:r>
        <w:t>;</w:t>
      </w:r>
    </w:p>
    <w:p w:rsidR="00372712" w:rsidRPr="0001211D" w:rsidRDefault="00372712" w:rsidP="00FC58F8">
      <w:pPr>
        <w:pStyle w:val="aa"/>
        <w:numPr>
          <w:ilvl w:val="0"/>
          <w:numId w:val="23"/>
        </w:numPr>
      </w:pPr>
      <w:r w:rsidRPr="0001211D">
        <w:t>Автор последних изменений</w:t>
      </w:r>
      <w:r>
        <w:t>;</w:t>
      </w:r>
    </w:p>
    <w:p w:rsidR="00372712" w:rsidRDefault="00372712" w:rsidP="00FC58F8">
      <w:pPr>
        <w:pStyle w:val="aa"/>
        <w:numPr>
          <w:ilvl w:val="0"/>
          <w:numId w:val="23"/>
        </w:numPr>
      </w:pPr>
      <w:r w:rsidRPr="0001211D">
        <w:t>Дата последних изменений</w:t>
      </w:r>
      <w:r>
        <w:t>.</w:t>
      </w:r>
    </w:p>
    <w:p w:rsidR="00372712" w:rsidRDefault="00372712" w:rsidP="00FE58C9">
      <w:pPr>
        <w:pStyle w:val="aa"/>
      </w:pPr>
    </w:p>
    <w:p w:rsidR="00372712" w:rsidRDefault="00372712" w:rsidP="00FE58C9">
      <w:r>
        <w:t xml:space="preserve">На странице просмотра списка тарифов также доступна фильтрация записей. </w:t>
      </w:r>
      <w:r w:rsidRPr="000915AE">
        <w:t>Параметры</w:t>
      </w:r>
      <w:r>
        <w:t>, по которым можно фильтровать записи приведены ниже:</w:t>
      </w:r>
    </w:p>
    <w:p w:rsidR="00372712" w:rsidRDefault="00372712" w:rsidP="00FC58F8">
      <w:pPr>
        <w:pStyle w:val="aa"/>
        <w:numPr>
          <w:ilvl w:val="0"/>
          <w:numId w:val="24"/>
        </w:numPr>
      </w:pPr>
      <w:r>
        <w:t>Состояние тарифа;</w:t>
      </w:r>
    </w:p>
    <w:p w:rsidR="00372712" w:rsidRDefault="00372712" w:rsidP="00FC58F8">
      <w:pPr>
        <w:pStyle w:val="aa"/>
        <w:numPr>
          <w:ilvl w:val="0"/>
          <w:numId w:val="24"/>
        </w:numPr>
      </w:pPr>
      <w:r>
        <w:t>Название парковки;</w:t>
      </w:r>
    </w:p>
    <w:p w:rsidR="00372712" w:rsidRDefault="00372712" w:rsidP="00FC58F8">
      <w:pPr>
        <w:pStyle w:val="aa"/>
        <w:numPr>
          <w:ilvl w:val="0"/>
          <w:numId w:val="24"/>
        </w:numPr>
      </w:pPr>
      <w:r w:rsidRPr="006F1A1A">
        <w:t>Автор последних изменений.</w:t>
      </w:r>
    </w:p>
    <w:p w:rsidR="00372712" w:rsidRDefault="00372712" w:rsidP="00FE58C9">
      <w:pPr>
        <w:pStyle w:val="aa"/>
      </w:pPr>
    </w:p>
    <w:p w:rsidR="00372712" w:rsidRPr="00A25316" w:rsidRDefault="00372712" w:rsidP="00FE58C9">
      <w:pPr>
        <w:rPr>
          <w:lang w:eastAsia="en-US"/>
        </w:rPr>
      </w:pPr>
      <w:r w:rsidRPr="00A25316">
        <w:rPr>
          <w:noProof/>
        </w:rPr>
        <w:drawing>
          <wp:inline distT="0" distB="0" distL="0" distR="0" wp14:anchorId="51197CE3" wp14:editId="59D8E5F5">
            <wp:extent cx="4770988" cy="2198071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2733" cy="21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12" w:rsidRPr="00A96CF2" w:rsidRDefault="00372712" w:rsidP="00D80965">
      <w:pPr>
        <w:pStyle w:val="afffc"/>
        <w:rPr>
          <w:lang w:eastAsia="en-US"/>
        </w:rPr>
      </w:pPr>
      <w:bookmarkStart w:id="57" w:name="_Ref19524541"/>
      <w:r w:rsidRPr="00A96CF2">
        <w:t xml:space="preserve">Рисунок </w:t>
      </w:r>
      <w:r w:rsidR="00D2377A">
        <w:fldChar w:fldCharType="begin"/>
      </w:r>
      <w:r w:rsidR="00D2377A">
        <w:instrText xml:space="preserve"> SEQ Рисунок \* A</w:instrText>
      </w:r>
      <w:r w:rsidR="00D2377A">
        <w:instrText xml:space="preserve">RABIC </w:instrText>
      </w:r>
      <w:r w:rsidR="00D2377A">
        <w:fldChar w:fldCharType="separate"/>
      </w:r>
      <w:r w:rsidR="00FE58C9">
        <w:rPr>
          <w:noProof/>
        </w:rPr>
        <w:t>8</w:t>
      </w:r>
      <w:r w:rsidR="00D2377A">
        <w:rPr>
          <w:noProof/>
        </w:rPr>
        <w:fldChar w:fldCharType="end"/>
      </w:r>
      <w:r w:rsidRPr="00A96CF2">
        <w:rPr>
          <w:lang w:eastAsia="en-US"/>
        </w:rPr>
        <w:t>- Список тарифов</w:t>
      </w:r>
      <w:bookmarkEnd w:id="57"/>
    </w:p>
    <w:p w:rsidR="00372712" w:rsidRDefault="00372712" w:rsidP="00FE58C9">
      <w:r>
        <w:t>При нажатии на определенный тариф открывается страница просмотра подробной информации о тарифе. Информация, отображаемая на странице просмотр</w:t>
      </w:r>
      <w:r w:rsidR="00A96CF2">
        <w:t xml:space="preserve">а тарифа приведена на рисунке </w:t>
      </w:r>
      <w:r w:rsidR="00A96CF2">
        <w:fldChar w:fldCharType="begin"/>
      </w:r>
      <w:r w:rsidR="00A96CF2">
        <w:instrText xml:space="preserve"> REF _Ref19524674 \h </w:instrText>
      </w:r>
      <w:r w:rsidR="00A96CF2">
        <w:fldChar w:fldCharType="separate"/>
      </w:r>
      <w:r w:rsidR="00A96CF2">
        <w:rPr>
          <w:noProof/>
        </w:rPr>
        <w:t>9</w:t>
      </w:r>
      <w:r w:rsidR="00A96CF2">
        <w:fldChar w:fldCharType="end"/>
      </w:r>
      <w:r w:rsidR="00A96CF2">
        <w:t>.</w:t>
      </w:r>
    </w:p>
    <w:p w:rsidR="00494B48" w:rsidRDefault="00494B48" w:rsidP="00FE58C9"/>
    <w:p w:rsidR="00494B48" w:rsidRDefault="00494B48" w:rsidP="00FE58C9"/>
    <w:p w:rsidR="00372712" w:rsidRDefault="00372712" w:rsidP="00FE58C9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70FACB82" wp14:editId="605E1C75">
            <wp:extent cx="5353507" cy="3022113"/>
            <wp:effectExtent l="0" t="0" r="0" b="698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3507" cy="30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12" w:rsidRPr="00A25316" w:rsidRDefault="00A96CF2" w:rsidP="00D80965">
      <w:pPr>
        <w:pStyle w:val="afffc"/>
        <w:rPr>
          <w:sz w:val="20"/>
          <w:lang w:eastAsia="en-US"/>
        </w:rPr>
      </w:pPr>
      <w:r>
        <w:rPr>
          <w:sz w:val="20"/>
          <w:lang w:eastAsia="en-US"/>
        </w:rPr>
        <w:t xml:space="preserve"> </w:t>
      </w:r>
      <w:bookmarkStart w:id="58" w:name="_Ref19524674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9</w:t>
      </w:r>
      <w:r w:rsidR="00D2377A">
        <w:rPr>
          <w:noProof/>
        </w:rPr>
        <w:fldChar w:fldCharType="end"/>
      </w:r>
      <w:r w:rsidR="00372712" w:rsidRPr="00A25316">
        <w:rPr>
          <w:sz w:val="20"/>
          <w:lang w:eastAsia="en-US"/>
        </w:rPr>
        <w:t xml:space="preserve">- </w:t>
      </w:r>
      <w:r w:rsidR="00372712" w:rsidRPr="00A96CF2">
        <w:rPr>
          <w:lang w:eastAsia="en-US"/>
        </w:rPr>
        <w:t>Страница просмотра тарифа</w:t>
      </w:r>
      <w:bookmarkEnd w:id="58"/>
    </w:p>
    <w:p w:rsidR="00372712" w:rsidRPr="00000BD6" w:rsidRDefault="00372712" w:rsidP="00FE58C9">
      <w:r>
        <w:t xml:space="preserve">Для создания тарифа необходимо нажать на кнопку </w:t>
      </w:r>
      <w:r w:rsidR="00A96CF2">
        <w:rPr>
          <w:noProof/>
        </w:rPr>
        <w:drawing>
          <wp:inline distT="0" distB="0" distL="0" distR="0" wp14:anchorId="15769371" wp14:editId="01030EDA">
            <wp:extent cx="502920" cy="3886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5510" t="17829" r="26531" b="58857"/>
                    <a:stretch/>
                  </pic:blipFill>
                  <pic:spPr bwMode="auto">
                    <a:xfrm>
                      <a:off x="0" y="0"/>
                      <a:ext cx="502920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6CF2">
        <w:t>.</w:t>
      </w:r>
    </w:p>
    <w:p w:rsidR="00372712" w:rsidRDefault="00372712" w:rsidP="00FE58C9">
      <w:r w:rsidRPr="006F1A1A">
        <w:t>Внутри тарифа можно задавать различные условия для разных категорий пользователей, временных интервалов, дней недели. Для того, чтобы добавить новое условие в тариф нужно нажать</w:t>
      </w:r>
      <w:r>
        <w:t xml:space="preserve"> на «+» вначале таблицы. </w:t>
      </w:r>
    </w:p>
    <w:p w:rsidR="00372712" w:rsidRDefault="00372712" w:rsidP="00FE58C9">
      <w:r>
        <w:t xml:space="preserve">Для того, чтобы отредактировать или удалить условие тарифа, необходимо воспользоваться иконами карандаша или корзины соответственно. Формы для редактирования/создания шаблона приведены на рисунках </w:t>
      </w:r>
      <w:r w:rsidR="00A96CF2">
        <w:fldChar w:fldCharType="begin"/>
      </w:r>
      <w:r w:rsidR="00A96CF2">
        <w:instrText xml:space="preserve"> REF _Ref19524767 \h </w:instrText>
      </w:r>
      <w:r w:rsidR="00A96CF2">
        <w:fldChar w:fldCharType="separate"/>
      </w:r>
      <w:r w:rsidR="00A96CF2">
        <w:rPr>
          <w:noProof/>
        </w:rPr>
        <w:t>10</w:t>
      </w:r>
      <w:r w:rsidR="00A96CF2">
        <w:fldChar w:fldCharType="end"/>
      </w:r>
      <w:r w:rsidR="00A96CF2">
        <w:t xml:space="preserve"> и </w:t>
      </w:r>
      <w:r w:rsidR="00A96CF2">
        <w:fldChar w:fldCharType="begin"/>
      </w:r>
      <w:r w:rsidR="00A96CF2">
        <w:instrText xml:space="preserve"> REF _Ref19524770 \h </w:instrText>
      </w:r>
      <w:r w:rsidR="00A96CF2">
        <w:fldChar w:fldCharType="separate"/>
      </w:r>
      <w:r w:rsidR="00A96CF2">
        <w:rPr>
          <w:noProof/>
        </w:rPr>
        <w:t>11</w:t>
      </w:r>
      <w:r w:rsidR="00A96CF2">
        <w:fldChar w:fldCharType="end"/>
      </w:r>
      <w:r w:rsidR="00A96CF2">
        <w:t>.</w:t>
      </w:r>
    </w:p>
    <w:p w:rsidR="00372712" w:rsidRDefault="00372712" w:rsidP="00FE58C9">
      <w:pPr>
        <w:pStyle w:val="aa"/>
      </w:pPr>
    </w:p>
    <w:p w:rsidR="00372712" w:rsidRDefault="00372712" w:rsidP="00FE58C9">
      <w:pPr>
        <w:pStyle w:val="aa"/>
      </w:pPr>
      <w:r>
        <w:rPr>
          <w:noProof/>
        </w:rPr>
        <w:drawing>
          <wp:inline distT="0" distB="0" distL="0" distR="0" wp14:anchorId="6D5D6888" wp14:editId="3380111C">
            <wp:extent cx="4396701" cy="2321251"/>
            <wp:effectExtent l="0" t="0" r="4445" b="317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9827" cy="232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12" w:rsidRPr="00D446B3" w:rsidRDefault="00A96CF2" w:rsidP="00D80965">
      <w:pPr>
        <w:pStyle w:val="afffc"/>
      </w:pPr>
      <w:bookmarkStart w:id="59" w:name="_Ref19524767"/>
      <w:r>
        <w:lastRenderedPageBreak/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10</w:t>
      </w:r>
      <w:r w:rsidR="00D2377A">
        <w:rPr>
          <w:noProof/>
        </w:rPr>
        <w:fldChar w:fldCharType="end"/>
      </w:r>
      <w:r>
        <w:t xml:space="preserve"> </w:t>
      </w:r>
      <w:r w:rsidR="00372712">
        <w:t xml:space="preserve">- </w:t>
      </w:r>
      <w:r w:rsidR="00372712" w:rsidRPr="00D446B3">
        <w:t>Форма создания тарифа</w:t>
      </w:r>
      <w:bookmarkEnd w:id="59"/>
    </w:p>
    <w:p w:rsidR="00372712" w:rsidRPr="00D446B3" w:rsidRDefault="00372712" w:rsidP="00FE58C9">
      <w:pPr>
        <w:pStyle w:val="aa"/>
      </w:pPr>
      <w:r w:rsidRPr="00D446B3">
        <w:rPr>
          <w:noProof/>
        </w:rPr>
        <w:drawing>
          <wp:inline distT="0" distB="0" distL="0" distR="0" wp14:anchorId="531D2D2C" wp14:editId="215ACE33">
            <wp:extent cx="4624116" cy="2386449"/>
            <wp:effectExtent l="0" t="0" r="508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1859" cy="23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12" w:rsidRPr="00D446B3" w:rsidRDefault="00A96CF2" w:rsidP="00D80965">
      <w:pPr>
        <w:pStyle w:val="afffc"/>
      </w:pPr>
      <w:bookmarkStart w:id="60" w:name="_Ref19524770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11</w:t>
      </w:r>
      <w:r w:rsidR="00D2377A">
        <w:rPr>
          <w:noProof/>
        </w:rPr>
        <w:fldChar w:fldCharType="end"/>
      </w:r>
      <w:r>
        <w:t xml:space="preserve"> </w:t>
      </w:r>
      <w:r w:rsidR="00372712" w:rsidRPr="00D446B3">
        <w:t>- Форма добавления/редактирования условия тарифа</w:t>
      </w:r>
      <w:bookmarkEnd w:id="60"/>
    </w:p>
    <w:p w:rsidR="00372712" w:rsidRDefault="00372712" w:rsidP="00FE58C9">
      <w:r w:rsidRPr="00D446B3">
        <w:t>Для сохранения условий тарифа нужно нажать на дискету в соответствующей строке условия.</w:t>
      </w:r>
    </w:p>
    <w:p w:rsidR="00372712" w:rsidRPr="00D446B3" w:rsidRDefault="00372712" w:rsidP="00FE58C9">
      <w:r>
        <w:t>Временной интервал действия тарифа добавляется в отдельной форме. Для перехода в данную форму необходимо в режиме редактирования условия нажать на икону карандаша в колонке «Интервал». Форма добавления интервала приведена на рисунке</w:t>
      </w:r>
      <w:r w:rsidR="00A96CF2">
        <w:fldChar w:fldCharType="begin"/>
      </w:r>
      <w:r w:rsidR="00A96CF2">
        <w:instrText xml:space="preserve"> REF _Ref19524930 \h </w:instrText>
      </w:r>
      <w:r w:rsidR="00A96CF2">
        <w:fldChar w:fldCharType="separate"/>
      </w:r>
      <w:r w:rsidR="00A96CF2">
        <w:rPr>
          <w:noProof/>
        </w:rPr>
        <w:t>12</w:t>
      </w:r>
      <w:r w:rsidR="00A96CF2">
        <w:fldChar w:fldCharType="end"/>
      </w:r>
      <w:r>
        <w:t>.</w:t>
      </w:r>
    </w:p>
    <w:p w:rsidR="00372712" w:rsidRPr="00D446B3" w:rsidRDefault="00372712" w:rsidP="00FE58C9">
      <w:pPr>
        <w:rPr>
          <w:lang w:eastAsia="en-US"/>
        </w:rPr>
      </w:pPr>
      <w:r w:rsidRPr="00D446B3">
        <w:rPr>
          <w:noProof/>
        </w:rPr>
        <w:drawing>
          <wp:inline distT="0" distB="0" distL="0" distR="0" wp14:anchorId="33A52C81" wp14:editId="62A9309F">
            <wp:extent cx="2548949" cy="1477007"/>
            <wp:effectExtent l="0" t="0" r="381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2338" cy="148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12" w:rsidRPr="00A96CF2" w:rsidRDefault="00A96CF2" w:rsidP="00D80965">
      <w:pPr>
        <w:pStyle w:val="afffc"/>
        <w:rPr>
          <w:lang w:eastAsia="en-US"/>
        </w:rPr>
      </w:pPr>
      <w:bookmarkStart w:id="61" w:name="_Ref19524930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12</w:t>
      </w:r>
      <w:r w:rsidR="00D2377A">
        <w:rPr>
          <w:noProof/>
        </w:rPr>
        <w:fldChar w:fldCharType="end"/>
      </w:r>
      <w:bookmarkEnd w:id="61"/>
      <w:r>
        <w:t xml:space="preserve"> </w:t>
      </w:r>
      <w:r w:rsidR="00372712" w:rsidRPr="00A96CF2">
        <w:rPr>
          <w:lang w:eastAsia="en-US"/>
        </w:rPr>
        <w:t>- Форма добавления интервала</w:t>
      </w:r>
    </w:p>
    <w:p w:rsidR="00372712" w:rsidRDefault="00372712" w:rsidP="00FE58C9">
      <w:r>
        <w:t>В процессе создания тарифа его можно сохранить как черновик и в дальнейшем вернуться к заполнению условий.</w:t>
      </w:r>
    </w:p>
    <w:p w:rsidR="00372712" w:rsidRDefault="00372712" w:rsidP="00FE58C9">
      <w:r>
        <w:t>После того, как все условия будут сформированы необходимо нажат на кнопку «Сохранить тариф». Если все условия составлены правильно, то Тариф перейдет в статус «Готов к установке». Для такого тарифа на странице редактирования тарифа появится кнопка «Ввести тариф в действие». Страница редактирования тарифа в статусе «Готов к ус</w:t>
      </w:r>
      <w:r w:rsidR="00A96CF2">
        <w:t xml:space="preserve">тановке» приведена на рисунке </w:t>
      </w:r>
      <w:r w:rsidR="00A96CF2">
        <w:fldChar w:fldCharType="begin"/>
      </w:r>
      <w:r w:rsidR="00A96CF2">
        <w:instrText xml:space="preserve"> REF _Ref19524952 \h </w:instrText>
      </w:r>
      <w:r w:rsidR="00A96CF2">
        <w:fldChar w:fldCharType="separate"/>
      </w:r>
      <w:r w:rsidR="00A96CF2" w:rsidRPr="00A96CF2">
        <w:t xml:space="preserve">Рисунок </w:t>
      </w:r>
      <w:r w:rsidR="00A96CF2">
        <w:rPr>
          <w:noProof/>
        </w:rPr>
        <w:t>13</w:t>
      </w:r>
      <w:r w:rsidR="00A96CF2">
        <w:fldChar w:fldCharType="end"/>
      </w:r>
      <w:r>
        <w:t>.</w:t>
      </w:r>
    </w:p>
    <w:p w:rsidR="00372712" w:rsidRDefault="00372712" w:rsidP="00FE58C9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0FBB22D9" wp14:editId="1934A591">
            <wp:extent cx="4662018" cy="3370308"/>
            <wp:effectExtent l="0" t="0" r="5715" b="190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4641" cy="337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12" w:rsidRPr="00A96CF2" w:rsidRDefault="00A96CF2" w:rsidP="00D80965">
      <w:pPr>
        <w:pStyle w:val="afffc"/>
        <w:rPr>
          <w:lang w:eastAsia="en-US"/>
        </w:rPr>
      </w:pPr>
      <w:bookmarkStart w:id="62" w:name="_Ref19524952"/>
      <w:r w:rsidRPr="00A96CF2"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13</w:t>
      </w:r>
      <w:r w:rsidR="00D2377A">
        <w:rPr>
          <w:noProof/>
        </w:rPr>
        <w:fldChar w:fldCharType="end"/>
      </w:r>
      <w:bookmarkEnd w:id="62"/>
      <w:r w:rsidR="00372712" w:rsidRPr="00A96CF2">
        <w:rPr>
          <w:lang w:eastAsia="en-US"/>
        </w:rPr>
        <w:t xml:space="preserve"> – Тариф, готовый стать действующим</w:t>
      </w:r>
    </w:p>
    <w:p w:rsidR="00372712" w:rsidRDefault="00372712" w:rsidP="00FE58C9">
      <w:r>
        <w:t>После нажатия на кнопку «Ввести тариф в действие» система предложит выбрать микрорайон и парковку, на которой должен действовать тариф (</w:t>
      </w:r>
      <w:r w:rsidR="00316D42">
        <w:fldChar w:fldCharType="begin"/>
      </w:r>
      <w:r w:rsidR="00316D42">
        <w:instrText xml:space="preserve"> REF _Ref19526603 \h </w:instrText>
      </w:r>
      <w:r w:rsidR="00316D42">
        <w:fldChar w:fldCharType="separate"/>
      </w:r>
      <w:r w:rsidR="00316D42">
        <w:t xml:space="preserve">Рисунок </w:t>
      </w:r>
      <w:r w:rsidR="00316D42">
        <w:rPr>
          <w:noProof/>
        </w:rPr>
        <w:t>14</w:t>
      </w:r>
      <w:r w:rsidR="00316D42">
        <w:fldChar w:fldCharType="end"/>
      </w:r>
      <w:r>
        <w:t xml:space="preserve">). </w:t>
      </w:r>
    </w:p>
    <w:p w:rsidR="00372712" w:rsidRDefault="00372712" w:rsidP="00FE58C9">
      <w:pPr>
        <w:rPr>
          <w:lang w:eastAsia="en-US"/>
        </w:rPr>
      </w:pPr>
      <w:r>
        <w:rPr>
          <w:noProof/>
        </w:rPr>
        <w:drawing>
          <wp:inline distT="0" distB="0" distL="0" distR="0" wp14:anchorId="13C07123" wp14:editId="58C10DCD">
            <wp:extent cx="4900808" cy="3562843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2488" cy="35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12" w:rsidRPr="00A96CF2" w:rsidRDefault="00316D42" w:rsidP="00FE58C9">
      <w:pPr>
        <w:pStyle w:val="aff6"/>
        <w:rPr>
          <w:lang w:eastAsia="en-US"/>
        </w:rPr>
      </w:pPr>
      <w:bookmarkStart w:id="63" w:name="_Ref19526603"/>
      <w:r>
        <w:t xml:space="preserve">Рисунок </w:t>
      </w:r>
      <w:fldSimple w:instr=" SEQ Рисунок \* ARABIC ">
        <w:r w:rsidR="00FE58C9">
          <w:rPr>
            <w:noProof/>
          </w:rPr>
          <w:t>14</w:t>
        </w:r>
      </w:fldSimple>
      <w:bookmarkEnd w:id="63"/>
      <w:r>
        <w:t xml:space="preserve"> </w:t>
      </w:r>
      <w:r w:rsidR="00A96CF2" w:rsidRPr="00A96CF2">
        <w:t>–</w:t>
      </w:r>
      <w:r w:rsidR="00372712" w:rsidRPr="00A96CF2">
        <w:rPr>
          <w:lang w:eastAsia="en-US"/>
        </w:rPr>
        <w:t xml:space="preserve"> Выбор парковки, на которой будет действовать тариф</w:t>
      </w:r>
    </w:p>
    <w:p w:rsidR="00372712" w:rsidRDefault="00372712" w:rsidP="00FE58C9">
      <w:r>
        <w:t>После этого тариф станет действующим и расчёт стоимости парковочных сессий, которые были зарегистрированы после введения тарифа в действия, будет производиться в соответствии с условиями данного тарифа.</w:t>
      </w:r>
    </w:p>
    <w:p w:rsidR="00A96CF2" w:rsidRPr="006F1A1A" w:rsidRDefault="00A96CF2" w:rsidP="00FE58C9">
      <w:r>
        <w:t>Нельзя редактировать или удалять тарифы в статусе «Действующий» и «Архивный».</w:t>
      </w:r>
    </w:p>
    <w:p w:rsidR="009438B8" w:rsidRDefault="009438B8" w:rsidP="009438B8">
      <w:pPr>
        <w:pStyle w:val="3"/>
      </w:pPr>
      <w:bookmarkStart w:id="64" w:name="_Toc19530143"/>
      <w:r>
        <w:lastRenderedPageBreak/>
        <w:t>Сведения о парковках</w:t>
      </w:r>
      <w:bookmarkEnd w:id="64"/>
    </w:p>
    <w:p w:rsidR="00B4511F" w:rsidRDefault="00B4511F" w:rsidP="00FE58C9">
      <w:r>
        <w:t xml:space="preserve">Раздел предназначен для управления данными о парковках. На странице списка парковок приведена следующая информация: </w:t>
      </w:r>
    </w:p>
    <w:p w:rsidR="00B4511F" w:rsidRDefault="00B4511F" w:rsidP="00FC58F8">
      <w:pPr>
        <w:pStyle w:val="aa"/>
        <w:numPr>
          <w:ilvl w:val="0"/>
          <w:numId w:val="29"/>
        </w:numPr>
      </w:pPr>
      <w:r>
        <w:t>Микрорайон;</w:t>
      </w:r>
    </w:p>
    <w:p w:rsidR="00B4511F" w:rsidRDefault="00B4511F" w:rsidP="00FC58F8">
      <w:pPr>
        <w:pStyle w:val="aa"/>
        <w:numPr>
          <w:ilvl w:val="0"/>
          <w:numId w:val="29"/>
        </w:numPr>
      </w:pPr>
      <w:r>
        <w:t>Название парковки;</w:t>
      </w:r>
    </w:p>
    <w:p w:rsidR="00B4511F" w:rsidRDefault="00B4511F" w:rsidP="00FC58F8">
      <w:pPr>
        <w:pStyle w:val="aa"/>
        <w:numPr>
          <w:ilvl w:val="0"/>
          <w:numId w:val="29"/>
        </w:numPr>
      </w:pPr>
      <w:r>
        <w:t>Тип парковки;</w:t>
      </w:r>
    </w:p>
    <w:p w:rsidR="00B4511F" w:rsidRDefault="00B4511F" w:rsidP="00FC58F8">
      <w:pPr>
        <w:pStyle w:val="aa"/>
        <w:numPr>
          <w:ilvl w:val="0"/>
          <w:numId w:val="29"/>
        </w:numPr>
      </w:pPr>
      <w:r>
        <w:t>Парковка в рабочем состоянии (да/нет);</w:t>
      </w:r>
    </w:p>
    <w:p w:rsidR="00B4511F" w:rsidRDefault="00B4511F" w:rsidP="00FC58F8">
      <w:pPr>
        <w:pStyle w:val="aa"/>
        <w:numPr>
          <w:ilvl w:val="0"/>
          <w:numId w:val="29"/>
        </w:numPr>
      </w:pPr>
      <w:r>
        <w:t>Количество свободных мест;</w:t>
      </w:r>
    </w:p>
    <w:p w:rsidR="00B4511F" w:rsidRDefault="00B4511F" w:rsidP="00FC58F8">
      <w:pPr>
        <w:pStyle w:val="aa"/>
        <w:numPr>
          <w:ilvl w:val="0"/>
          <w:numId w:val="29"/>
        </w:numPr>
      </w:pPr>
      <w:r>
        <w:t>Действующий тариф.</w:t>
      </w:r>
    </w:p>
    <w:p w:rsidR="00B4511F" w:rsidRDefault="00B4511F" w:rsidP="00FE58C9">
      <w:r>
        <w:t xml:space="preserve">На страниц доступна фильтрация записей по ниже перечисленным параметрам: </w:t>
      </w:r>
    </w:p>
    <w:p w:rsidR="00B4511F" w:rsidRDefault="00B4511F" w:rsidP="00FC58F8">
      <w:pPr>
        <w:pStyle w:val="aa"/>
        <w:numPr>
          <w:ilvl w:val="0"/>
          <w:numId w:val="30"/>
        </w:numPr>
      </w:pPr>
      <w:r>
        <w:t>Микрорайон;</w:t>
      </w:r>
    </w:p>
    <w:p w:rsidR="00B4511F" w:rsidRDefault="00B4511F" w:rsidP="00FC58F8">
      <w:pPr>
        <w:pStyle w:val="aa"/>
        <w:numPr>
          <w:ilvl w:val="0"/>
          <w:numId w:val="30"/>
        </w:numPr>
      </w:pPr>
      <w:r>
        <w:t>Собственник;</w:t>
      </w:r>
    </w:p>
    <w:p w:rsidR="00B4511F" w:rsidRDefault="00B4511F" w:rsidP="00FC58F8">
      <w:pPr>
        <w:pStyle w:val="aa"/>
        <w:numPr>
          <w:ilvl w:val="0"/>
          <w:numId w:val="30"/>
        </w:numPr>
      </w:pPr>
      <w:r>
        <w:t>Сервис-агент;</w:t>
      </w:r>
    </w:p>
    <w:p w:rsidR="00B4511F" w:rsidRDefault="00B4511F" w:rsidP="00FC58F8">
      <w:pPr>
        <w:pStyle w:val="aa"/>
        <w:numPr>
          <w:ilvl w:val="0"/>
          <w:numId w:val="30"/>
        </w:numPr>
      </w:pPr>
      <w:r>
        <w:t>Тип парковки:</w:t>
      </w:r>
    </w:p>
    <w:p w:rsidR="00B4511F" w:rsidRDefault="00B4511F" w:rsidP="00FC58F8">
      <w:pPr>
        <w:pStyle w:val="aa"/>
        <w:numPr>
          <w:ilvl w:val="1"/>
          <w:numId w:val="30"/>
        </w:numPr>
      </w:pPr>
      <w:r>
        <w:t>Открытая линейная;</w:t>
      </w:r>
    </w:p>
    <w:p w:rsidR="00B4511F" w:rsidRDefault="00B4511F" w:rsidP="00FC58F8">
      <w:pPr>
        <w:pStyle w:val="aa"/>
        <w:numPr>
          <w:ilvl w:val="1"/>
          <w:numId w:val="30"/>
        </w:numPr>
      </w:pPr>
      <w:r>
        <w:t>Открытая линейно-прерывистая;</w:t>
      </w:r>
    </w:p>
    <w:p w:rsidR="00B4511F" w:rsidRDefault="00B4511F" w:rsidP="00FC58F8">
      <w:pPr>
        <w:pStyle w:val="aa"/>
        <w:numPr>
          <w:ilvl w:val="1"/>
          <w:numId w:val="30"/>
        </w:numPr>
      </w:pPr>
      <w:r>
        <w:t>Открытая плоска;</w:t>
      </w:r>
    </w:p>
    <w:p w:rsidR="00B4511F" w:rsidRDefault="00B4511F" w:rsidP="00FC58F8">
      <w:pPr>
        <w:pStyle w:val="aa"/>
        <w:numPr>
          <w:ilvl w:val="1"/>
          <w:numId w:val="30"/>
        </w:numPr>
      </w:pPr>
      <w:r>
        <w:t>Закрытая.</w:t>
      </w:r>
    </w:p>
    <w:p w:rsidR="00B4511F" w:rsidRDefault="00B4511F" w:rsidP="00FE58C9">
      <w:r>
        <w:t>Страница списка парковок приведена на рисунке</w:t>
      </w:r>
      <w:r w:rsidR="00316D42">
        <w:t xml:space="preserve"> </w:t>
      </w:r>
      <w:r w:rsidR="00316D42">
        <w:fldChar w:fldCharType="begin"/>
      </w:r>
      <w:r w:rsidR="00316D42">
        <w:instrText xml:space="preserve"> REF _Ref19526623 \h </w:instrText>
      </w:r>
      <w:r w:rsidR="00316D42">
        <w:fldChar w:fldCharType="separate"/>
      </w:r>
      <w:r w:rsidR="00316D42">
        <w:rPr>
          <w:noProof/>
        </w:rPr>
        <w:t>15</w:t>
      </w:r>
      <w:r w:rsidR="00316D42">
        <w:fldChar w:fldCharType="end"/>
      </w:r>
      <w:r>
        <w:t>.</w:t>
      </w:r>
    </w:p>
    <w:p w:rsidR="00B4511F" w:rsidRDefault="00B4511F" w:rsidP="00FE58C9">
      <w:pPr>
        <w:rPr>
          <w:lang w:eastAsia="en-US"/>
        </w:rPr>
      </w:pPr>
      <w:r>
        <w:rPr>
          <w:noProof/>
        </w:rPr>
        <w:drawing>
          <wp:inline distT="0" distB="0" distL="0" distR="0" wp14:anchorId="013B5342" wp14:editId="5BF5C006">
            <wp:extent cx="5940425" cy="278701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11F" w:rsidRPr="00A25316" w:rsidRDefault="00316D42" w:rsidP="00D80965">
      <w:pPr>
        <w:pStyle w:val="afffc"/>
        <w:rPr>
          <w:sz w:val="20"/>
          <w:lang w:eastAsia="en-US"/>
        </w:rPr>
      </w:pPr>
      <w:bookmarkStart w:id="65" w:name="_Ref19526623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15</w:t>
      </w:r>
      <w:r w:rsidR="00D2377A">
        <w:rPr>
          <w:noProof/>
        </w:rPr>
        <w:fldChar w:fldCharType="end"/>
      </w:r>
      <w:bookmarkEnd w:id="65"/>
      <w:r w:rsidR="00B4511F" w:rsidRPr="00A25316">
        <w:rPr>
          <w:sz w:val="20"/>
          <w:lang w:eastAsia="en-US"/>
        </w:rPr>
        <w:t>– Список парковок</w:t>
      </w:r>
    </w:p>
    <w:p w:rsidR="00B4511F" w:rsidRPr="00000BD6" w:rsidRDefault="00B4511F" w:rsidP="00FE58C9">
      <w:r>
        <w:t>Для создания парковки необходимо нажать на кнопку</w:t>
      </w:r>
      <w:r w:rsidR="00316D42">
        <w:t xml:space="preserve"> </w:t>
      </w:r>
      <w:r w:rsidR="00316D42">
        <w:rPr>
          <w:noProof/>
        </w:rPr>
        <w:drawing>
          <wp:inline distT="0" distB="0" distL="0" distR="0" wp14:anchorId="7DD49718" wp14:editId="5FB5751E">
            <wp:extent cx="502920" cy="38862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5510" t="17829" r="26531" b="58857"/>
                    <a:stretch/>
                  </pic:blipFill>
                  <pic:spPr bwMode="auto">
                    <a:xfrm>
                      <a:off x="0" y="0"/>
                      <a:ext cx="502920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B4511F" w:rsidRPr="006F1A1A" w:rsidRDefault="00B4511F" w:rsidP="00FE58C9">
      <w:r>
        <w:lastRenderedPageBreak/>
        <w:t>При создании парковки необходимо заполнить данные о парковке (</w:t>
      </w:r>
      <w:r w:rsidR="00316D42">
        <w:fldChar w:fldCharType="begin"/>
      </w:r>
      <w:r w:rsidR="00316D42">
        <w:instrText xml:space="preserve"> REF _Ref19526667 \h </w:instrText>
      </w:r>
      <w:r w:rsidR="00316D42">
        <w:fldChar w:fldCharType="separate"/>
      </w:r>
      <w:r w:rsidR="00316D42">
        <w:t xml:space="preserve">Рисунок </w:t>
      </w:r>
      <w:r w:rsidR="00316D42">
        <w:rPr>
          <w:noProof/>
        </w:rPr>
        <w:t>16</w:t>
      </w:r>
      <w:r w:rsidR="00316D42">
        <w:fldChar w:fldCharType="end"/>
      </w:r>
      <w:r>
        <w:t>) и разместить парковку на карте (</w:t>
      </w:r>
      <w:r w:rsidR="00316D42">
        <w:fldChar w:fldCharType="begin"/>
      </w:r>
      <w:r w:rsidR="00316D42">
        <w:instrText xml:space="preserve"> REF _Ref531939025 \h </w:instrText>
      </w:r>
      <w:r w:rsidR="00316D42">
        <w:fldChar w:fldCharType="separate"/>
      </w:r>
      <w:r w:rsidR="00316D42">
        <w:t xml:space="preserve">Рисунок </w:t>
      </w:r>
      <w:r w:rsidR="00316D42">
        <w:rPr>
          <w:noProof/>
        </w:rPr>
        <w:t>17</w:t>
      </w:r>
      <w:r w:rsidR="00316D42">
        <w:fldChar w:fldCharType="end"/>
      </w:r>
      <w:r w:rsidR="00316D42">
        <w:t xml:space="preserve"> и </w:t>
      </w:r>
      <w:r w:rsidR="00316D42">
        <w:fldChar w:fldCharType="begin"/>
      </w:r>
      <w:r w:rsidR="00316D42">
        <w:instrText xml:space="preserve"> REF _Ref532214477 \h </w:instrText>
      </w:r>
      <w:r w:rsidR="00316D42">
        <w:fldChar w:fldCharType="separate"/>
      </w:r>
      <w:r w:rsidR="00316D42">
        <w:t xml:space="preserve">Рисунок </w:t>
      </w:r>
      <w:r w:rsidR="00316D42">
        <w:rPr>
          <w:noProof/>
        </w:rPr>
        <w:t>18</w:t>
      </w:r>
      <w:r w:rsidR="00316D42">
        <w:fldChar w:fldCharType="end"/>
      </w:r>
      <w:r>
        <w:t>).</w:t>
      </w:r>
    </w:p>
    <w:p w:rsidR="00B4511F" w:rsidRDefault="00B4511F" w:rsidP="00FE58C9">
      <w:pPr>
        <w:rPr>
          <w:lang w:eastAsia="en-US"/>
        </w:rPr>
      </w:pPr>
      <w:r>
        <w:rPr>
          <w:noProof/>
        </w:rPr>
        <w:drawing>
          <wp:inline distT="0" distB="0" distL="0" distR="0" wp14:anchorId="4F5AF469" wp14:editId="6F5F4B4A">
            <wp:extent cx="5039918" cy="3960821"/>
            <wp:effectExtent l="0" t="0" r="889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1440" cy="396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11F" w:rsidRDefault="00316D42" w:rsidP="00D80965">
      <w:pPr>
        <w:pStyle w:val="afffc"/>
      </w:pPr>
      <w:bookmarkStart w:id="66" w:name="_Ref19526667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16</w:t>
      </w:r>
      <w:r w:rsidR="00D2377A">
        <w:rPr>
          <w:noProof/>
        </w:rPr>
        <w:fldChar w:fldCharType="end"/>
      </w:r>
      <w:bookmarkEnd w:id="66"/>
      <w:r>
        <w:t xml:space="preserve"> </w:t>
      </w:r>
      <w:r w:rsidR="00B4511F">
        <w:t>- Форма создания парковки, заполнение параметров</w:t>
      </w:r>
    </w:p>
    <w:p w:rsidR="00B4511F" w:rsidRDefault="00B4511F" w:rsidP="00FE58C9">
      <w:r>
        <w:t xml:space="preserve">Для размещения парковки на карте нужно нажать кнопку «Добавить область», а затем обозначить периметр парковки. </w:t>
      </w:r>
    </w:p>
    <w:p w:rsidR="00B4511F" w:rsidRDefault="00B4511F" w:rsidP="00FE58C9">
      <w:r>
        <w:t xml:space="preserve">После того, как периметр будет обозначен необходимо вызвать контекстное меню щелчком мыши и выбрать пункт «Завершить». </w:t>
      </w:r>
    </w:p>
    <w:p w:rsidR="00B4511F" w:rsidRPr="00814C02" w:rsidRDefault="00B4511F" w:rsidP="00FE58C9">
      <w:r>
        <w:t>Затем необходимо обозначить въезд на парковку. Для этого необходимо нажать кнопку «Добавить вход» и кликнуть мышью в место, в котором расположен заезд на парковку.</w:t>
      </w:r>
    </w:p>
    <w:p w:rsidR="00B4511F" w:rsidRDefault="00B4511F" w:rsidP="00FE58C9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35D84C58" wp14:editId="45F5AC8D">
            <wp:extent cx="4330371" cy="3575896"/>
            <wp:effectExtent l="0" t="0" r="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2074" cy="357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11F" w:rsidRPr="00A25316" w:rsidRDefault="00316D42" w:rsidP="00D80965">
      <w:pPr>
        <w:pStyle w:val="afffc"/>
        <w:rPr>
          <w:lang w:eastAsia="en-US"/>
        </w:rPr>
      </w:pPr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17</w:t>
      </w:r>
      <w:r w:rsidR="00D2377A">
        <w:rPr>
          <w:noProof/>
        </w:rPr>
        <w:fldChar w:fldCharType="end"/>
      </w:r>
      <w:r>
        <w:rPr>
          <w:lang w:eastAsia="en-US"/>
        </w:rPr>
        <w:t xml:space="preserve"> </w:t>
      </w:r>
      <w:r w:rsidR="00B4511F" w:rsidRPr="00A25316">
        <w:rPr>
          <w:lang w:eastAsia="en-US"/>
        </w:rPr>
        <w:t>- Форма создания парковки, указание парковки на карте</w:t>
      </w:r>
    </w:p>
    <w:p w:rsidR="00B4511F" w:rsidRDefault="00B4511F" w:rsidP="00FE58C9">
      <w:pPr>
        <w:rPr>
          <w:lang w:eastAsia="en-US"/>
        </w:rPr>
      </w:pPr>
      <w:r>
        <w:rPr>
          <w:noProof/>
        </w:rPr>
        <w:drawing>
          <wp:inline distT="0" distB="0" distL="0" distR="0" wp14:anchorId="7CE97C3A" wp14:editId="244FC990">
            <wp:extent cx="4538835" cy="3793406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0754" cy="3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11F" w:rsidRDefault="00316D42" w:rsidP="00D80965">
      <w:pPr>
        <w:pStyle w:val="afffc"/>
      </w:pPr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18</w:t>
      </w:r>
      <w:r w:rsidR="00D2377A">
        <w:rPr>
          <w:noProof/>
        </w:rPr>
        <w:fldChar w:fldCharType="end"/>
      </w:r>
      <w:r>
        <w:t xml:space="preserve"> </w:t>
      </w:r>
      <w:r w:rsidR="00B4511F">
        <w:t>- Указание въезда на парковку</w:t>
      </w:r>
    </w:p>
    <w:p w:rsidR="00B4511F" w:rsidRDefault="00B4511F" w:rsidP="00FE58C9">
      <w:r>
        <w:t xml:space="preserve">После заполнения данных и обозначения парковки на карте необходимо нажать на кнопку «Сохранить». </w:t>
      </w:r>
    </w:p>
    <w:p w:rsidR="00B4511F" w:rsidRDefault="00B4511F" w:rsidP="00FE58C9">
      <w:r>
        <w:lastRenderedPageBreak/>
        <w:t>После этого парковка появится в списке парковок. Подробную информацию о парковке можно посмотреть, выбрав парковку в списке. Станица просмотра подробной информации о парковке приведена на рисунке</w:t>
      </w:r>
      <w:r w:rsidR="00316D42">
        <w:fldChar w:fldCharType="begin"/>
      </w:r>
      <w:r w:rsidR="00316D42">
        <w:instrText xml:space="preserve"> REF _Ref19526778 \h </w:instrText>
      </w:r>
      <w:r w:rsidR="00316D42">
        <w:fldChar w:fldCharType="separate"/>
      </w:r>
      <w:r w:rsidR="00316D42">
        <w:t xml:space="preserve"> </w:t>
      </w:r>
      <w:r w:rsidR="00316D42">
        <w:rPr>
          <w:noProof/>
        </w:rPr>
        <w:t>19</w:t>
      </w:r>
      <w:r w:rsidR="00316D42">
        <w:fldChar w:fldCharType="end"/>
      </w:r>
      <w:r>
        <w:t>.</w:t>
      </w:r>
    </w:p>
    <w:p w:rsidR="00B4511F" w:rsidRDefault="00B4511F" w:rsidP="00FE58C9">
      <w:pPr>
        <w:rPr>
          <w:lang w:eastAsia="en-US"/>
        </w:rPr>
      </w:pPr>
      <w:r>
        <w:rPr>
          <w:noProof/>
        </w:rPr>
        <w:drawing>
          <wp:inline distT="0" distB="0" distL="0" distR="0" wp14:anchorId="23F462F8" wp14:editId="71858CC6">
            <wp:extent cx="5940425" cy="4524375"/>
            <wp:effectExtent l="0" t="0" r="3175" b="952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11F" w:rsidRPr="00A25316" w:rsidRDefault="00316D42" w:rsidP="00D80965">
      <w:pPr>
        <w:pStyle w:val="afffc"/>
        <w:rPr>
          <w:lang w:eastAsia="en-US"/>
        </w:rPr>
      </w:pPr>
      <w:bookmarkStart w:id="67" w:name="_Ref19526778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19</w:t>
      </w:r>
      <w:r w:rsidR="00D2377A">
        <w:rPr>
          <w:noProof/>
        </w:rPr>
        <w:fldChar w:fldCharType="end"/>
      </w:r>
      <w:bookmarkEnd w:id="67"/>
      <w:r w:rsidR="00B4511F" w:rsidRPr="00A25316">
        <w:rPr>
          <w:lang w:eastAsia="en-US"/>
        </w:rPr>
        <w:t>- Страница просмотра данных о парковке</w:t>
      </w:r>
    </w:p>
    <w:p w:rsidR="00B4511F" w:rsidRPr="00CE1327" w:rsidRDefault="00B4511F" w:rsidP="00FE58C9">
      <w:r>
        <w:t>Для того, чтобы посмотреть только местоположение парковки на карте нужно нажать на соответствующую кнопку в списке парковок. Кнопка приведена на рисунке</w:t>
      </w:r>
      <w:r w:rsidR="00316D42">
        <w:fldChar w:fldCharType="begin"/>
      </w:r>
      <w:r w:rsidR="00316D42">
        <w:instrText xml:space="preserve"> REF _Ref19526787 \h </w:instrText>
      </w:r>
      <w:r w:rsidR="00316D42">
        <w:fldChar w:fldCharType="separate"/>
      </w:r>
      <w:r w:rsidR="00316D42">
        <w:t xml:space="preserve"> </w:t>
      </w:r>
      <w:r w:rsidR="00316D42">
        <w:rPr>
          <w:noProof/>
        </w:rPr>
        <w:t>20</w:t>
      </w:r>
      <w:r w:rsidR="00316D42">
        <w:fldChar w:fldCharType="end"/>
      </w:r>
      <w:r>
        <w:t>.</w:t>
      </w:r>
    </w:p>
    <w:p w:rsidR="00B4511F" w:rsidRPr="00CE1327" w:rsidRDefault="00B4511F" w:rsidP="00FE58C9">
      <w:pPr>
        <w:rPr>
          <w:lang w:eastAsia="en-US"/>
        </w:rPr>
      </w:pPr>
      <w:r w:rsidRPr="00CE1327">
        <w:rPr>
          <w:noProof/>
        </w:rPr>
        <w:drawing>
          <wp:inline distT="0" distB="0" distL="0" distR="0" wp14:anchorId="2B76691D" wp14:editId="78AB47A3">
            <wp:extent cx="5940425" cy="1522095"/>
            <wp:effectExtent l="0" t="0" r="3175" b="190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11F" w:rsidRPr="00A25316" w:rsidRDefault="00316D42" w:rsidP="00D80965">
      <w:pPr>
        <w:pStyle w:val="afffc"/>
        <w:rPr>
          <w:lang w:eastAsia="en-US"/>
        </w:rPr>
      </w:pPr>
      <w:bookmarkStart w:id="68" w:name="_Ref19526787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20</w:t>
      </w:r>
      <w:r w:rsidR="00D2377A">
        <w:rPr>
          <w:noProof/>
        </w:rPr>
        <w:fldChar w:fldCharType="end"/>
      </w:r>
      <w:bookmarkEnd w:id="68"/>
      <w:r w:rsidR="00B4511F" w:rsidRPr="00A25316">
        <w:rPr>
          <w:lang w:eastAsia="en-US"/>
        </w:rPr>
        <w:t>- Кнопки редактирования и просмотра места на карте</w:t>
      </w:r>
    </w:p>
    <w:p w:rsidR="00B4511F" w:rsidRPr="00B4511F" w:rsidRDefault="00B4511F" w:rsidP="00B4511F">
      <w:pPr>
        <w:pStyle w:val="phnormal"/>
      </w:pPr>
    </w:p>
    <w:p w:rsidR="009438B8" w:rsidRDefault="009438B8" w:rsidP="009438B8">
      <w:pPr>
        <w:pStyle w:val="3"/>
      </w:pPr>
      <w:bookmarkStart w:id="69" w:name="_Toc19530144"/>
      <w:r>
        <w:lastRenderedPageBreak/>
        <w:t>Сведения о микрорайонах</w:t>
      </w:r>
      <w:bookmarkEnd w:id="69"/>
    </w:p>
    <w:p w:rsidR="00316D42" w:rsidRDefault="00316D42" w:rsidP="00FE58C9">
      <w:r>
        <w:t>Раздел предназначен для добавления и редактирования районов населенного пункта. Добавление микрорайонов необходимо для группировки парковок при отображении, выборе тарифа и прочих функций, реализованных в системе.</w:t>
      </w:r>
    </w:p>
    <w:p w:rsidR="00316D42" w:rsidRDefault="00316D42" w:rsidP="00FE58C9">
      <w:r>
        <w:t>Удаление микрорайона возможно только в случае, если в нем нет ни одной парковки.</w:t>
      </w:r>
    </w:p>
    <w:p w:rsidR="00316D42" w:rsidRPr="00D72492" w:rsidRDefault="00316D42" w:rsidP="00FE58C9">
      <w:r>
        <w:t>Страница списка микрорайонов приведена на рисунке</w:t>
      </w:r>
      <w:r w:rsidR="00D80965">
        <w:fldChar w:fldCharType="begin"/>
      </w:r>
      <w:r w:rsidR="00D80965">
        <w:instrText xml:space="preserve"> REF _Ref19528815 \h </w:instrText>
      </w:r>
      <w:r w:rsidR="00D80965">
        <w:fldChar w:fldCharType="separate"/>
      </w:r>
      <w:r w:rsidR="00D80965">
        <w:t xml:space="preserve"> </w:t>
      </w:r>
      <w:r w:rsidR="00D80965">
        <w:rPr>
          <w:noProof/>
        </w:rPr>
        <w:t>21</w:t>
      </w:r>
      <w:r w:rsidR="00D80965">
        <w:fldChar w:fldCharType="end"/>
      </w:r>
      <w:r>
        <w:t>.</w:t>
      </w:r>
    </w:p>
    <w:p w:rsidR="00316D42" w:rsidRPr="00D52216" w:rsidRDefault="00316D42" w:rsidP="00FE58C9">
      <w:pPr>
        <w:rPr>
          <w:lang w:eastAsia="en-US"/>
        </w:rPr>
      </w:pPr>
      <w:r>
        <w:rPr>
          <w:noProof/>
        </w:rPr>
        <w:drawing>
          <wp:inline distT="0" distB="0" distL="0" distR="0" wp14:anchorId="5DE82AB4" wp14:editId="2EBB2A36">
            <wp:extent cx="5940425" cy="3453765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Default="00BB143A" w:rsidP="00D80965">
      <w:pPr>
        <w:pStyle w:val="afffc"/>
      </w:pPr>
      <w:bookmarkStart w:id="70" w:name="_Ref19528815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21</w:t>
      </w:r>
      <w:r w:rsidR="00D2377A">
        <w:rPr>
          <w:noProof/>
        </w:rPr>
        <w:fldChar w:fldCharType="end"/>
      </w:r>
      <w:bookmarkEnd w:id="70"/>
      <w:r>
        <w:t xml:space="preserve"> </w:t>
      </w:r>
      <w:r w:rsidR="00316D42">
        <w:t>- Список микрорайонов</w:t>
      </w:r>
    </w:p>
    <w:p w:rsidR="00316D42" w:rsidRPr="005662B1" w:rsidRDefault="00316D42" w:rsidP="00FE58C9">
      <w:r>
        <w:t>Для создания микрорайона необходимо нажать на кнопку</w:t>
      </w:r>
      <w:r w:rsidR="00D80965">
        <w:t xml:space="preserve"> </w:t>
      </w:r>
      <w:r w:rsidR="00D80965">
        <w:rPr>
          <w:noProof/>
        </w:rPr>
        <w:drawing>
          <wp:inline distT="0" distB="0" distL="0" distR="0" wp14:anchorId="5D4F25E5" wp14:editId="406D9896">
            <wp:extent cx="502920" cy="38862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5510" t="17829" r="26531" b="58857"/>
                    <a:stretch/>
                  </pic:blipFill>
                  <pic:spPr bwMode="auto">
                    <a:xfrm>
                      <a:off x="0" y="0"/>
                      <a:ext cx="502920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0965">
        <w:t>.</w:t>
      </w:r>
      <w:r>
        <w:t xml:space="preserve"> Форма создания микрорайона является идентичной форме редактирования.</w:t>
      </w:r>
    </w:p>
    <w:p w:rsidR="00316D42" w:rsidRPr="00D52216" w:rsidRDefault="00316D42" w:rsidP="00FE58C9">
      <w:r>
        <w:t xml:space="preserve">Для редактирования микрорайона необходимо в списке нажать на икону карандаша. </w:t>
      </w:r>
      <w:r w:rsidRPr="00D52216">
        <w:t>Для перемещения метки</w:t>
      </w:r>
      <w:r>
        <w:t xml:space="preserve"> микрорайона</w:t>
      </w:r>
      <w:r w:rsidRPr="00D52216">
        <w:t>, нужно кликнуть на любую область карты</w:t>
      </w:r>
      <w:r>
        <w:t xml:space="preserve">. Страница редактирования микрорайона приведена на </w:t>
      </w:r>
      <w:r w:rsidR="00D80965">
        <w:fldChar w:fldCharType="begin"/>
      </w:r>
      <w:r w:rsidR="00D80965">
        <w:instrText xml:space="preserve"> REF _Ref19528825 \h </w:instrText>
      </w:r>
      <w:r w:rsidR="00D80965">
        <w:fldChar w:fldCharType="separate"/>
      </w:r>
      <w:r w:rsidR="00FE58C9">
        <w:t>рисунке</w:t>
      </w:r>
      <w:r w:rsidR="00D80965">
        <w:t xml:space="preserve"> </w:t>
      </w:r>
      <w:r w:rsidR="00D80965">
        <w:rPr>
          <w:noProof/>
        </w:rPr>
        <w:t>22</w:t>
      </w:r>
      <w:r w:rsidR="00D80965">
        <w:fldChar w:fldCharType="end"/>
      </w:r>
      <w:r>
        <w:t>.</w:t>
      </w:r>
    </w:p>
    <w:p w:rsidR="00316D42" w:rsidRDefault="00316D42" w:rsidP="00FE58C9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47837687" wp14:editId="1966F030">
            <wp:extent cx="5940425" cy="292227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316D42" w:rsidRDefault="00BB143A" w:rsidP="00D80965">
      <w:pPr>
        <w:pStyle w:val="afffc"/>
        <w:rPr>
          <w:lang w:eastAsia="en-US"/>
        </w:rPr>
      </w:pPr>
      <w:bookmarkStart w:id="71" w:name="_Ref19528825"/>
      <w:r w:rsidRPr="00D80965"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22</w:t>
      </w:r>
      <w:r w:rsidR="00D2377A">
        <w:rPr>
          <w:noProof/>
        </w:rPr>
        <w:fldChar w:fldCharType="end"/>
      </w:r>
      <w:bookmarkEnd w:id="71"/>
      <w:r w:rsidRPr="00D80965">
        <w:t xml:space="preserve"> </w:t>
      </w:r>
      <w:r w:rsidR="00316D42" w:rsidRPr="00D80965">
        <w:rPr>
          <w:lang w:eastAsia="en-US"/>
        </w:rPr>
        <w:t>- Форма редактирования микрорайона</w:t>
      </w:r>
    </w:p>
    <w:p w:rsidR="009438B8" w:rsidRDefault="009438B8" w:rsidP="009438B8">
      <w:pPr>
        <w:pStyle w:val="3"/>
      </w:pPr>
      <w:bookmarkStart w:id="72" w:name="_Toc19530145"/>
      <w:r>
        <w:t>Сведения о пользователях</w:t>
      </w:r>
      <w:bookmarkEnd w:id="72"/>
    </w:p>
    <w:p w:rsidR="00316D42" w:rsidRDefault="00316D42" w:rsidP="00FE58C9">
      <w:r>
        <w:t xml:space="preserve">Раздел предназначен для просмотра информации о </w:t>
      </w:r>
      <w:r w:rsidR="00BB143A">
        <w:t>пользователях.</w:t>
      </w:r>
      <w:r>
        <w:t xml:space="preserve"> </w:t>
      </w:r>
    </w:p>
    <w:p w:rsidR="00316D42" w:rsidRDefault="00316D42" w:rsidP="00FE58C9">
      <w:r>
        <w:t>На странице списка пользователей (</w:t>
      </w:r>
      <w:r w:rsidR="00D80965">
        <w:fldChar w:fldCharType="begin"/>
      </w:r>
      <w:r w:rsidR="00D80965">
        <w:instrText xml:space="preserve"> REF _Ref19528882 \h </w:instrText>
      </w:r>
      <w:r w:rsidR="00D80965">
        <w:fldChar w:fldCharType="separate"/>
      </w:r>
      <w:r w:rsidR="00D80965">
        <w:t xml:space="preserve">Рисунок </w:t>
      </w:r>
      <w:r w:rsidR="00D80965">
        <w:rPr>
          <w:noProof/>
        </w:rPr>
        <w:t>23</w:t>
      </w:r>
      <w:r w:rsidR="00D80965">
        <w:fldChar w:fldCharType="end"/>
      </w:r>
      <w:r>
        <w:t>) приведена следующая информация:</w:t>
      </w:r>
    </w:p>
    <w:p w:rsidR="00316D42" w:rsidRDefault="00316D42" w:rsidP="00FC58F8">
      <w:pPr>
        <w:pStyle w:val="aa"/>
        <w:numPr>
          <w:ilvl w:val="0"/>
          <w:numId w:val="21"/>
        </w:numPr>
      </w:pPr>
      <w:r>
        <w:t>Имя пользователя;</w:t>
      </w:r>
    </w:p>
    <w:p w:rsidR="00316D42" w:rsidRDefault="00316D42" w:rsidP="00FC58F8">
      <w:pPr>
        <w:pStyle w:val="aa"/>
        <w:numPr>
          <w:ilvl w:val="0"/>
          <w:numId w:val="21"/>
        </w:numPr>
      </w:pPr>
      <w:r>
        <w:t>Состояние: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Активный;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Заблокированный;</w:t>
      </w:r>
    </w:p>
    <w:p w:rsidR="00316D42" w:rsidRPr="0038394F" w:rsidRDefault="00316D42" w:rsidP="00FC58F8">
      <w:pPr>
        <w:pStyle w:val="aa"/>
        <w:numPr>
          <w:ilvl w:val="1"/>
          <w:numId w:val="21"/>
        </w:numPr>
      </w:pPr>
      <w:r w:rsidRPr="008152E0">
        <w:t>В архиве;</w:t>
      </w:r>
    </w:p>
    <w:p w:rsidR="00316D42" w:rsidRDefault="00316D42" w:rsidP="00FC58F8">
      <w:pPr>
        <w:pStyle w:val="aa"/>
        <w:numPr>
          <w:ilvl w:val="0"/>
          <w:numId w:val="21"/>
        </w:numPr>
      </w:pPr>
      <w:r>
        <w:t>Категория пользователя: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Пользователь;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Резидент;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Аноним;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ЛКГ;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Специальный;</w:t>
      </w:r>
    </w:p>
    <w:p w:rsidR="00316D42" w:rsidRDefault="00316D42" w:rsidP="00FC58F8">
      <w:pPr>
        <w:pStyle w:val="aa"/>
        <w:numPr>
          <w:ilvl w:val="0"/>
          <w:numId w:val="21"/>
        </w:numPr>
      </w:pPr>
      <w:r>
        <w:t>Тип организации: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Сервис-агент;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Собственник парковок;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Оператор АСГП;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Эквайринг-банк;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Компания-собственник транспортных средств, попавших в белый список ТС;</w:t>
      </w:r>
    </w:p>
    <w:p w:rsidR="00316D42" w:rsidRPr="008152E0" w:rsidRDefault="00316D42" w:rsidP="00FC58F8">
      <w:pPr>
        <w:pStyle w:val="aa"/>
        <w:numPr>
          <w:ilvl w:val="1"/>
          <w:numId w:val="21"/>
        </w:numPr>
      </w:pPr>
      <w:r w:rsidRPr="008152E0">
        <w:t>Другие типы компаний;</w:t>
      </w:r>
    </w:p>
    <w:p w:rsidR="00316D42" w:rsidRDefault="00316D42" w:rsidP="00FC58F8">
      <w:pPr>
        <w:pStyle w:val="aa"/>
        <w:numPr>
          <w:ilvl w:val="0"/>
          <w:numId w:val="21"/>
        </w:numPr>
      </w:pPr>
      <w:r>
        <w:lastRenderedPageBreak/>
        <w:t>Организации;</w:t>
      </w:r>
    </w:p>
    <w:p w:rsidR="00316D42" w:rsidRPr="008152E0" w:rsidRDefault="00316D42" w:rsidP="00FC58F8">
      <w:pPr>
        <w:pStyle w:val="aa"/>
        <w:numPr>
          <w:ilvl w:val="0"/>
          <w:numId w:val="21"/>
        </w:numPr>
      </w:pPr>
      <w:r>
        <w:t>Ползунок активный ли пользователь.</w:t>
      </w:r>
    </w:p>
    <w:p w:rsidR="00316D42" w:rsidRDefault="00316D42" w:rsidP="00FE58C9">
      <w:pPr>
        <w:rPr>
          <w:lang w:val="en-US" w:eastAsia="en-US"/>
        </w:rPr>
      </w:pPr>
      <w:r>
        <w:rPr>
          <w:noProof/>
        </w:rPr>
        <w:drawing>
          <wp:inline distT="0" distB="0" distL="0" distR="0" wp14:anchorId="1D191E6E" wp14:editId="67B13641">
            <wp:extent cx="5940425" cy="2735580"/>
            <wp:effectExtent l="0" t="0" r="3175" b="762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D80965" w:rsidRDefault="00BB143A" w:rsidP="00D80965">
      <w:pPr>
        <w:pStyle w:val="afffc"/>
        <w:rPr>
          <w:lang w:eastAsia="en-US"/>
        </w:rPr>
      </w:pPr>
      <w:bookmarkStart w:id="73" w:name="_Ref19528882"/>
      <w:r w:rsidRPr="00D80965"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23</w:t>
      </w:r>
      <w:r w:rsidR="00D2377A">
        <w:rPr>
          <w:noProof/>
        </w:rPr>
        <w:fldChar w:fldCharType="end"/>
      </w:r>
      <w:bookmarkEnd w:id="73"/>
      <w:r w:rsidR="00316D42" w:rsidRPr="00D80965">
        <w:rPr>
          <w:lang w:eastAsia="en-US"/>
        </w:rPr>
        <w:t>- Список пользователей</w:t>
      </w:r>
    </w:p>
    <w:p w:rsidR="00316D42" w:rsidRPr="008152E0" w:rsidRDefault="00BB143A" w:rsidP="00FE58C9">
      <w:r>
        <w:t>Пользователь</w:t>
      </w:r>
      <w:r w:rsidR="00316D42" w:rsidRPr="008152E0">
        <w:t xml:space="preserve"> может фильтровать записи по следующим параметрам:</w:t>
      </w:r>
    </w:p>
    <w:p w:rsidR="00316D42" w:rsidRPr="008152E0" w:rsidRDefault="00316D42" w:rsidP="00FC58F8">
      <w:pPr>
        <w:pStyle w:val="aa"/>
        <w:numPr>
          <w:ilvl w:val="0"/>
          <w:numId w:val="31"/>
        </w:numPr>
      </w:pPr>
      <w:r w:rsidRPr="008152E0">
        <w:t>Статус пользователя</w:t>
      </w:r>
      <w:r>
        <w:t>;</w:t>
      </w:r>
    </w:p>
    <w:p w:rsidR="00316D42" w:rsidRPr="008152E0" w:rsidRDefault="00316D42" w:rsidP="00FC58F8">
      <w:pPr>
        <w:pStyle w:val="aa"/>
        <w:numPr>
          <w:ilvl w:val="0"/>
          <w:numId w:val="31"/>
        </w:numPr>
      </w:pPr>
      <w:r w:rsidRPr="008152E0">
        <w:t>Категория пользователя</w:t>
      </w:r>
      <w:r>
        <w:t>;</w:t>
      </w:r>
    </w:p>
    <w:p w:rsidR="00316D42" w:rsidRPr="008152E0" w:rsidRDefault="00316D42" w:rsidP="00FC58F8">
      <w:pPr>
        <w:pStyle w:val="aa"/>
        <w:numPr>
          <w:ilvl w:val="0"/>
          <w:numId w:val="31"/>
        </w:numPr>
      </w:pPr>
      <w:r w:rsidRPr="008152E0">
        <w:t>Тип компании</w:t>
      </w:r>
      <w:r>
        <w:t>;</w:t>
      </w:r>
    </w:p>
    <w:p w:rsidR="00316D42" w:rsidRDefault="00316D42" w:rsidP="00FC58F8">
      <w:pPr>
        <w:pStyle w:val="aa"/>
        <w:numPr>
          <w:ilvl w:val="0"/>
          <w:numId w:val="31"/>
        </w:numPr>
      </w:pPr>
      <w:r w:rsidRPr="008152E0">
        <w:t>ГРН.</w:t>
      </w:r>
    </w:p>
    <w:p w:rsidR="00316D42" w:rsidRDefault="00316D42" w:rsidP="00FE58C9">
      <w:r>
        <w:t xml:space="preserve">На странице просмотра данных о пользователе </w:t>
      </w:r>
      <w:r w:rsidR="00BB143A">
        <w:t>пользователь</w:t>
      </w:r>
      <w:r>
        <w:t xml:space="preserve"> может </w:t>
      </w:r>
      <w:r w:rsidRPr="00A671B3">
        <w:t>просмотреть</w:t>
      </w:r>
      <w:r>
        <w:t xml:space="preserve"> следующую информацию:</w:t>
      </w:r>
    </w:p>
    <w:p w:rsidR="00316D42" w:rsidRDefault="00316D42" w:rsidP="00FC58F8">
      <w:pPr>
        <w:pStyle w:val="aa"/>
        <w:numPr>
          <w:ilvl w:val="0"/>
          <w:numId w:val="31"/>
        </w:numPr>
      </w:pPr>
      <w:r>
        <w:t>Основную информацию о пользователе;</w:t>
      </w:r>
    </w:p>
    <w:p w:rsidR="00316D42" w:rsidRDefault="00316D42" w:rsidP="00FC58F8">
      <w:pPr>
        <w:pStyle w:val="aa"/>
        <w:numPr>
          <w:ilvl w:val="0"/>
          <w:numId w:val="31"/>
        </w:numPr>
      </w:pPr>
      <w:r>
        <w:t>Данные ТС пользователя;</w:t>
      </w:r>
    </w:p>
    <w:p w:rsidR="00316D42" w:rsidRDefault="00316D42" w:rsidP="00FC58F8">
      <w:pPr>
        <w:pStyle w:val="aa"/>
        <w:numPr>
          <w:ilvl w:val="0"/>
          <w:numId w:val="31"/>
        </w:numPr>
      </w:pPr>
      <w:r>
        <w:t>Парковочные сессии пользователя;</w:t>
      </w:r>
    </w:p>
    <w:p w:rsidR="00316D42" w:rsidRDefault="00316D42" w:rsidP="00FC58F8">
      <w:pPr>
        <w:pStyle w:val="aa"/>
        <w:numPr>
          <w:ilvl w:val="0"/>
          <w:numId w:val="31"/>
        </w:numPr>
      </w:pPr>
      <w:r>
        <w:t>Роль и полномочия пользователя.</w:t>
      </w:r>
    </w:p>
    <w:p w:rsidR="00316D42" w:rsidRDefault="00316D42" w:rsidP="00FE58C9">
      <w:pPr>
        <w:pStyle w:val="aa"/>
      </w:pPr>
    </w:p>
    <w:p w:rsidR="00316D42" w:rsidRPr="00A671B3" w:rsidRDefault="00316D42" w:rsidP="00FE58C9">
      <w:r>
        <w:t>Страница просмотра данных пользователя приведена на</w:t>
      </w:r>
      <w:r w:rsidR="00D80965">
        <w:fldChar w:fldCharType="begin"/>
      </w:r>
      <w:r w:rsidR="00D80965">
        <w:instrText xml:space="preserve"> REF _Ref19528902 \h </w:instrText>
      </w:r>
      <w:r w:rsidR="00D80965">
        <w:fldChar w:fldCharType="separate"/>
      </w:r>
      <w:r w:rsidR="00D80965">
        <w:t xml:space="preserve"> рисунке </w:t>
      </w:r>
      <w:r w:rsidR="00D80965">
        <w:rPr>
          <w:noProof/>
        </w:rPr>
        <w:t>24</w:t>
      </w:r>
      <w:r w:rsidR="00D80965">
        <w:fldChar w:fldCharType="end"/>
      </w:r>
      <w:r>
        <w:t>.</w:t>
      </w:r>
    </w:p>
    <w:p w:rsidR="00316D42" w:rsidRDefault="00316D42" w:rsidP="00FE58C9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147B42B8" wp14:editId="57BB3DEC">
            <wp:extent cx="5940425" cy="5784215"/>
            <wp:effectExtent l="0" t="0" r="3175" b="698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Default="00BB143A" w:rsidP="00D80965">
      <w:pPr>
        <w:pStyle w:val="afffc"/>
      </w:pPr>
      <w:bookmarkStart w:id="74" w:name="_Ref19528902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24</w:t>
      </w:r>
      <w:r w:rsidR="00D2377A">
        <w:rPr>
          <w:noProof/>
        </w:rPr>
        <w:fldChar w:fldCharType="end"/>
      </w:r>
      <w:bookmarkEnd w:id="74"/>
      <w:r w:rsidR="00316D42">
        <w:t>- Страница просмотра данных пользователя</w:t>
      </w:r>
    </w:p>
    <w:p w:rsidR="00316D42" w:rsidRPr="008E039A" w:rsidRDefault="00BB143A" w:rsidP="00FE58C9">
      <w:r>
        <w:t xml:space="preserve">Пользователь с соответствующей привилегией </w:t>
      </w:r>
      <w:r w:rsidR="00316D42">
        <w:t xml:space="preserve">может создавать, редактировать данные пользователей, а также блокировать пользователей. Редактирование и создание пользователей происходит в три этапа, которые приведены на рисунках </w:t>
      </w:r>
      <w:r w:rsidR="00D80965">
        <w:fldChar w:fldCharType="begin"/>
      </w:r>
      <w:r w:rsidR="00D80965">
        <w:instrText xml:space="preserve"> REF _Ref19528916 \h </w:instrText>
      </w:r>
      <w:r w:rsidR="00D80965">
        <w:fldChar w:fldCharType="separate"/>
      </w:r>
      <w:r w:rsidR="00D80965">
        <w:rPr>
          <w:noProof/>
        </w:rPr>
        <w:t>25</w:t>
      </w:r>
      <w:r w:rsidR="00D80965">
        <w:fldChar w:fldCharType="end"/>
      </w:r>
      <w:r w:rsidR="00D80965">
        <w:t>-</w:t>
      </w:r>
      <w:r w:rsidR="00D80965">
        <w:fldChar w:fldCharType="begin"/>
      </w:r>
      <w:r w:rsidR="00D80965">
        <w:instrText xml:space="preserve"> REF _Ref19528924 \h </w:instrText>
      </w:r>
      <w:r w:rsidR="00D80965">
        <w:fldChar w:fldCharType="separate"/>
      </w:r>
      <w:r w:rsidR="00D80965">
        <w:rPr>
          <w:noProof/>
        </w:rPr>
        <w:t>27</w:t>
      </w:r>
      <w:r w:rsidR="00D80965">
        <w:fldChar w:fldCharType="end"/>
      </w:r>
      <w:r w:rsidR="00316D42">
        <w:t xml:space="preserve">. </w:t>
      </w:r>
    </w:p>
    <w:p w:rsidR="00316D42" w:rsidRDefault="00316D42" w:rsidP="00FE58C9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45435F99" wp14:editId="44B75AC1">
            <wp:extent cx="5940425" cy="2832100"/>
            <wp:effectExtent l="0" t="0" r="3175" b="635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Default="00BB143A" w:rsidP="00D80965">
      <w:pPr>
        <w:pStyle w:val="afffc"/>
        <w:rPr>
          <w:lang w:eastAsia="en-US"/>
        </w:rPr>
      </w:pPr>
      <w:bookmarkStart w:id="75" w:name="_Ref19528916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25</w:t>
      </w:r>
      <w:r w:rsidR="00D2377A">
        <w:rPr>
          <w:noProof/>
        </w:rPr>
        <w:fldChar w:fldCharType="end"/>
      </w:r>
      <w:bookmarkEnd w:id="75"/>
      <w:r>
        <w:t xml:space="preserve"> </w:t>
      </w:r>
      <w:r w:rsidR="00316D42">
        <w:rPr>
          <w:lang w:eastAsia="en-US"/>
        </w:rPr>
        <w:t>– Редактирование данных профиля пользователя</w:t>
      </w:r>
    </w:p>
    <w:p w:rsidR="00316D42" w:rsidRDefault="00316D42" w:rsidP="00FE58C9">
      <w:pPr>
        <w:rPr>
          <w:lang w:eastAsia="en-US"/>
        </w:rPr>
      </w:pPr>
      <w:r>
        <w:rPr>
          <w:noProof/>
        </w:rPr>
        <w:drawing>
          <wp:inline distT="0" distB="0" distL="0" distR="0" wp14:anchorId="492186B7" wp14:editId="2639E3D6">
            <wp:extent cx="5940425" cy="3026410"/>
            <wp:effectExtent l="0" t="0" r="3175" b="254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BE1E45" w:rsidRDefault="00BB143A" w:rsidP="00D80965">
      <w:pPr>
        <w:pStyle w:val="afffc"/>
        <w:rPr>
          <w:lang w:eastAsia="en-US"/>
        </w:rPr>
      </w:pPr>
      <w:bookmarkStart w:id="76" w:name="_Ref19528918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26</w:t>
      </w:r>
      <w:r w:rsidR="00D2377A">
        <w:rPr>
          <w:noProof/>
        </w:rPr>
        <w:fldChar w:fldCharType="end"/>
      </w:r>
      <w:bookmarkEnd w:id="76"/>
      <w:r>
        <w:t xml:space="preserve"> </w:t>
      </w:r>
      <w:r w:rsidR="00316D42" w:rsidRPr="00BE1E45">
        <w:rPr>
          <w:lang w:eastAsia="en-US"/>
        </w:rPr>
        <w:t>– Редактирование атрибутов контроля доступа пользователя</w:t>
      </w:r>
    </w:p>
    <w:p w:rsidR="00316D42" w:rsidRDefault="00316D42" w:rsidP="00FE58C9">
      <w:pPr>
        <w:rPr>
          <w:lang w:eastAsia="en-US"/>
        </w:rPr>
      </w:pPr>
    </w:p>
    <w:p w:rsidR="00316D42" w:rsidRDefault="00316D42" w:rsidP="00FE58C9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15E65BEA" wp14:editId="4160EB50">
            <wp:extent cx="5940425" cy="3383915"/>
            <wp:effectExtent l="0" t="0" r="3175" b="698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BE1E45" w:rsidRDefault="00BB143A" w:rsidP="00D80965">
      <w:pPr>
        <w:pStyle w:val="afffc"/>
        <w:rPr>
          <w:lang w:eastAsia="en-US"/>
        </w:rPr>
      </w:pPr>
      <w:bookmarkStart w:id="77" w:name="_Ref19528924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27</w:t>
      </w:r>
      <w:r w:rsidR="00D2377A">
        <w:rPr>
          <w:noProof/>
        </w:rPr>
        <w:fldChar w:fldCharType="end"/>
      </w:r>
      <w:bookmarkEnd w:id="77"/>
      <w:r w:rsidR="00316D42" w:rsidRPr="00BE1E45">
        <w:rPr>
          <w:lang w:eastAsia="en-US"/>
        </w:rPr>
        <w:t>– Редактирование реквизитов пользователя</w:t>
      </w:r>
    </w:p>
    <w:p w:rsidR="00316D42" w:rsidRDefault="00316D42" w:rsidP="00FE58C9">
      <w:r>
        <w:t>Блокировка пользователей производится на странице со списком пользователей. Разблокировать пользователя нельзя.</w:t>
      </w:r>
    </w:p>
    <w:p w:rsidR="00316D42" w:rsidRPr="00A671B3" w:rsidRDefault="00316D42" w:rsidP="00FE58C9">
      <w:r>
        <w:t>Форма создания пользователя идентична форме редактирования. При создании пользователя необходимо выбрать тип пользователя «Представитель компании» или «Физическое лицо». От этого типа будет зависеть роль, которую можно назначить пользователю.</w:t>
      </w:r>
    </w:p>
    <w:p w:rsidR="009438B8" w:rsidRDefault="009438B8" w:rsidP="009438B8">
      <w:pPr>
        <w:pStyle w:val="3"/>
      </w:pPr>
      <w:bookmarkStart w:id="78" w:name="_Toc19530146"/>
      <w:r>
        <w:t>Сведения о категориях пользователей</w:t>
      </w:r>
      <w:bookmarkEnd w:id="78"/>
    </w:p>
    <w:p w:rsidR="00316D42" w:rsidRPr="008D447C" w:rsidRDefault="00316D42" w:rsidP="00FE58C9">
      <w:r>
        <w:t xml:space="preserve">Раздел предназначенный для управления категориями пользователей. </w:t>
      </w:r>
    </w:p>
    <w:p w:rsidR="00316D42" w:rsidRDefault="00316D42" w:rsidP="00FE58C9">
      <w:r>
        <w:t>На странице со списком категорий (</w:t>
      </w:r>
      <w:r w:rsidR="00D80965">
        <w:fldChar w:fldCharType="begin"/>
      </w:r>
      <w:r w:rsidR="00D80965">
        <w:instrText xml:space="preserve"> REF _Ref19528944 \h </w:instrText>
      </w:r>
      <w:r w:rsidR="00D80965">
        <w:fldChar w:fldCharType="separate"/>
      </w:r>
      <w:r w:rsidR="00D80965">
        <w:t xml:space="preserve">Рисунок </w:t>
      </w:r>
      <w:r w:rsidR="00D80965">
        <w:rPr>
          <w:noProof/>
        </w:rPr>
        <w:t>28</w:t>
      </w:r>
      <w:r w:rsidR="00D80965">
        <w:fldChar w:fldCharType="end"/>
      </w:r>
      <w:r>
        <w:t>) приведена следующая информация:</w:t>
      </w:r>
    </w:p>
    <w:p w:rsidR="00316D42" w:rsidRDefault="00316D42" w:rsidP="00FC58F8">
      <w:pPr>
        <w:pStyle w:val="aa"/>
        <w:numPr>
          <w:ilvl w:val="0"/>
          <w:numId w:val="33"/>
        </w:numPr>
      </w:pPr>
      <w:r>
        <w:t>Название категории;</w:t>
      </w:r>
    </w:p>
    <w:p w:rsidR="00316D42" w:rsidRDefault="00316D42" w:rsidP="00FC58F8">
      <w:pPr>
        <w:pStyle w:val="aa"/>
        <w:numPr>
          <w:ilvl w:val="0"/>
          <w:numId w:val="33"/>
        </w:numPr>
      </w:pPr>
      <w:r>
        <w:t>Комментарий;</w:t>
      </w:r>
    </w:p>
    <w:p w:rsidR="00316D42" w:rsidRPr="00F31525" w:rsidRDefault="00316D42" w:rsidP="00FC58F8">
      <w:pPr>
        <w:pStyle w:val="aa"/>
        <w:numPr>
          <w:ilvl w:val="0"/>
          <w:numId w:val="33"/>
        </w:numPr>
      </w:pPr>
      <w:r>
        <w:t>Системное имя.</w:t>
      </w:r>
    </w:p>
    <w:p w:rsidR="00316D42" w:rsidRDefault="00316D42" w:rsidP="00FE58C9">
      <w:pPr>
        <w:rPr>
          <w:lang w:val="en-US" w:eastAsia="en-US"/>
        </w:rPr>
      </w:pPr>
      <w:r>
        <w:rPr>
          <w:noProof/>
        </w:rPr>
        <w:drawing>
          <wp:inline distT="0" distB="0" distL="0" distR="0" wp14:anchorId="3E302498" wp14:editId="57F8AE77">
            <wp:extent cx="5940425" cy="1921510"/>
            <wp:effectExtent l="0" t="0" r="3175" b="254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Default="00BB143A" w:rsidP="00D80965">
      <w:pPr>
        <w:pStyle w:val="afffc"/>
      </w:pPr>
      <w:bookmarkStart w:id="79" w:name="_Ref19528944"/>
      <w:r>
        <w:lastRenderedPageBreak/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28</w:t>
      </w:r>
      <w:r w:rsidR="00D2377A">
        <w:rPr>
          <w:noProof/>
        </w:rPr>
        <w:fldChar w:fldCharType="end"/>
      </w:r>
      <w:bookmarkEnd w:id="79"/>
      <w:r w:rsidR="00316D42">
        <w:t>- Список категорий пользователей</w:t>
      </w:r>
    </w:p>
    <w:p w:rsidR="00316D42" w:rsidRDefault="00316D42" w:rsidP="00FE58C9">
      <w:r>
        <w:t xml:space="preserve">Для создания категории необходимо нажать на кнопку </w:t>
      </w:r>
      <w:r w:rsidR="00FE58C9">
        <w:rPr>
          <w:noProof/>
        </w:rPr>
        <w:drawing>
          <wp:inline distT="0" distB="0" distL="0" distR="0" wp14:anchorId="7A49DD80" wp14:editId="7EC36245">
            <wp:extent cx="502920" cy="38862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5510" t="17829" r="26531" b="58857"/>
                    <a:stretch/>
                  </pic:blipFill>
                  <pic:spPr bwMode="auto">
                    <a:xfrm>
                      <a:off x="0" y="0"/>
                      <a:ext cx="502920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. Форма создания категории приведена на рисунке </w:t>
      </w:r>
      <w:r w:rsidR="00D80965">
        <w:fldChar w:fldCharType="begin"/>
      </w:r>
      <w:r w:rsidR="00D80965">
        <w:instrText xml:space="preserve"> REF _Ref19528979 \h </w:instrText>
      </w:r>
      <w:r w:rsidR="00D80965">
        <w:fldChar w:fldCharType="separate"/>
      </w:r>
      <w:r w:rsidR="00D80965">
        <w:rPr>
          <w:noProof/>
        </w:rPr>
        <w:t>29</w:t>
      </w:r>
      <w:r w:rsidR="00D80965">
        <w:fldChar w:fldCharType="end"/>
      </w:r>
      <w:r>
        <w:t>. Форма редактирования категории идентична форме создания.</w:t>
      </w:r>
    </w:p>
    <w:p w:rsidR="00316D42" w:rsidRDefault="00316D42" w:rsidP="00FE58C9">
      <w:pPr>
        <w:rPr>
          <w:lang w:val="en-US" w:eastAsia="en-US"/>
        </w:rPr>
      </w:pPr>
      <w:r>
        <w:rPr>
          <w:noProof/>
        </w:rPr>
        <w:drawing>
          <wp:inline distT="0" distB="0" distL="0" distR="0" wp14:anchorId="289DEB20" wp14:editId="4D52006B">
            <wp:extent cx="2942189" cy="1721122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54108" cy="172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525D91" w:rsidRDefault="00BB143A" w:rsidP="00D80965">
      <w:pPr>
        <w:pStyle w:val="afffc"/>
      </w:pPr>
      <w:bookmarkStart w:id="80" w:name="_Ref19528979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29</w:t>
      </w:r>
      <w:r w:rsidR="00D2377A">
        <w:rPr>
          <w:noProof/>
        </w:rPr>
        <w:fldChar w:fldCharType="end"/>
      </w:r>
      <w:bookmarkEnd w:id="80"/>
      <w:r w:rsidR="00316D42">
        <w:t>- Форма создания категории</w:t>
      </w:r>
    </w:p>
    <w:p w:rsidR="00316D42" w:rsidRPr="00316D42" w:rsidRDefault="00316D42" w:rsidP="00FE58C9">
      <w:r>
        <w:t>Удаление категории возможно, если в системе нет ни одного пользователя этой категории.</w:t>
      </w:r>
    </w:p>
    <w:p w:rsidR="009438B8" w:rsidRDefault="009438B8" w:rsidP="009438B8">
      <w:pPr>
        <w:pStyle w:val="3"/>
      </w:pPr>
      <w:bookmarkStart w:id="81" w:name="_Toc19530147"/>
      <w:r>
        <w:t>Сведения о организациях</w:t>
      </w:r>
      <w:bookmarkEnd w:id="81"/>
    </w:p>
    <w:p w:rsidR="00316D42" w:rsidRPr="002C67E2" w:rsidRDefault="00316D42" w:rsidP="00FE58C9">
      <w:r>
        <w:t xml:space="preserve">Раздел предназначен для управления данными об организациях. </w:t>
      </w:r>
    </w:p>
    <w:p w:rsidR="00316D42" w:rsidRDefault="00316D42" w:rsidP="00FE58C9">
      <w:r>
        <w:t>На странице списка организаций (</w:t>
      </w:r>
      <w:r w:rsidR="00D80965">
        <w:fldChar w:fldCharType="begin"/>
      </w:r>
      <w:r w:rsidR="00D80965">
        <w:instrText xml:space="preserve"> REF _Ref19528996 \h </w:instrText>
      </w:r>
      <w:r w:rsidR="00D80965">
        <w:fldChar w:fldCharType="separate"/>
      </w:r>
      <w:r w:rsidR="00D80965">
        <w:t xml:space="preserve">Рисунок </w:t>
      </w:r>
      <w:r w:rsidR="00D80965">
        <w:rPr>
          <w:noProof/>
        </w:rPr>
        <w:t>30</w:t>
      </w:r>
      <w:r w:rsidR="00D80965">
        <w:fldChar w:fldCharType="end"/>
      </w:r>
      <w:r>
        <w:t>) доступна следующая информация:</w:t>
      </w:r>
    </w:p>
    <w:p w:rsidR="00316D42" w:rsidRDefault="00316D42" w:rsidP="00FC58F8">
      <w:pPr>
        <w:pStyle w:val="aa"/>
        <w:numPr>
          <w:ilvl w:val="0"/>
          <w:numId w:val="35"/>
        </w:numPr>
      </w:pPr>
      <w:r>
        <w:t>Имя организации;</w:t>
      </w:r>
    </w:p>
    <w:p w:rsidR="00316D42" w:rsidRDefault="00316D42" w:rsidP="00FC58F8">
      <w:pPr>
        <w:pStyle w:val="aa"/>
        <w:numPr>
          <w:ilvl w:val="0"/>
          <w:numId w:val="35"/>
        </w:numPr>
      </w:pPr>
      <w:r>
        <w:t>Тип организации:</w:t>
      </w:r>
    </w:p>
    <w:p w:rsidR="00316D42" w:rsidRPr="008152E0" w:rsidRDefault="00316D42" w:rsidP="00FC58F8">
      <w:pPr>
        <w:pStyle w:val="aa"/>
        <w:numPr>
          <w:ilvl w:val="1"/>
          <w:numId w:val="35"/>
        </w:numPr>
      </w:pPr>
      <w:r w:rsidRPr="008152E0">
        <w:t>Сервис-агент;</w:t>
      </w:r>
    </w:p>
    <w:p w:rsidR="00316D42" w:rsidRPr="008152E0" w:rsidRDefault="00316D42" w:rsidP="00FC58F8">
      <w:pPr>
        <w:pStyle w:val="aa"/>
        <w:numPr>
          <w:ilvl w:val="1"/>
          <w:numId w:val="35"/>
        </w:numPr>
      </w:pPr>
      <w:r w:rsidRPr="008152E0">
        <w:t>Собственник парковок;</w:t>
      </w:r>
    </w:p>
    <w:p w:rsidR="00316D42" w:rsidRPr="008152E0" w:rsidRDefault="00316D42" w:rsidP="00FC58F8">
      <w:pPr>
        <w:pStyle w:val="aa"/>
        <w:numPr>
          <w:ilvl w:val="1"/>
          <w:numId w:val="35"/>
        </w:numPr>
      </w:pPr>
      <w:r w:rsidRPr="008152E0">
        <w:t>Оператор АСГП;</w:t>
      </w:r>
    </w:p>
    <w:p w:rsidR="00316D42" w:rsidRPr="008152E0" w:rsidRDefault="00316D42" w:rsidP="00FC58F8">
      <w:pPr>
        <w:pStyle w:val="aa"/>
        <w:numPr>
          <w:ilvl w:val="1"/>
          <w:numId w:val="35"/>
        </w:numPr>
      </w:pPr>
      <w:r w:rsidRPr="008152E0">
        <w:t>Эквайринг-банк;</w:t>
      </w:r>
    </w:p>
    <w:p w:rsidR="00316D42" w:rsidRPr="008152E0" w:rsidRDefault="00316D42" w:rsidP="00FC58F8">
      <w:pPr>
        <w:pStyle w:val="aa"/>
        <w:numPr>
          <w:ilvl w:val="1"/>
          <w:numId w:val="35"/>
        </w:numPr>
      </w:pPr>
      <w:r w:rsidRPr="008152E0">
        <w:t>Компания-собственник транспортных средств, попавших в белый список ТС;</w:t>
      </w:r>
    </w:p>
    <w:p w:rsidR="00316D42" w:rsidRPr="00E50983" w:rsidRDefault="00316D42" w:rsidP="00FC58F8">
      <w:pPr>
        <w:pStyle w:val="aa"/>
        <w:numPr>
          <w:ilvl w:val="1"/>
          <w:numId w:val="35"/>
        </w:numPr>
      </w:pPr>
      <w:r w:rsidRPr="008152E0">
        <w:t>Другие типы компаний;</w:t>
      </w:r>
    </w:p>
    <w:p w:rsidR="00316D42" w:rsidRDefault="00316D42" w:rsidP="00FC58F8">
      <w:pPr>
        <w:pStyle w:val="aa"/>
        <w:numPr>
          <w:ilvl w:val="0"/>
          <w:numId w:val="35"/>
        </w:numPr>
      </w:pPr>
      <w:r>
        <w:t>ИНН;</w:t>
      </w:r>
    </w:p>
    <w:p w:rsidR="00316D42" w:rsidRDefault="00316D42" w:rsidP="00FC58F8">
      <w:pPr>
        <w:pStyle w:val="aa"/>
        <w:numPr>
          <w:ilvl w:val="0"/>
          <w:numId w:val="35"/>
        </w:numPr>
      </w:pPr>
      <w:r>
        <w:t>КПП;</w:t>
      </w:r>
    </w:p>
    <w:p w:rsidR="00316D42" w:rsidRDefault="00316D42" w:rsidP="00FC58F8">
      <w:pPr>
        <w:pStyle w:val="aa"/>
        <w:numPr>
          <w:ilvl w:val="0"/>
          <w:numId w:val="35"/>
        </w:numPr>
      </w:pPr>
      <w:r>
        <w:t>Организационная форма;</w:t>
      </w:r>
    </w:p>
    <w:p w:rsidR="00316D42" w:rsidRDefault="00316D42" w:rsidP="00FC58F8">
      <w:pPr>
        <w:pStyle w:val="aa"/>
        <w:numPr>
          <w:ilvl w:val="0"/>
          <w:numId w:val="35"/>
        </w:numPr>
      </w:pPr>
      <w:r>
        <w:t>Дата начала участия в АСГП;</w:t>
      </w:r>
    </w:p>
    <w:p w:rsidR="00316D42" w:rsidRPr="00E50983" w:rsidRDefault="00316D42" w:rsidP="00FC58F8">
      <w:pPr>
        <w:pStyle w:val="aa"/>
        <w:numPr>
          <w:ilvl w:val="0"/>
          <w:numId w:val="35"/>
        </w:numPr>
      </w:pPr>
      <w:r>
        <w:t>Дата окончания участия в АСГП.</w:t>
      </w:r>
    </w:p>
    <w:p w:rsidR="00316D42" w:rsidRDefault="00316D42" w:rsidP="00FE58C9">
      <w:pPr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5DE6E1E2" wp14:editId="7D749335">
            <wp:extent cx="5940425" cy="2562860"/>
            <wp:effectExtent l="0" t="0" r="3175" b="889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Default="00BB143A" w:rsidP="00D80965">
      <w:pPr>
        <w:pStyle w:val="afffc"/>
      </w:pPr>
      <w:bookmarkStart w:id="82" w:name="_Ref19528996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30</w:t>
      </w:r>
      <w:r w:rsidR="00D2377A">
        <w:rPr>
          <w:noProof/>
        </w:rPr>
        <w:fldChar w:fldCharType="end"/>
      </w:r>
      <w:bookmarkEnd w:id="82"/>
      <w:r w:rsidR="00316D42">
        <w:t>- Список организаций</w:t>
      </w:r>
    </w:p>
    <w:p w:rsidR="00316D42" w:rsidRPr="008152E0" w:rsidRDefault="00BB143A" w:rsidP="00FE58C9">
      <w:r>
        <w:t>Пользователь</w:t>
      </w:r>
      <w:r w:rsidR="00316D42" w:rsidRPr="008152E0">
        <w:t xml:space="preserve"> может фильтровать записи по следующим параметрам:</w:t>
      </w:r>
    </w:p>
    <w:p w:rsidR="00316D42" w:rsidRDefault="00316D42" w:rsidP="00FC58F8">
      <w:pPr>
        <w:pStyle w:val="aa"/>
        <w:numPr>
          <w:ilvl w:val="0"/>
          <w:numId w:val="34"/>
        </w:numPr>
      </w:pPr>
      <w:r>
        <w:t>Тип компании;</w:t>
      </w:r>
    </w:p>
    <w:p w:rsidR="00316D42" w:rsidRDefault="00316D42" w:rsidP="00FC58F8">
      <w:pPr>
        <w:pStyle w:val="aa"/>
        <w:numPr>
          <w:ilvl w:val="0"/>
          <w:numId w:val="34"/>
        </w:numPr>
      </w:pPr>
      <w:r>
        <w:t>Статус компании:</w:t>
      </w:r>
    </w:p>
    <w:p w:rsidR="00316D42" w:rsidRDefault="00316D42" w:rsidP="00FC58F8">
      <w:pPr>
        <w:pStyle w:val="aa"/>
        <w:numPr>
          <w:ilvl w:val="1"/>
          <w:numId w:val="34"/>
        </w:numPr>
      </w:pPr>
      <w:r>
        <w:t>Действующая;</w:t>
      </w:r>
    </w:p>
    <w:p w:rsidR="00316D42" w:rsidRDefault="00316D42" w:rsidP="00FC58F8">
      <w:pPr>
        <w:pStyle w:val="aa"/>
        <w:numPr>
          <w:ilvl w:val="1"/>
          <w:numId w:val="34"/>
        </w:numPr>
      </w:pPr>
      <w:r>
        <w:t>В архиве.</w:t>
      </w:r>
    </w:p>
    <w:p w:rsidR="00316D42" w:rsidRDefault="00316D42" w:rsidP="00FE58C9">
      <w:r>
        <w:t xml:space="preserve">Страница просмотра данных организации приведена на рисунке </w:t>
      </w:r>
      <w:r w:rsidR="00D80965">
        <w:fldChar w:fldCharType="begin"/>
      </w:r>
      <w:r w:rsidR="00D80965">
        <w:instrText xml:space="preserve"> REF _Ref19528963 \h </w:instrText>
      </w:r>
      <w:r w:rsidR="00D80965">
        <w:fldChar w:fldCharType="separate"/>
      </w:r>
      <w:r w:rsidR="00D80965">
        <w:rPr>
          <w:noProof/>
        </w:rPr>
        <w:t>31</w:t>
      </w:r>
      <w:r w:rsidR="00D80965">
        <w:fldChar w:fldCharType="end"/>
      </w:r>
      <w:r>
        <w:t>.</w:t>
      </w:r>
    </w:p>
    <w:p w:rsidR="00316D42" w:rsidRDefault="00316D42" w:rsidP="00FE58C9">
      <w:pPr>
        <w:rPr>
          <w:lang w:eastAsia="en-US"/>
        </w:rPr>
      </w:pPr>
      <w:r>
        <w:rPr>
          <w:noProof/>
        </w:rPr>
        <w:drawing>
          <wp:inline distT="0" distB="0" distL="0" distR="0" wp14:anchorId="7C405EF9" wp14:editId="4C886713">
            <wp:extent cx="5940425" cy="3776345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F31525" w:rsidRDefault="00BB143A" w:rsidP="00D80965">
      <w:pPr>
        <w:pStyle w:val="afffc"/>
      </w:pPr>
      <w:bookmarkStart w:id="83" w:name="_Ref19528963"/>
      <w:r>
        <w:lastRenderedPageBreak/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31</w:t>
      </w:r>
      <w:r w:rsidR="00D2377A">
        <w:rPr>
          <w:noProof/>
        </w:rPr>
        <w:fldChar w:fldCharType="end"/>
      </w:r>
      <w:bookmarkEnd w:id="83"/>
      <w:r>
        <w:t xml:space="preserve"> </w:t>
      </w:r>
      <w:r w:rsidR="00316D42">
        <w:t>- Страница просмотра данных об организации</w:t>
      </w:r>
    </w:p>
    <w:p w:rsidR="00316D42" w:rsidRPr="002C67E2" w:rsidRDefault="00316D42" w:rsidP="00FE58C9">
      <w:r>
        <w:t xml:space="preserve">Для создания организации необходимо нажать на кнопку </w:t>
      </w:r>
      <w:r w:rsidR="00FE58C9">
        <w:rPr>
          <w:noProof/>
        </w:rPr>
        <w:drawing>
          <wp:inline distT="0" distB="0" distL="0" distR="0" wp14:anchorId="27E71E0B" wp14:editId="6878532D">
            <wp:extent cx="502920" cy="3886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5510" t="17829" r="26531" b="58857"/>
                    <a:stretch/>
                  </pic:blipFill>
                  <pic:spPr bwMode="auto">
                    <a:xfrm>
                      <a:off x="0" y="0"/>
                      <a:ext cx="502920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58C9">
        <w:t xml:space="preserve">. </w:t>
      </w:r>
      <w:r>
        <w:t>Форма создания организации приведена на рисунке</w:t>
      </w:r>
      <w:r w:rsidR="00D80965">
        <w:fldChar w:fldCharType="begin"/>
      </w:r>
      <w:r w:rsidR="00D80965">
        <w:instrText xml:space="preserve"> REF _Ref19529015 \h </w:instrText>
      </w:r>
      <w:r w:rsidR="00D80965">
        <w:fldChar w:fldCharType="separate"/>
      </w:r>
      <w:r w:rsidR="00D80965">
        <w:t xml:space="preserve"> </w:t>
      </w:r>
      <w:r w:rsidR="00D80965">
        <w:rPr>
          <w:noProof/>
        </w:rPr>
        <w:t>32</w:t>
      </w:r>
      <w:r w:rsidR="00D80965">
        <w:fldChar w:fldCharType="end"/>
      </w:r>
      <w:r>
        <w:t>. Форма редактирования категории идентична форме создания и приведена на рисунке</w:t>
      </w:r>
      <w:r w:rsidR="00D80965">
        <w:fldChar w:fldCharType="begin"/>
      </w:r>
      <w:r w:rsidR="00D80965">
        <w:instrText xml:space="preserve"> REF _Ref19529021 \h </w:instrText>
      </w:r>
      <w:r w:rsidR="00D80965">
        <w:fldChar w:fldCharType="separate"/>
      </w:r>
      <w:r w:rsidR="00D80965">
        <w:t xml:space="preserve"> </w:t>
      </w:r>
      <w:r w:rsidR="00D80965">
        <w:rPr>
          <w:noProof/>
        </w:rPr>
        <w:t>33</w:t>
      </w:r>
      <w:r w:rsidR="00D80965">
        <w:fldChar w:fldCharType="end"/>
      </w:r>
      <w:r>
        <w:t>.</w:t>
      </w:r>
    </w:p>
    <w:p w:rsidR="00FE58C9" w:rsidRDefault="00316D42" w:rsidP="00FE58C9">
      <w:pPr>
        <w:pStyle w:val="afffc"/>
      </w:pPr>
      <w:r>
        <w:rPr>
          <w:noProof/>
        </w:rPr>
        <w:drawing>
          <wp:inline distT="0" distB="0" distL="0" distR="0" wp14:anchorId="6B1BD49D" wp14:editId="25B88120">
            <wp:extent cx="4271682" cy="2880360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5520" cy="288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4" w:name="_Ref19529015"/>
    </w:p>
    <w:p w:rsidR="00316D42" w:rsidRDefault="00BB143A" w:rsidP="00FE58C9">
      <w:pPr>
        <w:pStyle w:val="afffc"/>
      </w:pPr>
      <w:r>
        <w:t xml:space="preserve">Рисунок </w:t>
      </w:r>
      <w:r w:rsidR="00D2377A">
        <w:fldChar w:fldCharType="begin"/>
      </w:r>
      <w:r w:rsidR="00D2377A">
        <w:instrText xml:space="preserve"> SEQ Рису</w:instrText>
      </w:r>
      <w:r w:rsidR="00D2377A">
        <w:instrText xml:space="preserve">нок \* ARABIC </w:instrText>
      </w:r>
      <w:r w:rsidR="00D2377A">
        <w:fldChar w:fldCharType="separate"/>
      </w:r>
      <w:r w:rsidR="00FE58C9">
        <w:rPr>
          <w:noProof/>
        </w:rPr>
        <w:t>32</w:t>
      </w:r>
      <w:r w:rsidR="00D2377A">
        <w:rPr>
          <w:noProof/>
        </w:rPr>
        <w:fldChar w:fldCharType="end"/>
      </w:r>
      <w:bookmarkEnd w:id="84"/>
      <w:r>
        <w:t xml:space="preserve"> </w:t>
      </w:r>
      <w:r w:rsidR="00316D42">
        <w:t>- Форма создания организации</w:t>
      </w:r>
    </w:p>
    <w:p w:rsidR="00316D42" w:rsidRDefault="00316D42" w:rsidP="00FE58C9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323E664B" wp14:editId="1EE71188">
            <wp:extent cx="4522917" cy="3154680"/>
            <wp:effectExtent l="0" t="0" r="0" b="762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6307" cy="31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Default="00BB143A" w:rsidP="00D80965">
      <w:pPr>
        <w:pStyle w:val="afffc"/>
      </w:pPr>
      <w:bookmarkStart w:id="85" w:name="_Ref19529021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33</w:t>
      </w:r>
      <w:r w:rsidR="00D2377A">
        <w:rPr>
          <w:noProof/>
        </w:rPr>
        <w:fldChar w:fldCharType="end"/>
      </w:r>
      <w:bookmarkEnd w:id="85"/>
      <w:r>
        <w:t xml:space="preserve"> </w:t>
      </w:r>
      <w:r w:rsidR="00316D42">
        <w:t>- Форма редактирования организации</w:t>
      </w:r>
    </w:p>
    <w:p w:rsidR="00316D42" w:rsidRPr="00525D91" w:rsidRDefault="00316D42" w:rsidP="00FE58C9">
      <w:r>
        <w:t>Удаление организации возможно только в том случае, если с ней не связана ни одна парковка.</w:t>
      </w:r>
    </w:p>
    <w:p w:rsidR="009438B8" w:rsidRDefault="009438B8" w:rsidP="009438B8">
      <w:pPr>
        <w:pStyle w:val="3"/>
      </w:pPr>
      <w:bookmarkStart w:id="86" w:name="_Toc19530148"/>
      <w:r>
        <w:lastRenderedPageBreak/>
        <w:t>Сведения о типах организаций</w:t>
      </w:r>
      <w:bookmarkEnd w:id="86"/>
    </w:p>
    <w:p w:rsidR="00316D42" w:rsidRPr="00E50983" w:rsidRDefault="00316D42" w:rsidP="00FE58C9">
      <w:r>
        <w:t>Раздел предназначен для управлен</w:t>
      </w:r>
      <w:r w:rsidR="00BB143A">
        <w:t>ия данными о типах организациях</w:t>
      </w:r>
      <w:r>
        <w:t>.</w:t>
      </w:r>
    </w:p>
    <w:p w:rsidR="00316D42" w:rsidRDefault="00316D42" w:rsidP="00FE58C9">
      <w:r>
        <w:t xml:space="preserve">На странице списка типов организаций доступна следующая информация: </w:t>
      </w:r>
    </w:p>
    <w:p w:rsidR="00316D42" w:rsidRDefault="00316D42" w:rsidP="00FC58F8">
      <w:pPr>
        <w:pStyle w:val="aa"/>
        <w:numPr>
          <w:ilvl w:val="0"/>
          <w:numId w:val="32"/>
        </w:numPr>
      </w:pPr>
      <w:r>
        <w:t>Название;</w:t>
      </w:r>
    </w:p>
    <w:p w:rsidR="00316D42" w:rsidRDefault="00316D42" w:rsidP="00FC58F8">
      <w:pPr>
        <w:pStyle w:val="aa"/>
        <w:numPr>
          <w:ilvl w:val="0"/>
          <w:numId w:val="32"/>
        </w:numPr>
      </w:pPr>
      <w:r>
        <w:t>Комментарий;</w:t>
      </w:r>
    </w:p>
    <w:p w:rsidR="00316D42" w:rsidRDefault="00316D42" w:rsidP="00FC58F8">
      <w:pPr>
        <w:pStyle w:val="aa"/>
        <w:numPr>
          <w:ilvl w:val="0"/>
          <w:numId w:val="32"/>
        </w:numPr>
      </w:pPr>
      <w:r>
        <w:t>Системное имя.</w:t>
      </w:r>
    </w:p>
    <w:p w:rsidR="00316D42" w:rsidRPr="00F31525" w:rsidRDefault="00316D42" w:rsidP="00FE58C9">
      <w:pPr>
        <w:pStyle w:val="aa"/>
      </w:pPr>
      <w:r>
        <w:t xml:space="preserve">Страница списка типов организаций приведена на рисунке </w:t>
      </w:r>
      <w:r w:rsidR="00D80965">
        <w:fldChar w:fldCharType="begin"/>
      </w:r>
      <w:r w:rsidR="00D80965">
        <w:instrText xml:space="preserve"> REF _Ref19529030 \h </w:instrText>
      </w:r>
      <w:r w:rsidR="00D80965">
        <w:fldChar w:fldCharType="separate"/>
      </w:r>
      <w:r w:rsidR="00D80965">
        <w:rPr>
          <w:noProof/>
        </w:rPr>
        <w:t>34</w:t>
      </w:r>
      <w:r w:rsidR="00D80965">
        <w:fldChar w:fldCharType="end"/>
      </w:r>
      <w:r>
        <w:t>.</w:t>
      </w:r>
    </w:p>
    <w:p w:rsidR="00316D42" w:rsidRDefault="00316D42" w:rsidP="00FE58C9">
      <w:pPr>
        <w:rPr>
          <w:lang w:val="en-US" w:eastAsia="en-US"/>
        </w:rPr>
      </w:pPr>
      <w:r>
        <w:rPr>
          <w:noProof/>
        </w:rPr>
        <w:drawing>
          <wp:inline distT="0" distB="0" distL="0" distR="0" wp14:anchorId="2198506C" wp14:editId="6B51F3AF">
            <wp:extent cx="5940425" cy="2023110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Default="00BB143A" w:rsidP="00D80965">
      <w:pPr>
        <w:pStyle w:val="afffc"/>
      </w:pPr>
      <w:bookmarkStart w:id="87" w:name="_Ref19529030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34</w:t>
      </w:r>
      <w:r w:rsidR="00D2377A">
        <w:rPr>
          <w:noProof/>
        </w:rPr>
        <w:fldChar w:fldCharType="end"/>
      </w:r>
      <w:bookmarkEnd w:id="87"/>
      <w:r w:rsidR="00316D42">
        <w:t xml:space="preserve"> - Список типов организаций</w:t>
      </w:r>
    </w:p>
    <w:p w:rsidR="00316D42" w:rsidRPr="008E039A" w:rsidRDefault="00316D42" w:rsidP="00FE58C9">
      <w:r>
        <w:t>Для перехода в режим редактирования записи о типе организации необходимо нажать на икону карандаша. Затем откроется окно</w:t>
      </w:r>
      <w:r w:rsidR="00D80965">
        <w:t xml:space="preserve">, которое приведено на рисунке </w:t>
      </w:r>
      <w:r w:rsidR="00D80965">
        <w:fldChar w:fldCharType="begin"/>
      </w:r>
      <w:r w:rsidR="00D80965">
        <w:instrText xml:space="preserve"> REF _Ref19529040 \h </w:instrText>
      </w:r>
      <w:r w:rsidR="00D80965">
        <w:fldChar w:fldCharType="separate"/>
      </w:r>
      <w:r w:rsidR="00D80965">
        <w:rPr>
          <w:noProof/>
        </w:rPr>
        <w:t>35</w:t>
      </w:r>
      <w:r w:rsidR="00D80965">
        <w:fldChar w:fldCharType="end"/>
      </w:r>
      <w:r>
        <w:t>.</w:t>
      </w:r>
    </w:p>
    <w:p w:rsidR="00316D42" w:rsidRDefault="00316D42" w:rsidP="00FE58C9">
      <w:pPr>
        <w:pStyle w:val="aa"/>
      </w:pPr>
      <w:r>
        <w:rPr>
          <w:noProof/>
        </w:rPr>
        <w:drawing>
          <wp:inline distT="0" distB="0" distL="0" distR="0" wp14:anchorId="41FE601C" wp14:editId="56B9DC6D">
            <wp:extent cx="3067715" cy="1776684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1476" cy="178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316D42" w:rsidRDefault="00FE58C9" w:rsidP="00FE58C9">
      <w:pPr>
        <w:pStyle w:val="afffc"/>
      </w:pPr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>
        <w:rPr>
          <w:noProof/>
        </w:rPr>
        <w:t>35</w:t>
      </w:r>
      <w:r w:rsidR="00D2377A">
        <w:rPr>
          <w:noProof/>
        </w:rPr>
        <w:fldChar w:fldCharType="end"/>
      </w:r>
      <w:r w:rsidR="00316D42">
        <w:t>– Редактирование типа организации</w:t>
      </w:r>
    </w:p>
    <w:p w:rsidR="009438B8" w:rsidRDefault="009438B8" w:rsidP="009438B8">
      <w:pPr>
        <w:pStyle w:val="3"/>
      </w:pPr>
      <w:bookmarkStart w:id="88" w:name="_Toc19530149"/>
      <w:r>
        <w:t>Сведения о ТС</w:t>
      </w:r>
      <w:bookmarkEnd w:id="88"/>
    </w:p>
    <w:p w:rsidR="00316D42" w:rsidRPr="00E50983" w:rsidRDefault="00316D42" w:rsidP="00FE58C9">
      <w:r>
        <w:t xml:space="preserve">Раздел предназначен для управления данными о ТС пользователей. </w:t>
      </w:r>
    </w:p>
    <w:p w:rsidR="00316D42" w:rsidRDefault="00316D42" w:rsidP="00FE58C9">
      <w:r>
        <w:t xml:space="preserve">На странице списка ТС пользователю доступна следующая информация: </w:t>
      </w:r>
    </w:p>
    <w:p w:rsidR="00316D42" w:rsidRDefault="00316D42" w:rsidP="00FC58F8">
      <w:pPr>
        <w:pStyle w:val="aa"/>
        <w:numPr>
          <w:ilvl w:val="0"/>
          <w:numId w:val="36"/>
        </w:numPr>
      </w:pPr>
      <w:r>
        <w:t>ГРН;</w:t>
      </w:r>
    </w:p>
    <w:p w:rsidR="00316D42" w:rsidRDefault="00316D42" w:rsidP="00FC58F8">
      <w:pPr>
        <w:pStyle w:val="aa"/>
        <w:numPr>
          <w:ilvl w:val="0"/>
          <w:numId w:val="36"/>
        </w:numPr>
      </w:pPr>
      <w:r>
        <w:t>Марка;</w:t>
      </w:r>
    </w:p>
    <w:p w:rsidR="00316D42" w:rsidRDefault="00316D42" w:rsidP="00FC58F8">
      <w:pPr>
        <w:pStyle w:val="aa"/>
        <w:numPr>
          <w:ilvl w:val="0"/>
          <w:numId w:val="36"/>
        </w:numPr>
      </w:pPr>
      <w:r>
        <w:t>Модель ТС.</w:t>
      </w:r>
    </w:p>
    <w:p w:rsidR="00316D42" w:rsidRPr="00214C53" w:rsidRDefault="00316D42" w:rsidP="00FE58C9">
      <w:pPr>
        <w:pStyle w:val="aa"/>
      </w:pPr>
      <w:r>
        <w:t>Страница списка данных о ТС приведена на рисунке</w:t>
      </w:r>
      <w:r w:rsidR="00D80965">
        <w:fldChar w:fldCharType="begin"/>
      </w:r>
      <w:r w:rsidR="00D80965">
        <w:instrText xml:space="preserve"> REF _Ref19529091 \h </w:instrText>
      </w:r>
      <w:r w:rsidR="00D80965">
        <w:fldChar w:fldCharType="separate"/>
      </w:r>
      <w:r w:rsidR="00FE58C9">
        <w:t xml:space="preserve"> </w:t>
      </w:r>
      <w:r w:rsidR="00FE58C9">
        <w:rPr>
          <w:noProof/>
        </w:rPr>
        <w:t>36</w:t>
      </w:r>
      <w:r w:rsidR="00D80965">
        <w:fldChar w:fldCharType="end"/>
      </w:r>
      <w:r>
        <w:t>.</w:t>
      </w:r>
    </w:p>
    <w:p w:rsidR="00316D42" w:rsidRDefault="00316D42" w:rsidP="00FE58C9">
      <w:pPr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334A1BAA" wp14:editId="3D1408F9">
            <wp:extent cx="5940425" cy="1579245"/>
            <wp:effectExtent l="0" t="0" r="3175" b="190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Default="00D80965" w:rsidP="00FE58C9">
      <w:pPr>
        <w:pStyle w:val="afffc"/>
      </w:pPr>
      <w:bookmarkStart w:id="89" w:name="_Ref19529091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36</w:t>
      </w:r>
      <w:r w:rsidR="00D2377A">
        <w:rPr>
          <w:noProof/>
        </w:rPr>
        <w:fldChar w:fldCharType="end"/>
      </w:r>
      <w:bookmarkEnd w:id="89"/>
      <w:r w:rsidR="00316D42">
        <w:t xml:space="preserve"> - Список данных о ТС</w:t>
      </w:r>
    </w:p>
    <w:p w:rsidR="00316D42" w:rsidRPr="00DB540B" w:rsidRDefault="00BB143A" w:rsidP="00FE58C9">
      <w:r>
        <w:t>П</w:t>
      </w:r>
      <w:r w:rsidR="00316D42">
        <w:t xml:space="preserve">ользователь может создать или отредактировать данные своего ТС. Формы редактирования и создания идентичны, пример приведен на рисунке </w:t>
      </w:r>
      <w:r w:rsidR="00D80965">
        <w:fldChar w:fldCharType="begin"/>
      </w:r>
      <w:r w:rsidR="00D80965">
        <w:instrText xml:space="preserve"> REF _Ref19529040 \h </w:instrText>
      </w:r>
      <w:r w:rsidR="00D80965">
        <w:fldChar w:fldCharType="separate"/>
      </w:r>
      <w:r w:rsidR="00FE58C9">
        <w:rPr>
          <w:noProof/>
        </w:rPr>
        <w:t>37</w:t>
      </w:r>
      <w:r w:rsidR="00D80965">
        <w:fldChar w:fldCharType="end"/>
      </w:r>
      <w:r w:rsidR="00316D42">
        <w:t>.</w:t>
      </w:r>
    </w:p>
    <w:p w:rsidR="00316D42" w:rsidRDefault="00316D42" w:rsidP="00FE58C9">
      <w:pPr>
        <w:pStyle w:val="aa"/>
      </w:pPr>
      <w:r>
        <w:rPr>
          <w:noProof/>
        </w:rPr>
        <w:drawing>
          <wp:inline distT="0" distB="0" distL="0" distR="0" wp14:anchorId="44A9057C" wp14:editId="23443566">
            <wp:extent cx="1653500" cy="1583995"/>
            <wp:effectExtent l="0" t="0" r="444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6142" cy="15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Default="00BB143A" w:rsidP="00D80965">
      <w:pPr>
        <w:pStyle w:val="afffc"/>
      </w:pPr>
      <w:bookmarkStart w:id="90" w:name="_Ref19529040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37</w:t>
      </w:r>
      <w:r w:rsidR="00D2377A">
        <w:rPr>
          <w:noProof/>
        </w:rPr>
        <w:fldChar w:fldCharType="end"/>
      </w:r>
      <w:bookmarkEnd w:id="90"/>
      <w:r w:rsidR="00316D42">
        <w:t>- Создание ТС</w:t>
      </w:r>
    </w:p>
    <w:p w:rsidR="00316D42" w:rsidRPr="00316D42" w:rsidRDefault="00316D42" w:rsidP="00FE58C9">
      <w:r>
        <w:t>Удаление ТС возможно, если по ГРН данного ТС не зафиксировано ни одной парковочной сессии.</w:t>
      </w:r>
    </w:p>
    <w:p w:rsidR="009438B8" w:rsidRDefault="009438B8" w:rsidP="009438B8">
      <w:pPr>
        <w:pStyle w:val="3"/>
      </w:pPr>
      <w:bookmarkStart w:id="91" w:name="_Toc19530150"/>
      <w:r>
        <w:t>Сведения об истории платежей</w:t>
      </w:r>
      <w:bookmarkEnd w:id="91"/>
    </w:p>
    <w:p w:rsidR="00316D42" w:rsidRPr="002C67E2" w:rsidRDefault="00316D42" w:rsidP="00FE58C9">
      <w:r>
        <w:t>Раздел предназначен для фиксации истории платежей. пользователю доступна для просмотра информация по платежам в рамках его парковочных сессий.</w:t>
      </w:r>
    </w:p>
    <w:p w:rsidR="00316D42" w:rsidRDefault="00316D42" w:rsidP="00FE58C9">
      <w:r>
        <w:t xml:space="preserve">На странице истории платежей пользователю доступна следующая информация: </w:t>
      </w:r>
    </w:p>
    <w:p w:rsidR="00316D42" w:rsidRDefault="00316D42" w:rsidP="00FC58F8">
      <w:pPr>
        <w:pStyle w:val="aa"/>
        <w:numPr>
          <w:ilvl w:val="0"/>
          <w:numId w:val="37"/>
        </w:numPr>
      </w:pPr>
      <w:r>
        <w:t>Дата;</w:t>
      </w:r>
    </w:p>
    <w:p w:rsidR="00316D42" w:rsidRDefault="00316D42" w:rsidP="00FC58F8">
      <w:pPr>
        <w:pStyle w:val="aa"/>
        <w:numPr>
          <w:ilvl w:val="0"/>
          <w:numId w:val="37"/>
        </w:numPr>
      </w:pPr>
      <w:r>
        <w:t>Назначение платежа;</w:t>
      </w:r>
    </w:p>
    <w:p w:rsidR="00316D42" w:rsidRDefault="00316D42" w:rsidP="00FC58F8">
      <w:pPr>
        <w:pStyle w:val="aa"/>
        <w:numPr>
          <w:ilvl w:val="0"/>
          <w:numId w:val="37"/>
        </w:numPr>
      </w:pPr>
      <w:r>
        <w:t>Сумма платежа;</w:t>
      </w:r>
    </w:p>
    <w:p w:rsidR="00316D42" w:rsidRPr="00214C53" w:rsidRDefault="00316D42" w:rsidP="00FC58F8">
      <w:pPr>
        <w:pStyle w:val="aa"/>
        <w:numPr>
          <w:ilvl w:val="0"/>
          <w:numId w:val="37"/>
        </w:numPr>
      </w:pPr>
      <w:r>
        <w:t>Чек.</w:t>
      </w:r>
    </w:p>
    <w:p w:rsidR="00316D42" w:rsidRPr="005D23DC" w:rsidRDefault="00316D42" w:rsidP="00FE58C9">
      <w:r>
        <w:t xml:space="preserve">Страница просмотра истории платежей приведена на рисунке </w:t>
      </w:r>
      <w:r w:rsidR="00D80965">
        <w:fldChar w:fldCharType="begin"/>
      </w:r>
      <w:r w:rsidR="00D80965">
        <w:instrText xml:space="preserve"> REF _Ref19529050 \h </w:instrText>
      </w:r>
      <w:r w:rsidR="00D80965">
        <w:fldChar w:fldCharType="separate"/>
      </w:r>
      <w:r w:rsidR="00FE58C9">
        <w:rPr>
          <w:noProof/>
        </w:rPr>
        <w:t>38</w:t>
      </w:r>
      <w:r w:rsidR="00D80965">
        <w:fldChar w:fldCharType="end"/>
      </w:r>
      <w:r>
        <w:t>.</w:t>
      </w:r>
    </w:p>
    <w:p w:rsidR="00316D42" w:rsidRDefault="00316D42" w:rsidP="00FE58C9">
      <w:pPr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0AC14B3F" wp14:editId="3470646A">
            <wp:extent cx="5940425" cy="2428875"/>
            <wp:effectExtent l="0" t="0" r="3175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Default="00BB143A" w:rsidP="00D80965">
      <w:pPr>
        <w:pStyle w:val="afffc"/>
      </w:pPr>
      <w:bookmarkStart w:id="92" w:name="_Ref19529050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38</w:t>
      </w:r>
      <w:r w:rsidR="00D2377A">
        <w:rPr>
          <w:noProof/>
        </w:rPr>
        <w:fldChar w:fldCharType="end"/>
      </w:r>
      <w:bookmarkEnd w:id="92"/>
      <w:r w:rsidR="00316D42">
        <w:t>- Список операций из истории платежей</w:t>
      </w:r>
    </w:p>
    <w:p w:rsidR="00316D42" w:rsidRPr="00214C53" w:rsidRDefault="00316D42" w:rsidP="00FE58C9">
      <w:r>
        <w:t xml:space="preserve">При выборе платежа из списка откроется окно с просмотром чека по операции. Форма просмотра чека приведена на рисунке </w:t>
      </w:r>
      <w:r w:rsidR="00D80965">
        <w:fldChar w:fldCharType="begin"/>
      </w:r>
      <w:r w:rsidR="00D80965">
        <w:instrText xml:space="preserve"> REF _Ref19529110 \h </w:instrText>
      </w:r>
      <w:r w:rsidR="00D80965">
        <w:fldChar w:fldCharType="separate"/>
      </w:r>
      <w:r w:rsidR="00FE58C9">
        <w:rPr>
          <w:noProof/>
        </w:rPr>
        <w:t>39</w:t>
      </w:r>
      <w:r w:rsidR="00D80965">
        <w:fldChar w:fldCharType="end"/>
      </w:r>
      <w:r>
        <w:t>.</w:t>
      </w:r>
    </w:p>
    <w:p w:rsidR="00316D42" w:rsidRDefault="00316D42" w:rsidP="00FE58C9">
      <w:pPr>
        <w:rPr>
          <w:lang w:eastAsia="en-US"/>
        </w:rPr>
      </w:pPr>
      <w:r>
        <w:rPr>
          <w:noProof/>
        </w:rPr>
        <w:drawing>
          <wp:inline distT="0" distB="0" distL="0" distR="0" wp14:anchorId="56C8F6A5" wp14:editId="76AB045C">
            <wp:extent cx="1715092" cy="1080263"/>
            <wp:effectExtent l="0" t="0" r="0" b="571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21020" cy="10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Default="00BB143A" w:rsidP="00D80965">
      <w:pPr>
        <w:pStyle w:val="afffc"/>
      </w:pPr>
      <w:bookmarkStart w:id="93" w:name="_Ref19529110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39</w:t>
      </w:r>
      <w:r w:rsidR="00D2377A">
        <w:rPr>
          <w:noProof/>
        </w:rPr>
        <w:fldChar w:fldCharType="end"/>
      </w:r>
      <w:bookmarkEnd w:id="93"/>
      <w:r w:rsidR="00316D42">
        <w:t>- Страница просмотра чека по операции</w:t>
      </w:r>
    </w:p>
    <w:p w:rsidR="00316D42" w:rsidRPr="008152E0" w:rsidRDefault="00BB143A" w:rsidP="00FE58C9">
      <w:r>
        <w:t>П</w:t>
      </w:r>
      <w:r w:rsidR="00316D42">
        <w:t xml:space="preserve">ользователь </w:t>
      </w:r>
      <w:r w:rsidR="00316D42" w:rsidRPr="008152E0">
        <w:t>может фильтровать записи по следующим параметрам:</w:t>
      </w:r>
    </w:p>
    <w:p w:rsidR="00316D42" w:rsidRDefault="00316D42" w:rsidP="00FC58F8">
      <w:pPr>
        <w:pStyle w:val="aa"/>
        <w:numPr>
          <w:ilvl w:val="0"/>
          <w:numId w:val="34"/>
        </w:numPr>
      </w:pPr>
      <w:r>
        <w:t>Дата начала;</w:t>
      </w:r>
    </w:p>
    <w:p w:rsidR="00316D42" w:rsidRDefault="00316D42" w:rsidP="00FC58F8">
      <w:pPr>
        <w:pStyle w:val="aa"/>
        <w:numPr>
          <w:ilvl w:val="0"/>
          <w:numId w:val="34"/>
        </w:numPr>
      </w:pPr>
      <w:r>
        <w:t>Дата окончания;</w:t>
      </w:r>
    </w:p>
    <w:p w:rsidR="00316D42" w:rsidRPr="00AC2E4D" w:rsidRDefault="00316D42" w:rsidP="00FC58F8">
      <w:pPr>
        <w:pStyle w:val="aa"/>
        <w:numPr>
          <w:ilvl w:val="0"/>
          <w:numId w:val="34"/>
        </w:numPr>
      </w:pPr>
      <w:r>
        <w:t xml:space="preserve">Назначение платежа: </w:t>
      </w:r>
      <w:r w:rsidRPr="00AC2E4D">
        <w:t>Оплата парковочной сессии;</w:t>
      </w:r>
    </w:p>
    <w:p w:rsidR="00316D42" w:rsidRPr="00273B0A" w:rsidRDefault="00316D42" w:rsidP="00FC58F8">
      <w:pPr>
        <w:pStyle w:val="aa"/>
        <w:numPr>
          <w:ilvl w:val="0"/>
          <w:numId w:val="34"/>
        </w:numPr>
      </w:pPr>
      <w:r w:rsidRPr="008726E5">
        <w:t>Номер чека.</w:t>
      </w:r>
    </w:p>
    <w:p w:rsidR="00316D42" w:rsidRPr="00316D42" w:rsidRDefault="00316D42" w:rsidP="00316D42">
      <w:pPr>
        <w:pStyle w:val="phnormal"/>
      </w:pPr>
    </w:p>
    <w:p w:rsidR="009438B8" w:rsidRDefault="009438B8" w:rsidP="009438B8">
      <w:pPr>
        <w:pStyle w:val="3"/>
      </w:pPr>
      <w:bookmarkStart w:id="94" w:name="_Toc19530151"/>
      <w:r>
        <w:t>Сведения о штрафах</w:t>
      </w:r>
      <w:bookmarkEnd w:id="94"/>
    </w:p>
    <w:p w:rsidR="00316D42" w:rsidRPr="002C67E2" w:rsidRDefault="00316D42" w:rsidP="00FE58C9">
      <w:r>
        <w:t>Раздел предназначен для просмотра информации о начисленных штрафах. пользователю доступен просмотр данных о штрафах по его неоплаченным парковочным сессиям.</w:t>
      </w:r>
    </w:p>
    <w:p w:rsidR="00316D42" w:rsidRDefault="00316D42" w:rsidP="00FE58C9">
      <w:r>
        <w:t xml:space="preserve">На странице списка штрафов пользователю доступна следующая информация: </w:t>
      </w:r>
    </w:p>
    <w:p w:rsidR="00316D42" w:rsidRDefault="00316D42" w:rsidP="00FC58F8">
      <w:pPr>
        <w:pStyle w:val="aa"/>
        <w:numPr>
          <w:ilvl w:val="0"/>
          <w:numId w:val="37"/>
        </w:numPr>
      </w:pPr>
      <w:r>
        <w:t>Номер сессии;</w:t>
      </w:r>
    </w:p>
    <w:p w:rsidR="00316D42" w:rsidRDefault="00316D42" w:rsidP="00FC58F8">
      <w:pPr>
        <w:pStyle w:val="aa"/>
        <w:numPr>
          <w:ilvl w:val="0"/>
          <w:numId w:val="37"/>
        </w:numPr>
      </w:pPr>
      <w:r>
        <w:t>Дата;</w:t>
      </w:r>
    </w:p>
    <w:p w:rsidR="00316D42" w:rsidRDefault="00316D42" w:rsidP="00FC58F8">
      <w:pPr>
        <w:pStyle w:val="aa"/>
        <w:numPr>
          <w:ilvl w:val="0"/>
          <w:numId w:val="37"/>
        </w:numPr>
      </w:pPr>
      <w:r>
        <w:t>Тип нарушения;</w:t>
      </w:r>
    </w:p>
    <w:p w:rsidR="00316D42" w:rsidRDefault="00316D42" w:rsidP="00FC58F8">
      <w:pPr>
        <w:pStyle w:val="aa"/>
        <w:numPr>
          <w:ilvl w:val="1"/>
          <w:numId w:val="37"/>
        </w:numPr>
      </w:pPr>
      <w:r>
        <w:t>Штраф за неоплаченную парковку</w:t>
      </w:r>
    </w:p>
    <w:p w:rsidR="00316D42" w:rsidRDefault="00316D42" w:rsidP="00FC58F8">
      <w:pPr>
        <w:pStyle w:val="aa"/>
        <w:numPr>
          <w:ilvl w:val="1"/>
          <w:numId w:val="37"/>
        </w:numPr>
      </w:pPr>
      <w:r>
        <w:t>Повторный штраф за неоплаченную парковку;</w:t>
      </w:r>
    </w:p>
    <w:p w:rsidR="00316D42" w:rsidRDefault="00316D42" w:rsidP="00FC58F8">
      <w:pPr>
        <w:pStyle w:val="aa"/>
        <w:numPr>
          <w:ilvl w:val="1"/>
          <w:numId w:val="37"/>
        </w:numPr>
      </w:pPr>
      <w:r>
        <w:lastRenderedPageBreak/>
        <w:t>Нарушение ПДД;</w:t>
      </w:r>
    </w:p>
    <w:p w:rsidR="00316D42" w:rsidRPr="00214C53" w:rsidRDefault="00316D42" w:rsidP="00FC58F8">
      <w:pPr>
        <w:pStyle w:val="aa"/>
        <w:numPr>
          <w:ilvl w:val="0"/>
          <w:numId w:val="37"/>
        </w:numPr>
      </w:pPr>
      <w:r>
        <w:t>Номер штрафа.</w:t>
      </w:r>
    </w:p>
    <w:p w:rsidR="00316D42" w:rsidRPr="008152E0" w:rsidRDefault="00BB143A" w:rsidP="00FE58C9">
      <w:r>
        <w:t>П</w:t>
      </w:r>
      <w:r w:rsidR="00316D42">
        <w:t>ользователь может фильтровать</w:t>
      </w:r>
      <w:r w:rsidR="00316D42" w:rsidRPr="008152E0">
        <w:t xml:space="preserve"> записи по следующим параметрам:</w:t>
      </w:r>
    </w:p>
    <w:p w:rsidR="00316D42" w:rsidRDefault="00316D42" w:rsidP="00FC58F8">
      <w:pPr>
        <w:pStyle w:val="aa"/>
        <w:numPr>
          <w:ilvl w:val="0"/>
          <w:numId w:val="34"/>
        </w:numPr>
      </w:pPr>
      <w:r>
        <w:t>Дата начала;</w:t>
      </w:r>
    </w:p>
    <w:p w:rsidR="00316D42" w:rsidRDefault="00316D42" w:rsidP="00FC58F8">
      <w:pPr>
        <w:pStyle w:val="aa"/>
        <w:numPr>
          <w:ilvl w:val="0"/>
          <w:numId w:val="34"/>
        </w:numPr>
      </w:pPr>
      <w:r>
        <w:t>Дата окончания;</w:t>
      </w:r>
    </w:p>
    <w:p w:rsidR="00316D42" w:rsidRPr="00DB540B" w:rsidRDefault="00316D42" w:rsidP="00FC58F8">
      <w:pPr>
        <w:pStyle w:val="aa"/>
        <w:numPr>
          <w:ilvl w:val="0"/>
          <w:numId w:val="34"/>
        </w:numPr>
      </w:pPr>
      <w:r>
        <w:t>Тип нарушения.</w:t>
      </w:r>
    </w:p>
    <w:p w:rsidR="00316D42" w:rsidRPr="00DB540B" w:rsidRDefault="00316D42" w:rsidP="00FE58C9">
      <w:pPr>
        <w:pStyle w:val="aa"/>
      </w:pPr>
      <w:r>
        <w:t xml:space="preserve">Страница со списком штрафов пользователя приведена на рисунке </w:t>
      </w:r>
      <w:r w:rsidR="00D80965">
        <w:fldChar w:fldCharType="begin"/>
      </w:r>
      <w:r w:rsidR="00D80965">
        <w:instrText xml:space="preserve"> REF _Ref19529116 \h </w:instrText>
      </w:r>
      <w:r w:rsidR="00D80965">
        <w:fldChar w:fldCharType="separate"/>
      </w:r>
      <w:r w:rsidR="00FE58C9">
        <w:rPr>
          <w:noProof/>
        </w:rPr>
        <w:t>40</w:t>
      </w:r>
      <w:r w:rsidR="00D80965">
        <w:fldChar w:fldCharType="end"/>
      </w:r>
      <w:r>
        <w:t>.</w:t>
      </w:r>
    </w:p>
    <w:p w:rsidR="00316D42" w:rsidRPr="00BA6992" w:rsidRDefault="00316D42" w:rsidP="00FE58C9">
      <w:pPr>
        <w:rPr>
          <w:lang w:eastAsia="en-US"/>
        </w:rPr>
      </w:pPr>
      <w:r>
        <w:rPr>
          <w:noProof/>
        </w:rPr>
        <w:drawing>
          <wp:inline distT="0" distB="0" distL="0" distR="0" wp14:anchorId="19D33742" wp14:editId="56FB9FF0">
            <wp:extent cx="5940425" cy="2014220"/>
            <wp:effectExtent l="0" t="0" r="3175" b="508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316D42" w:rsidRDefault="00BB143A" w:rsidP="00FE58C9">
      <w:pPr>
        <w:pStyle w:val="afffc"/>
      </w:pPr>
      <w:bookmarkStart w:id="95" w:name="_Ref19529116"/>
      <w:r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40</w:t>
      </w:r>
      <w:r w:rsidR="00D2377A">
        <w:rPr>
          <w:noProof/>
        </w:rPr>
        <w:fldChar w:fldCharType="end"/>
      </w:r>
      <w:bookmarkEnd w:id="95"/>
      <w:r w:rsidR="00316D42">
        <w:t>– Список штрафов</w:t>
      </w:r>
    </w:p>
    <w:p w:rsidR="009438B8" w:rsidRDefault="009438B8" w:rsidP="009438B8">
      <w:pPr>
        <w:pStyle w:val="3"/>
      </w:pPr>
      <w:bookmarkStart w:id="96" w:name="_Toc19530152"/>
      <w:r>
        <w:t>Сведения о ролях</w:t>
      </w:r>
      <w:bookmarkEnd w:id="96"/>
    </w:p>
    <w:p w:rsidR="00316D42" w:rsidRDefault="00316D42" w:rsidP="00FE58C9">
      <w:r>
        <w:t xml:space="preserve">Раздел предназначен для управления ролями пользователей и их полномочиями. </w:t>
      </w:r>
    </w:p>
    <w:p w:rsidR="00316D42" w:rsidRPr="005D23DC" w:rsidRDefault="00316D42" w:rsidP="00FE58C9">
      <w:r>
        <w:t xml:space="preserve">При выборе роли слева на странице появляется список полномочий, которыми наделены пользователи с этой ролью. Страница списка ролей и полномочий приведена на рисунке </w:t>
      </w:r>
      <w:r w:rsidR="00D80965">
        <w:fldChar w:fldCharType="begin"/>
      </w:r>
      <w:r w:rsidR="00D80965">
        <w:instrText xml:space="preserve"> REF _Ref19529123 \h </w:instrText>
      </w:r>
      <w:r w:rsidR="00D80965">
        <w:fldChar w:fldCharType="separate"/>
      </w:r>
      <w:r w:rsidR="00FE58C9">
        <w:rPr>
          <w:noProof/>
        </w:rPr>
        <w:t>41</w:t>
      </w:r>
      <w:r w:rsidR="00D80965">
        <w:fldChar w:fldCharType="end"/>
      </w:r>
      <w:r>
        <w:t>.</w:t>
      </w:r>
    </w:p>
    <w:p w:rsidR="00316D42" w:rsidRDefault="00316D42" w:rsidP="00FE58C9">
      <w:pPr>
        <w:rPr>
          <w:lang w:val="en-US" w:eastAsia="en-US"/>
        </w:rPr>
      </w:pPr>
      <w:r>
        <w:rPr>
          <w:noProof/>
        </w:rPr>
        <w:drawing>
          <wp:inline distT="0" distB="0" distL="0" distR="0" wp14:anchorId="0E33A68A" wp14:editId="6E88A245">
            <wp:extent cx="4633592" cy="1974787"/>
            <wp:effectExtent l="0" t="0" r="0" b="698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39187" cy="197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D80965" w:rsidRDefault="00BB143A" w:rsidP="00D80965">
      <w:pPr>
        <w:pStyle w:val="afffc"/>
      </w:pPr>
      <w:bookmarkStart w:id="97" w:name="_Ref19529123"/>
      <w:r w:rsidRPr="00D80965"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41</w:t>
      </w:r>
      <w:r w:rsidR="00D2377A">
        <w:rPr>
          <w:noProof/>
        </w:rPr>
        <w:fldChar w:fldCharType="end"/>
      </w:r>
      <w:bookmarkEnd w:id="97"/>
      <w:r w:rsidR="00316D42" w:rsidRPr="00D80965">
        <w:t>- Список ролей</w:t>
      </w:r>
    </w:p>
    <w:p w:rsidR="00316D42" w:rsidRPr="008E039A" w:rsidRDefault="00316D42" w:rsidP="00FE58C9">
      <w:r>
        <w:t xml:space="preserve">Для перехода в режим редактирования роли необходимо нажать на икону карандаша. Затем откроется окно, которое приведено на рисунке </w:t>
      </w:r>
      <w:r w:rsidR="00D80965">
        <w:fldChar w:fldCharType="begin"/>
      </w:r>
      <w:r w:rsidR="00D80965">
        <w:instrText xml:space="preserve"> REF _Ref19529128 \h </w:instrText>
      </w:r>
      <w:r w:rsidR="00D80965">
        <w:fldChar w:fldCharType="separate"/>
      </w:r>
      <w:r w:rsidR="00FE58C9">
        <w:rPr>
          <w:noProof/>
        </w:rPr>
        <w:t>42</w:t>
      </w:r>
      <w:r w:rsidR="00D80965">
        <w:fldChar w:fldCharType="end"/>
      </w:r>
      <w:r>
        <w:t>.</w:t>
      </w:r>
    </w:p>
    <w:p w:rsidR="00316D42" w:rsidRPr="008E039A" w:rsidRDefault="00316D42" w:rsidP="00FE58C9"/>
    <w:p w:rsidR="00316D42" w:rsidRDefault="00316D42" w:rsidP="00FE58C9">
      <w:pPr>
        <w:pStyle w:val="aa"/>
      </w:pPr>
      <w:r>
        <w:rPr>
          <w:noProof/>
        </w:rPr>
        <w:lastRenderedPageBreak/>
        <w:drawing>
          <wp:inline distT="0" distB="0" distL="0" distR="0" wp14:anchorId="0AC61C5E" wp14:editId="6D3AF9D1">
            <wp:extent cx="4614641" cy="1812807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19690" cy="181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D80965" w:rsidRDefault="00BB143A" w:rsidP="00D80965">
      <w:pPr>
        <w:pStyle w:val="afffc"/>
      </w:pPr>
      <w:bookmarkStart w:id="98" w:name="_Ref19529128"/>
      <w:r w:rsidRPr="00D80965"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42</w:t>
      </w:r>
      <w:r w:rsidR="00D2377A">
        <w:rPr>
          <w:noProof/>
        </w:rPr>
        <w:fldChar w:fldCharType="end"/>
      </w:r>
      <w:bookmarkEnd w:id="98"/>
      <w:r w:rsidR="00316D42" w:rsidRPr="00D80965">
        <w:t>– Редактирование параметров роли и полномочий</w:t>
      </w:r>
    </w:p>
    <w:p w:rsidR="00316D42" w:rsidRPr="00A671B3" w:rsidRDefault="00316D42" w:rsidP="00FE58C9">
      <w:r>
        <w:t>Форма создания пользователя идентична форме редактирования.</w:t>
      </w:r>
    </w:p>
    <w:p w:rsidR="00316D42" w:rsidRPr="00316D42" w:rsidRDefault="00316D42" w:rsidP="00FE58C9">
      <w:r>
        <w:t>Удаление роли возможно только в случае, когда в системе нет ни одного пользователя с такой ролью</w:t>
      </w:r>
    </w:p>
    <w:p w:rsidR="009438B8" w:rsidRDefault="009438B8" w:rsidP="009438B8">
      <w:pPr>
        <w:pStyle w:val="3"/>
      </w:pPr>
      <w:bookmarkStart w:id="99" w:name="_Toc19530153"/>
      <w:r>
        <w:t>Сведения о настройках</w:t>
      </w:r>
      <w:bookmarkEnd w:id="99"/>
    </w:p>
    <w:p w:rsidR="00316D42" w:rsidRPr="00F31525" w:rsidRDefault="00316D42" w:rsidP="00FE58C9">
      <w:r>
        <w:t xml:space="preserve">В разделе присутствуют 4 подраздела, каждый из которых </w:t>
      </w:r>
      <w:r w:rsidR="00BB143A">
        <w:t xml:space="preserve">доступен для редактирования при наличии соответствующей </w:t>
      </w:r>
      <w:r w:rsidR="000B00EC">
        <w:t>привилегии</w:t>
      </w:r>
      <w:r w:rsidR="00BB143A">
        <w:t>.</w:t>
      </w:r>
    </w:p>
    <w:p w:rsidR="00316D42" w:rsidRPr="00BF06AC" w:rsidRDefault="00316D42" w:rsidP="00FE58C9">
      <w:r>
        <w:t xml:space="preserve">При переходе в соответствующий подраздел настроек </w:t>
      </w:r>
      <w:r w:rsidR="00BB143A">
        <w:t>пользователь</w:t>
      </w:r>
      <w:r>
        <w:t xml:space="preserve"> может просмотреть параметры настроек и изменить их на той же странице. Параметры настроек, доступных </w:t>
      </w:r>
      <w:r w:rsidR="00BB143A">
        <w:t>пользователям</w:t>
      </w:r>
      <w:r>
        <w:t xml:space="preserve"> приведена на рисунках </w:t>
      </w:r>
      <w:r w:rsidR="00D80965">
        <w:fldChar w:fldCharType="begin"/>
      </w:r>
      <w:r w:rsidR="00D80965">
        <w:instrText xml:space="preserve"> REF _Ref19529137 \h </w:instrText>
      </w:r>
      <w:r w:rsidR="00D80965">
        <w:fldChar w:fldCharType="separate"/>
      </w:r>
      <w:r w:rsidR="00FE58C9">
        <w:rPr>
          <w:noProof/>
        </w:rPr>
        <w:t>43</w:t>
      </w:r>
      <w:r w:rsidR="00D80965">
        <w:fldChar w:fldCharType="end"/>
      </w:r>
      <w:r w:rsidR="00D80965">
        <w:t xml:space="preserve">- </w:t>
      </w:r>
      <w:r w:rsidR="00D80965">
        <w:fldChar w:fldCharType="begin"/>
      </w:r>
      <w:r w:rsidR="00D80965">
        <w:instrText xml:space="preserve"> REF _Ref19529145 \h </w:instrText>
      </w:r>
      <w:r w:rsidR="00D80965">
        <w:fldChar w:fldCharType="separate"/>
      </w:r>
      <w:r w:rsidR="00FE58C9">
        <w:rPr>
          <w:noProof/>
        </w:rPr>
        <w:t>46</w:t>
      </w:r>
      <w:r w:rsidR="00D80965">
        <w:fldChar w:fldCharType="end"/>
      </w:r>
      <w:r>
        <w:t>.</w:t>
      </w:r>
    </w:p>
    <w:p w:rsidR="00316D42" w:rsidRDefault="00316D42" w:rsidP="00316D42">
      <w:pPr>
        <w:pStyle w:val="3"/>
        <w:numPr>
          <w:ilvl w:val="0"/>
          <w:numId w:val="0"/>
        </w:numPr>
        <w:ind w:left="720"/>
      </w:pPr>
      <w:bookmarkStart w:id="100" w:name="_Toc18409032"/>
      <w:bookmarkStart w:id="101" w:name="_Toc19530154"/>
      <w:r w:rsidRPr="00273B0A">
        <w:t>Параметры парковочной сессии</w:t>
      </w:r>
      <w:bookmarkEnd w:id="100"/>
      <w:bookmarkEnd w:id="101"/>
    </w:p>
    <w:p w:rsidR="00316D42" w:rsidRPr="00AF2438" w:rsidRDefault="00316D42" w:rsidP="00FE58C9">
      <w:r>
        <w:t>Настройка временных интервалов допустимых для ожидания оплаты, после которых применяются различные санкции к ТС и его владельцу.</w:t>
      </w:r>
    </w:p>
    <w:p w:rsidR="00316D42" w:rsidRDefault="00316D42" w:rsidP="00FE58C9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0A8EC58F" wp14:editId="223DB187">
            <wp:extent cx="3566794" cy="214122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92787" cy="215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D80965" w:rsidRDefault="00BB143A" w:rsidP="00D80965">
      <w:pPr>
        <w:pStyle w:val="afffc"/>
      </w:pPr>
      <w:bookmarkStart w:id="102" w:name="_Ref19529137"/>
      <w:r w:rsidRPr="00D80965">
        <w:t xml:space="preserve">Рисунок </w:t>
      </w:r>
      <w:r w:rsidR="00D2377A">
        <w:fldChar w:fldCharType="begin"/>
      </w:r>
      <w:r w:rsidR="00D2377A">
        <w:instrText xml:space="preserve"> SEQ Рисунок \* ARABI</w:instrText>
      </w:r>
      <w:r w:rsidR="00D2377A">
        <w:instrText xml:space="preserve">C </w:instrText>
      </w:r>
      <w:r w:rsidR="00D2377A">
        <w:fldChar w:fldCharType="separate"/>
      </w:r>
      <w:r w:rsidR="00FE58C9">
        <w:rPr>
          <w:noProof/>
        </w:rPr>
        <w:t>43</w:t>
      </w:r>
      <w:r w:rsidR="00D2377A">
        <w:rPr>
          <w:noProof/>
        </w:rPr>
        <w:fldChar w:fldCharType="end"/>
      </w:r>
      <w:bookmarkEnd w:id="102"/>
      <w:r w:rsidR="00316D42" w:rsidRPr="00D80965">
        <w:t>– Параметры парковочной сессии</w:t>
      </w:r>
    </w:p>
    <w:p w:rsidR="00316D42" w:rsidRDefault="00316D42" w:rsidP="00316D42">
      <w:pPr>
        <w:pStyle w:val="3"/>
        <w:numPr>
          <w:ilvl w:val="0"/>
          <w:numId w:val="0"/>
        </w:numPr>
        <w:ind w:left="720"/>
      </w:pPr>
      <w:bookmarkStart w:id="103" w:name="_Toc18409033"/>
      <w:bookmarkStart w:id="104" w:name="_Toc19530155"/>
      <w:r w:rsidRPr="00273B0A">
        <w:t>Параметры парковок</w:t>
      </w:r>
      <w:bookmarkEnd w:id="103"/>
      <w:bookmarkEnd w:id="104"/>
    </w:p>
    <w:p w:rsidR="00316D42" w:rsidRPr="00AF2438" w:rsidRDefault="00316D42" w:rsidP="00FE58C9">
      <w:r>
        <w:t>Настройка отображения парковок на карте.</w:t>
      </w:r>
    </w:p>
    <w:p w:rsidR="00316D42" w:rsidRDefault="00316D42" w:rsidP="00FE58C9">
      <w:pPr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33D052D3" wp14:editId="5A0626C4">
            <wp:extent cx="3847058" cy="2918500"/>
            <wp:effectExtent l="0" t="0" r="127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53125" cy="292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D80965" w:rsidRDefault="00BB143A" w:rsidP="00D80965">
      <w:pPr>
        <w:pStyle w:val="afffc"/>
        <w:rPr>
          <w:lang w:eastAsia="en-US"/>
        </w:rPr>
      </w:pPr>
      <w:r w:rsidRPr="00D80965"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44</w:t>
      </w:r>
      <w:r w:rsidR="00D2377A">
        <w:rPr>
          <w:noProof/>
        </w:rPr>
        <w:fldChar w:fldCharType="end"/>
      </w:r>
      <w:r w:rsidR="00316D42" w:rsidRPr="00D80965">
        <w:rPr>
          <w:lang w:eastAsia="en-US"/>
        </w:rPr>
        <w:t>– Параметры отображение парковок на карте</w:t>
      </w:r>
    </w:p>
    <w:p w:rsidR="00316D42" w:rsidRDefault="00316D42" w:rsidP="00316D42">
      <w:pPr>
        <w:pStyle w:val="3"/>
        <w:numPr>
          <w:ilvl w:val="0"/>
          <w:numId w:val="0"/>
        </w:numPr>
        <w:ind w:left="720"/>
      </w:pPr>
      <w:bookmarkStart w:id="105" w:name="_Toc18409034"/>
      <w:bookmarkStart w:id="106" w:name="_Toc19530156"/>
      <w:r w:rsidRPr="00273B0A">
        <w:t>Параметры поддержки</w:t>
      </w:r>
      <w:bookmarkEnd w:id="105"/>
      <w:bookmarkEnd w:id="106"/>
    </w:p>
    <w:p w:rsidR="00316D42" w:rsidRPr="00AF2438" w:rsidRDefault="00316D42" w:rsidP="00FE58C9">
      <w:r>
        <w:t>Параметры, в которых указывается адрес и номер телефона для обращения в службу поддержки.</w:t>
      </w:r>
    </w:p>
    <w:p w:rsidR="00316D42" w:rsidRDefault="00316D42" w:rsidP="00FE58C9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390A1D4C" wp14:editId="5412BC42">
            <wp:extent cx="2496833" cy="1845103"/>
            <wp:effectExtent l="0" t="0" r="0" b="317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07408" cy="185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D80965" w:rsidRDefault="00BB143A" w:rsidP="00D80965">
      <w:pPr>
        <w:pStyle w:val="afffc"/>
        <w:rPr>
          <w:lang w:eastAsia="en-US"/>
        </w:rPr>
      </w:pPr>
      <w:r w:rsidRPr="00D80965"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45</w:t>
      </w:r>
      <w:r w:rsidR="00D2377A">
        <w:rPr>
          <w:noProof/>
        </w:rPr>
        <w:fldChar w:fldCharType="end"/>
      </w:r>
      <w:r w:rsidR="00316D42" w:rsidRPr="00D80965">
        <w:rPr>
          <w:lang w:eastAsia="en-US"/>
        </w:rPr>
        <w:t>– Параметры службы поддержки</w:t>
      </w:r>
    </w:p>
    <w:p w:rsidR="00316D42" w:rsidRPr="00061269" w:rsidRDefault="00316D42" w:rsidP="00316D42">
      <w:pPr>
        <w:pStyle w:val="3"/>
        <w:numPr>
          <w:ilvl w:val="0"/>
          <w:numId w:val="0"/>
        </w:numPr>
        <w:ind w:left="720"/>
      </w:pPr>
      <w:bookmarkStart w:id="107" w:name="_Toc18409035"/>
      <w:bookmarkStart w:id="108" w:name="_Toc19530157"/>
      <w:r w:rsidRPr="00061269">
        <w:t>Праздничные дни</w:t>
      </w:r>
      <w:bookmarkEnd w:id="107"/>
      <w:bookmarkEnd w:id="108"/>
    </w:p>
    <w:p w:rsidR="00316D42" w:rsidRPr="00AF2438" w:rsidRDefault="00316D42" w:rsidP="00FE58C9">
      <w:r>
        <w:t>Раздел для формирования календаря и указания в нем праздничных дней, которые будут учтены в тарифах.</w:t>
      </w:r>
    </w:p>
    <w:p w:rsidR="00316D42" w:rsidRDefault="00316D42" w:rsidP="00FE58C9">
      <w:pPr>
        <w:jc w:val="center"/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6DCD0D09" wp14:editId="6E7A0309">
            <wp:extent cx="4628854" cy="3151381"/>
            <wp:effectExtent l="0" t="0" r="63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1485" cy="315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2" w:rsidRPr="00D80965" w:rsidRDefault="00BB143A" w:rsidP="00D80965">
      <w:pPr>
        <w:pStyle w:val="afffc"/>
        <w:rPr>
          <w:lang w:eastAsia="en-US"/>
        </w:rPr>
      </w:pPr>
      <w:bookmarkStart w:id="109" w:name="_Ref19529145"/>
      <w:r w:rsidRPr="00D80965">
        <w:t xml:space="preserve">Рисунок </w:t>
      </w:r>
      <w:r w:rsidR="00D2377A">
        <w:fldChar w:fldCharType="begin"/>
      </w:r>
      <w:r w:rsidR="00D2377A">
        <w:instrText xml:space="preserve"> SEQ Рисунок \* ARABIC </w:instrText>
      </w:r>
      <w:r w:rsidR="00D2377A">
        <w:fldChar w:fldCharType="separate"/>
      </w:r>
      <w:r w:rsidR="00FE58C9">
        <w:rPr>
          <w:noProof/>
        </w:rPr>
        <w:t>46</w:t>
      </w:r>
      <w:r w:rsidR="00D2377A">
        <w:rPr>
          <w:noProof/>
        </w:rPr>
        <w:fldChar w:fldCharType="end"/>
      </w:r>
      <w:bookmarkEnd w:id="109"/>
      <w:r w:rsidR="00316D42" w:rsidRPr="00D80965">
        <w:rPr>
          <w:lang w:eastAsia="en-US"/>
        </w:rPr>
        <w:t>– Календарь праздничных дней</w:t>
      </w:r>
    </w:p>
    <w:p w:rsidR="009438B8" w:rsidRPr="009438B8" w:rsidRDefault="009438B8" w:rsidP="009438B8">
      <w:pPr>
        <w:pStyle w:val="phnormal"/>
      </w:pPr>
    </w:p>
    <w:p w:rsidR="00A923AD" w:rsidRDefault="00A923AD" w:rsidP="00FE58C9">
      <w:pPr>
        <w:sectPr w:rsidR="00A923AD" w:rsidSect="00FB3D85">
          <w:headerReference w:type="default" r:id="rId58"/>
          <w:footerReference w:type="first" r:id="rId59"/>
          <w:endnotePr>
            <w:numFmt w:val="decimal"/>
          </w:endnotePr>
          <w:pgSz w:w="11906" w:h="16838"/>
          <w:pgMar w:top="1134" w:right="567" w:bottom="1134" w:left="1134" w:header="709" w:footer="709" w:gutter="0"/>
          <w:cols w:space="708"/>
          <w:titlePg/>
          <w:docGrid w:linePitch="360"/>
        </w:sectPr>
      </w:pPr>
      <w:bookmarkStart w:id="110" w:name="_4.1.4_Ввод_сведений"/>
      <w:bookmarkStart w:id="111" w:name="_Ввод_сведений_об"/>
      <w:bookmarkStart w:id="112" w:name="_Ввод_общих_сведений"/>
      <w:bookmarkStart w:id="113" w:name="_Toc516138296"/>
      <w:bookmarkStart w:id="114" w:name="_Toc516138297"/>
      <w:bookmarkStart w:id="115" w:name="_Toc516138298"/>
      <w:bookmarkStart w:id="116" w:name="_Toc516138299"/>
      <w:bookmarkEnd w:id="110"/>
      <w:bookmarkEnd w:id="111"/>
      <w:bookmarkEnd w:id="112"/>
      <w:bookmarkEnd w:id="113"/>
      <w:bookmarkEnd w:id="114"/>
      <w:bookmarkEnd w:id="115"/>
      <w:bookmarkEnd w:id="116"/>
    </w:p>
    <w:p w:rsidR="003E73DB" w:rsidRDefault="003E73DB" w:rsidP="003E73DB">
      <w:pPr>
        <w:pStyle w:val="phadditiontitle1"/>
      </w:pPr>
      <w:bookmarkStart w:id="117" w:name="_Ref513709953"/>
      <w:bookmarkStart w:id="118" w:name="_Ref513709963"/>
      <w:bookmarkStart w:id="119" w:name="_Ref513709969"/>
      <w:bookmarkStart w:id="120" w:name="_Ref513709986"/>
      <w:bookmarkStart w:id="121" w:name="_Ref513710013"/>
      <w:bookmarkStart w:id="122" w:name="_Ref513710195"/>
      <w:bookmarkStart w:id="123" w:name="_Ref513710361"/>
      <w:bookmarkStart w:id="124" w:name="_Toc19530158"/>
      <w:bookmarkEnd w:id="124"/>
    </w:p>
    <w:p w:rsidR="00544965" w:rsidRDefault="00D85E41" w:rsidP="003E73DB">
      <w:pPr>
        <w:pStyle w:val="phtitlepagecode"/>
      </w:pPr>
      <w:r w:rsidRPr="006459A4">
        <w:t>Матрица прав и ролей</w:t>
      </w:r>
      <w:r w:rsidR="00520352" w:rsidRPr="006459A4">
        <w:t xml:space="preserve"> пользователей Федерального </w:t>
      </w:r>
      <w:r w:rsidR="00FF3ADB" w:rsidRPr="006459A4">
        <w:t>реестр</w:t>
      </w:r>
      <w:r w:rsidR="00520352" w:rsidRPr="006459A4">
        <w:t>а медицинских организаций</w:t>
      </w:r>
      <w:bookmarkEnd w:id="117"/>
      <w:bookmarkEnd w:id="118"/>
      <w:bookmarkEnd w:id="119"/>
      <w:bookmarkEnd w:id="120"/>
      <w:bookmarkEnd w:id="121"/>
      <w:bookmarkEnd w:id="122"/>
      <w:bookmarkEnd w:id="123"/>
    </w:p>
    <w:p w:rsidR="001F5E49" w:rsidRPr="001F5E49" w:rsidRDefault="001F5E49" w:rsidP="001F5E49">
      <w:pPr>
        <w:pStyle w:val="phnormal"/>
      </w:pPr>
      <w:r>
        <w:t>Информация о правах и ролях пользователей предоставлена в таблице (</w:t>
      </w:r>
      <w:r w:rsidR="00445B65">
        <w:fldChar w:fldCharType="begin"/>
      </w:r>
      <w:r w:rsidR="00CC43F2">
        <w:instrText xml:space="preserve"> REF _Ref16088866 \h </w:instrText>
      </w:r>
      <w:r w:rsidR="00445B65">
        <w:fldChar w:fldCharType="separate"/>
      </w:r>
      <w:r w:rsidR="00D13F67" w:rsidRPr="00CC43F2">
        <w:t>Таблица Б</w:t>
      </w:r>
      <w:r w:rsidR="00D13F67">
        <w:t>.</w:t>
      </w:r>
      <w:r w:rsidR="00D13F67">
        <w:rPr>
          <w:noProof/>
        </w:rPr>
        <w:t>1</w:t>
      </w:r>
      <w:r w:rsidR="00445B65">
        <w:fldChar w:fldCharType="end"/>
      </w:r>
      <w:r>
        <w:t>).</w:t>
      </w:r>
    </w:p>
    <w:p w:rsidR="00CC43F2" w:rsidRPr="00CC43F2" w:rsidRDefault="00CC43F2" w:rsidP="00D040D2">
      <w:pPr>
        <w:pStyle w:val="phtabletitle"/>
      </w:pPr>
      <w:bookmarkStart w:id="125" w:name="_Ref16088866"/>
      <w:r w:rsidRPr="00CC43F2">
        <w:t>Таблица Б</w:t>
      </w:r>
      <w:r w:rsidR="00CF3C17">
        <w:t>.</w:t>
      </w:r>
      <w:r w:rsidR="00445B65">
        <w:fldChar w:fldCharType="begin"/>
      </w:r>
      <w:r w:rsidR="00A66E38">
        <w:instrText xml:space="preserve"> SEQ Таблица_Б \* ARABIC </w:instrText>
      </w:r>
      <w:r w:rsidR="00445B65">
        <w:fldChar w:fldCharType="separate"/>
      </w:r>
      <w:r w:rsidR="00D13F67">
        <w:rPr>
          <w:noProof/>
        </w:rPr>
        <w:t>1</w:t>
      </w:r>
      <w:r w:rsidR="00445B65">
        <w:rPr>
          <w:noProof/>
        </w:rPr>
        <w:fldChar w:fldCharType="end"/>
      </w:r>
      <w:bookmarkEnd w:id="125"/>
      <w:r w:rsidRPr="00CC43F2">
        <w:t xml:space="preserve"> – Матрица прав и ролей </w:t>
      </w:r>
      <w:r w:rsidR="008B466B">
        <w:t>АСГП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4761"/>
        <w:gridCol w:w="1374"/>
        <w:gridCol w:w="1653"/>
        <w:gridCol w:w="1615"/>
        <w:gridCol w:w="1567"/>
        <w:gridCol w:w="1567"/>
        <w:gridCol w:w="2164"/>
      </w:tblGrid>
      <w:tr w:rsidR="009438B8" w:rsidRPr="004E3290" w:rsidTr="00E607CF">
        <w:tc>
          <w:tcPr>
            <w:tcW w:w="1619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9438B8" w:rsidRPr="00F34B12" w:rsidRDefault="009438B8" w:rsidP="00297F8A">
            <w:pPr>
              <w:pStyle w:val="phtablecolcaption"/>
            </w:pPr>
            <w:r w:rsidRPr="00F34B12">
              <w:t xml:space="preserve">Привилегии/Роли </w:t>
            </w:r>
            <w:r>
              <w:t>АСГП</w:t>
            </w:r>
          </w:p>
        </w:tc>
        <w:tc>
          <w:tcPr>
            <w:tcW w:w="467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9438B8" w:rsidRPr="00F34B12" w:rsidRDefault="009438B8" w:rsidP="00297F8A">
            <w:pPr>
              <w:pStyle w:val="phtablecolcaption"/>
            </w:pPr>
            <w:r>
              <w:t>Оператор АСГП</w:t>
            </w:r>
          </w:p>
        </w:tc>
        <w:tc>
          <w:tcPr>
            <w:tcW w:w="562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9438B8" w:rsidRPr="00F34B12" w:rsidRDefault="009438B8" w:rsidP="00297F8A">
            <w:pPr>
              <w:pStyle w:val="phtablecolcaption"/>
            </w:pPr>
            <w:r>
              <w:t>Администратор</w:t>
            </w:r>
          </w:p>
        </w:tc>
        <w:tc>
          <w:tcPr>
            <w:tcW w:w="549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9438B8" w:rsidRPr="00F34B12" w:rsidRDefault="009438B8" w:rsidP="00297F8A">
            <w:pPr>
              <w:pStyle w:val="phtablecolcaption"/>
            </w:pPr>
            <w:r>
              <w:t>Специалист службы поддержки</w:t>
            </w:r>
          </w:p>
        </w:tc>
        <w:tc>
          <w:tcPr>
            <w:tcW w:w="533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9438B8" w:rsidRPr="00F34B12" w:rsidRDefault="009438B8" w:rsidP="00297F8A">
            <w:pPr>
              <w:pStyle w:val="phtablecolcaption"/>
            </w:pPr>
            <w:r>
              <w:t>Сервис-агент</w:t>
            </w:r>
          </w:p>
        </w:tc>
        <w:tc>
          <w:tcPr>
            <w:tcW w:w="533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9438B8" w:rsidRPr="00F34B12" w:rsidRDefault="009438B8" w:rsidP="00297F8A">
            <w:pPr>
              <w:pStyle w:val="phtablecolcaption"/>
            </w:pPr>
            <w:r>
              <w:t>Собственник</w:t>
            </w:r>
          </w:p>
        </w:tc>
        <w:tc>
          <w:tcPr>
            <w:tcW w:w="736" w:type="pct"/>
            <w:tcBorders>
              <w:top w:val="single" w:sz="4" w:space="0" w:color="auto"/>
            </w:tcBorders>
          </w:tcPr>
          <w:p w:rsidR="009438B8" w:rsidRDefault="00E607CF" w:rsidP="00297F8A">
            <w:pPr>
              <w:pStyle w:val="phtablecolcaption"/>
            </w:pPr>
            <w:r>
              <w:t>Зарегистрированный пользователь</w:t>
            </w:r>
          </w:p>
        </w:tc>
      </w:tr>
      <w:tr w:rsidR="009438B8" w:rsidRPr="004E3290" w:rsidTr="00E607CF">
        <w:tc>
          <w:tcPr>
            <w:tcW w:w="1619" w:type="pct"/>
            <w:shd w:val="clear" w:color="auto" w:fill="auto"/>
            <w:vAlign w:val="center"/>
          </w:tcPr>
          <w:p w:rsidR="009438B8" w:rsidRPr="00F34B12" w:rsidRDefault="00E607CF" w:rsidP="00297F8A">
            <w:pPr>
              <w:pStyle w:val="phtablecellleft"/>
            </w:pPr>
            <w:r>
              <w:t>Просмотр карты парковок</w:t>
            </w:r>
          </w:p>
        </w:tc>
        <w:tc>
          <w:tcPr>
            <w:tcW w:w="467" w:type="pct"/>
            <w:vAlign w:val="center"/>
          </w:tcPr>
          <w:p w:rsidR="009438B8" w:rsidRPr="00F34B12" w:rsidRDefault="009438B8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62" w:type="pct"/>
            <w:vAlign w:val="center"/>
          </w:tcPr>
          <w:p w:rsidR="009438B8" w:rsidRPr="00F34B12" w:rsidRDefault="009438B8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49" w:type="pct"/>
            <w:vAlign w:val="center"/>
          </w:tcPr>
          <w:p w:rsidR="009438B8" w:rsidRPr="00F34B12" w:rsidRDefault="009438B8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33" w:type="pct"/>
          </w:tcPr>
          <w:p w:rsidR="009438B8" w:rsidRPr="00F34B12" w:rsidRDefault="009438B8" w:rsidP="00E607CF">
            <w:pPr>
              <w:pStyle w:val="phtablecellleft"/>
              <w:jc w:val="center"/>
            </w:pPr>
            <w:r w:rsidRPr="00F34B12">
              <w:t>+</w:t>
            </w:r>
            <w:r w:rsidR="00E607CF">
              <w:t xml:space="preserve"> (только доступные парковки)</w:t>
            </w:r>
          </w:p>
        </w:tc>
        <w:tc>
          <w:tcPr>
            <w:tcW w:w="533" w:type="pct"/>
            <w:vAlign w:val="center"/>
          </w:tcPr>
          <w:p w:rsidR="009438B8" w:rsidRPr="00F34B12" w:rsidRDefault="009438B8" w:rsidP="00E607CF">
            <w:pPr>
              <w:pStyle w:val="phtablecellleft"/>
              <w:jc w:val="center"/>
            </w:pPr>
            <w:r w:rsidRPr="00F34B12">
              <w:t>+</w:t>
            </w:r>
            <w:r w:rsidR="00E607CF">
              <w:t xml:space="preserve"> (только доступные парковки</w:t>
            </w:r>
          </w:p>
        </w:tc>
        <w:tc>
          <w:tcPr>
            <w:tcW w:w="736" w:type="pct"/>
          </w:tcPr>
          <w:p w:rsidR="009438B8" w:rsidRPr="00F34B12" w:rsidRDefault="00E607CF" w:rsidP="00E607CF">
            <w:pPr>
              <w:pStyle w:val="phtablecellleft"/>
              <w:jc w:val="center"/>
            </w:pPr>
            <w:r>
              <w:t>+</w:t>
            </w:r>
          </w:p>
        </w:tc>
      </w:tr>
      <w:tr w:rsidR="00E607CF" w:rsidRPr="004E3290" w:rsidTr="00375C81">
        <w:tc>
          <w:tcPr>
            <w:tcW w:w="1619" w:type="pct"/>
            <w:shd w:val="clear" w:color="auto" w:fill="auto"/>
            <w:vAlign w:val="center"/>
          </w:tcPr>
          <w:p w:rsidR="00E607CF" w:rsidRPr="00F34B12" w:rsidRDefault="00E607CF" w:rsidP="00E607CF">
            <w:pPr>
              <w:pStyle w:val="phtablecellleft"/>
            </w:pPr>
            <w:r>
              <w:t>Просмотр парковочных сессий</w:t>
            </w:r>
          </w:p>
        </w:tc>
        <w:tc>
          <w:tcPr>
            <w:tcW w:w="467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62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49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33" w:type="pct"/>
            <w:vAlign w:val="center"/>
          </w:tcPr>
          <w:p w:rsidR="00E607CF" w:rsidRPr="00F34B12" w:rsidRDefault="00375C81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  <w:r>
              <w:t xml:space="preserve"> (только доступные парковки</w:t>
            </w:r>
          </w:p>
        </w:tc>
        <w:tc>
          <w:tcPr>
            <w:tcW w:w="736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+ (только свои сессии)</w:t>
            </w:r>
          </w:p>
        </w:tc>
      </w:tr>
      <w:tr w:rsidR="00E607CF" w:rsidRPr="004E3290" w:rsidTr="00E607CF">
        <w:tc>
          <w:tcPr>
            <w:tcW w:w="1619" w:type="pct"/>
            <w:shd w:val="clear" w:color="auto" w:fill="auto"/>
            <w:vAlign w:val="center"/>
          </w:tcPr>
          <w:p w:rsidR="00E607CF" w:rsidRPr="00F34B12" w:rsidRDefault="00E607CF" w:rsidP="00E607CF">
            <w:pPr>
              <w:pStyle w:val="phtablecellleft"/>
            </w:pPr>
            <w:r>
              <w:t>Просмотр тарифов</w:t>
            </w:r>
          </w:p>
        </w:tc>
        <w:tc>
          <w:tcPr>
            <w:tcW w:w="467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62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49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33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  <w:r>
              <w:t xml:space="preserve"> </w:t>
            </w:r>
          </w:p>
        </w:tc>
        <w:tc>
          <w:tcPr>
            <w:tcW w:w="533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736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 xml:space="preserve">+ </w:t>
            </w:r>
          </w:p>
        </w:tc>
      </w:tr>
      <w:tr w:rsidR="00E607CF" w:rsidRPr="004E3290" w:rsidTr="00E607CF">
        <w:tc>
          <w:tcPr>
            <w:tcW w:w="1619" w:type="pct"/>
            <w:shd w:val="clear" w:color="auto" w:fill="auto"/>
            <w:vAlign w:val="center"/>
          </w:tcPr>
          <w:p w:rsidR="00E607CF" w:rsidRPr="00F34B12" w:rsidRDefault="00E607CF" w:rsidP="00E607CF">
            <w:pPr>
              <w:pStyle w:val="phtablecellleft"/>
            </w:pPr>
            <w:r>
              <w:t>Добавление/редактирование/удаление тарифов</w:t>
            </w:r>
          </w:p>
        </w:tc>
        <w:tc>
          <w:tcPr>
            <w:tcW w:w="467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62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49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</w:tr>
      <w:tr w:rsidR="00E607CF" w:rsidRPr="004E3290" w:rsidTr="00E607CF">
        <w:tc>
          <w:tcPr>
            <w:tcW w:w="1619" w:type="pct"/>
            <w:shd w:val="clear" w:color="auto" w:fill="auto"/>
            <w:vAlign w:val="center"/>
          </w:tcPr>
          <w:p w:rsidR="00E607CF" w:rsidRPr="00F34B12" w:rsidRDefault="00E607CF" w:rsidP="00E607CF">
            <w:pPr>
              <w:pStyle w:val="phtablecellleft"/>
            </w:pPr>
            <w:r>
              <w:t>Просмотр данных о парковках</w:t>
            </w:r>
          </w:p>
        </w:tc>
        <w:tc>
          <w:tcPr>
            <w:tcW w:w="467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62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49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33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  <w:r>
              <w:t xml:space="preserve"> (только доступные парковки)</w:t>
            </w:r>
          </w:p>
        </w:tc>
        <w:tc>
          <w:tcPr>
            <w:tcW w:w="533" w:type="pct"/>
            <w:vAlign w:val="center"/>
          </w:tcPr>
          <w:p w:rsidR="00E607CF" w:rsidRPr="00F34B12" w:rsidRDefault="000B00EC" w:rsidP="00E607CF">
            <w:pPr>
              <w:pStyle w:val="phtablecellleft"/>
              <w:jc w:val="center"/>
            </w:pPr>
            <w:r w:rsidRPr="00F34B12">
              <w:t>+</w:t>
            </w:r>
            <w:r>
              <w:t xml:space="preserve"> (</w:t>
            </w:r>
            <w:r w:rsidR="00E607CF">
              <w:t>только доступные парковки)</w:t>
            </w:r>
          </w:p>
        </w:tc>
        <w:tc>
          <w:tcPr>
            <w:tcW w:w="736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 xml:space="preserve">+ </w:t>
            </w:r>
          </w:p>
        </w:tc>
      </w:tr>
      <w:tr w:rsidR="00E607CF" w:rsidRPr="004E3290" w:rsidTr="005738F5">
        <w:tc>
          <w:tcPr>
            <w:tcW w:w="1619" w:type="pct"/>
            <w:shd w:val="clear" w:color="auto" w:fill="auto"/>
            <w:vAlign w:val="center"/>
          </w:tcPr>
          <w:p w:rsidR="00E607CF" w:rsidRPr="00F34B12" w:rsidRDefault="00E607CF" w:rsidP="00E607CF">
            <w:pPr>
              <w:pStyle w:val="phtablecellleft"/>
            </w:pPr>
            <w:r>
              <w:t>Добавление/редактирование данных о парковках</w:t>
            </w:r>
          </w:p>
        </w:tc>
        <w:tc>
          <w:tcPr>
            <w:tcW w:w="467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62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49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</w:tr>
      <w:tr w:rsidR="00E607CF" w:rsidRPr="004E3290" w:rsidTr="005738F5">
        <w:tc>
          <w:tcPr>
            <w:tcW w:w="1619" w:type="pct"/>
            <w:shd w:val="clear" w:color="auto" w:fill="auto"/>
            <w:vAlign w:val="center"/>
          </w:tcPr>
          <w:p w:rsidR="00E607CF" w:rsidRPr="00F34B12" w:rsidRDefault="00E607CF" w:rsidP="00E607CF">
            <w:pPr>
              <w:pStyle w:val="phtablecellleft"/>
            </w:pPr>
            <w:r>
              <w:t>Просмотр микрорайонов</w:t>
            </w:r>
          </w:p>
        </w:tc>
        <w:tc>
          <w:tcPr>
            <w:tcW w:w="467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62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49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33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  <w:r>
              <w:t xml:space="preserve"> </w:t>
            </w:r>
          </w:p>
        </w:tc>
        <w:tc>
          <w:tcPr>
            <w:tcW w:w="533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736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 xml:space="preserve">+ </w:t>
            </w:r>
          </w:p>
        </w:tc>
      </w:tr>
      <w:tr w:rsidR="00E607CF" w:rsidRPr="004E3290" w:rsidTr="005738F5">
        <w:tc>
          <w:tcPr>
            <w:tcW w:w="1619" w:type="pct"/>
            <w:shd w:val="clear" w:color="auto" w:fill="auto"/>
            <w:vAlign w:val="center"/>
          </w:tcPr>
          <w:p w:rsidR="00E607CF" w:rsidRPr="00F34B12" w:rsidRDefault="00E607CF" w:rsidP="00E607CF">
            <w:pPr>
              <w:pStyle w:val="phtablecellleft"/>
            </w:pPr>
            <w:r>
              <w:t>Добавление/редактирование микрорайона</w:t>
            </w:r>
          </w:p>
        </w:tc>
        <w:tc>
          <w:tcPr>
            <w:tcW w:w="467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 w:rsidRPr="00F34B12">
              <w:t>+</w:t>
            </w:r>
          </w:p>
        </w:tc>
        <w:tc>
          <w:tcPr>
            <w:tcW w:w="562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49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</w:tr>
      <w:tr w:rsidR="00E607CF" w:rsidRPr="004E3290" w:rsidTr="00E607CF">
        <w:tc>
          <w:tcPr>
            <w:tcW w:w="1619" w:type="pct"/>
            <w:shd w:val="clear" w:color="auto" w:fill="auto"/>
            <w:vAlign w:val="center"/>
          </w:tcPr>
          <w:p w:rsidR="00E607CF" w:rsidRPr="00F34B12" w:rsidRDefault="00E607CF" w:rsidP="00E607CF">
            <w:pPr>
              <w:pStyle w:val="phtablecellleft"/>
            </w:pPr>
            <w:r>
              <w:t>Просмотр пользователей</w:t>
            </w:r>
          </w:p>
        </w:tc>
        <w:tc>
          <w:tcPr>
            <w:tcW w:w="467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</w:tr>
      <w:tr w:rsidR="00E607CF" w:rsidRPr="004E3290" w:rsidTr="00E607CF">
        <w:tc>
          <w:tcPr>
            <w:tcW w:w="1619" w:type="pct"/>
            <w:shd w:val="clear" w:color="auto" w:fill="auto"/>
            <w:vAlign w:val="center"/>
          </w:tcPr>
          <w:p w:rsidR="00E607CF" w:rsidRPr="00F34B12" w:rsidRDefault="00E607CF" w:rsidP="00E607CF">
            <w:pPr>
              <w:pStyle w:val="phtablecellleft"/>
            </w:pPr>
            <w:r>
              <w:t>Добавление/редактирование пользователей</w:t>
            </w:r>
          </w:p>
        </w:tc>
        <w:tc>
          <w:tcPr>
            <w:tcW w:w="467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62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33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E607CF" w:rsidRPr="00F34B12" w:rsidRDefault="00E607CF" w:rsidP="00E607CF">
            <w:pPr>
              <w:pStyle w:val="phtablecellleft"/>
              <w:jc w:val="center"/>
            </w:pPr>
            <w:r>
              <w:t>-</w:t>
            </w:r>
          </w:p>
        </w:tc>
      </w:tr>
      <w:tr w:rsidR="00E607CF" w:rsidRPr="004E3290" w:rsidTr="00E607CF">
        <w:tc>
          <w:tcPr>
            <w:tcW w:w="1619" w:type="pct"/>
            <w:shd w:val="clear" w:color="auto" w:fill="auto"/>
            <w:vAlign w:val="center"/>
          </w:tcPr>
          <w:p w:rsidR="00E607CF" w:rsidRPr="00F34B12" w:rsidRDefault="00E607CF" w:rsidP="00E607CF">
            <w:pPr>
              <w:pStyle w:val="phtablecellleft"/>
            </w:pPr>
            <w:r>
              <w:t>Просмотр категорий пользователей</w:t>
            </w:r>
          </w:p>
        </w:tc>
        <w:tc>
          <w:tcPr>
            <w:tcW w:w="467" w:type="pct"/>
            <w:vAlign w:val="center"/>
          </w:tcPr>
          <w:p w:rsidR="00E607CF" w:rsidRPr="00E607CF" w:rsidRDefault="00E607CF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E607CF" w:rsidRPr="00E607CF" w:rsidRDefault="00E607CF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E607CF" w:rsidRPr="004E3290" w:rsidRDefault="00E607CF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33" w:type="pct"/>
            <w:vAlign w:val="center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</w:tr>
      <w:tr w:rsidR="00E607CF" w:rsidRPr="004E3290" w:rsidTr="00E607CF">
        <w:tc>
          <w:tcPr>
            <w:tcW w:w="1619" w:type="pct"/>
            <w:shd w:val="clear" w:color="auto" w:fill="auto"/>
            <w:vAlign w:val="center"/>
          </w:tcPr>
          <w:p w:rsidR="00E607CF" w:rsidRPr="00F34B12" w:rsidRDefault="00E607CF" w:rsidP="00E607CF">
            <w:pPr>
              <w:pStyle w:val="phtablecellleft"/>
            </w:pPr>
            <w:r>
              <w:lastRenderedPageBreak/>
              <w:t>Добавление/редактирование</w:t>
            </w:r>
            <w:r w:rsidR="00375C81">
              <w:t>/удаление</w:t>
            </w:r>
            <w:r>
              <w:t xml:space="preserve"> категорий пользователей</w:t>
            </w:r>
          </w:p>
        </w:tc>
        <w:tc>
          <w:tcPr>
            <w:tcW w:w="467" w:type="pct"/>
            <w:vAlign w:val="center"/>
          </w:tcPr>
          <w:p w:rsidR="00E607CF" w:rsidRPr="00E607CF" w:rsidRDefault="00375C81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E607CF" w:rsidRPr="00E607CF" w:rsidRDefault="00375C81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</w:tr>
      <w:tr w:rsidR="00E607CF" w:rsidRPr="004E3290" w:rsidTr="00E607CF">
        <w:tc>
          <w:tcPr>
            <w:tcW w:w="1619" w:type="pct"/>
            <w:shd w:val="clear" w:color="auto" w:fill="auto"/>
            <w:vAlign w:val="center"/>
          </w:tcPr>
          <w:p w:rsidR="00E607CF" w:rsidRPr="00F34B12" w:rsidRDefault="00375C81" w:rsidP="00E607CF">
            <w:pPr>
              <w:pStyle w:val="phtablecellleft"/>
            </w:pPr>
            <w:r>
              <w:t>Просмотр данных об организациях</w:t>
            </w:r>
          </w:p>
        </w:tc>
        <w:tc>
          <w:tcPr>
            <w:tcW w:w="467" w:type="pct"/>
            <w:vAlign w:val="center"/>
          </w:tcPr>
          <w:p w:rsidR="00E607CF" w:rsidRPr="00E607CF" w:rsidRDefault="00375C81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E607CF" w:rsidRPr="00E607CF" w:rsidRDefault="00375C81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33" w:type="pct"/>
            <w:vAlign w:val="center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</w:tr>
      <w:tr w:rsidR="00E607CF" w:rsidRPr="004E3290" w:rsidTr="00E607CF">
        <w:tc>
          <w:tcPr>
            <w:tcW w:w="1619" w:type="pct"/>
            <w:shd w:val="clear" w:color="auto" w:fill="auto"/>
            <w:vAlign w:val="center"/>
          </w:tcPr>
          <w:p w:rsidR="00E607CF" w:rsidRPr="00F34B12" w:rsidRDefault="00375C81" w:rsidP="00E607CF">
            <w:pPr>
              <w:pStyle w:val="phtablecellleft"/>
            </w:pPr>
            <w:r>
              <w:t>Добавление/редактирование/удаление организаций</w:t>
            </w:r>
          </w:p>
        </w:tc>
        <w:tc>
          <w:tcPr>
            <w:tcW w:w="467" w:type="pct"/>
            <w:vAlign w:val="center"/>
          </w:tcPr>
          <w:p w:rsidR="00E607CF" w:rsidRPr="00E607CF" w:rsidRDefault="00375C81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E607CF" w:rsidRPr="00E607CF" w:rsidRDefault="00375C81" w:rsidP="00E607CF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E607CF" w:rsidRPr="004E3290" w:rsidRDefault="00375C81" w:rsidP="00E607CF">
            <w:pPr>
              <w:pStyle w:val="phtablecellleft"/>
              <w:jc w:val="center"/>
            </w:pPr>
            <w:r>
              <w:t>-</w:t>
            </w:r>
          </w:p>
        </w:tc>
      </w:tr>
      <w:tr w:rsidR="00375C81" w:rsidRPr="004E3290" w:rsidTr="00E607CF">
        <w:tc>
          <w:tcPr>
            <w:tcW w:w="1619" w:type="pct"/>
            <w:shd w:val="clear" w:color="auto" w:fill="auto"/>
            <w:vAlign w:val="center"/>
          </w:tcPr>
          <w:p w:rsidR="00375C81" w:rsidRPr="00F34B12" w:rsidRDefault="00375C81" w:rsidP="00375C81">
            <w:pPr>
              <w:pStyle w:val="phtablecellleft"/>
            </w:pPr>
            <w:r>
              <w:t>Просмотр типов организаций</w:t>
            </w:r>
          </w:p>
        </w:tc>
        <w:tc>
          <w:tcPr>
            <w:tcW w:w="467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</w:tr>
      <w:tr w:rsidR="00375C81" w:rsidRPr="004E3290" w:rsidTr="00E607CF">
        <w:tc>
          <w:tcPr>
            <w:tcW w:w="1619" w:type="pct"/>
            <w:shd w:val="clear" w:color="auto" w:fill="auto"/>
            <w:vAlign w:val="center"/>
          </w:tcPr>
          <w:p w:rsidR="00375C81" w:rsidRPr="00F34B12" w:rsidRDefault="00375C81" w:rsidP="00375C81">
            <w:pPr>
              <w:pStyle w:val="phtablecellleft"/>
            </w:pPr>
            <w:r>
              <w:t>Добавление/редактирование типов организаций</w:t>
            </w:r>
          </w:p>
        </w:tc>
        <w:tc>
          <w:tcPr>
            <w:tcW w:w="467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62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</w:tr>
      <w:tr w:rsidR="00375C81" w:rsidRPr="004E3290" w:rsidTr="00E607CF">
        <w:tc>
          <w:tcPr>
            <w:tcW w:w="1619" w:type="pct"/>
            <w:shd w:val="clear" w:color="auto" w:fill="auto"/>
            <w:vAlign w:val="center"/>
          </w:tcPr>
          <w:p w:rsidR="00375C81" w:rsidRPr="00F34B12" w:rsidRDefault="00375C81" w:rsidP="00375C81">
            <w:pPr>
              <w:pStyle w:val="phtablecellleft"/>
            </w:pPr>
            <w:r>
              <w:t>Просмотр данных о ТС</w:t>
            </w:r>
          </w:p>
        </w:tc>
        <w:tc>
          <w:tcPr>
            <w:tcW w:w="467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49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+ (свои ТС)</w:t>
            </w:r>
          </w:p>
        </w:tc>
      </w:tr>
      <w:tr w:rsidR="00375C81" w:rsidRPr="004E3290" w:rsidTr="00E607CF">
        <w:tc>
          <w:tcPr>
            <w:tcW w:w="1619" w:type="pct"/>
            <w:shd w:val="clear" w:color="auto" w:fill="auto"/>
            <w:vAlign w:val="center"/>
          </w:tcPr>
          <w:p w:rsidR="00375C81" w:rsidRPr="00F34B12" w:rsidRDefault="00375C81" w:rsidP="00375C81">
            <w:pPr>
              <w:pStyle w:val="phtablecellleft"/>
            </w:pPr>
            <w:r>
              <w:t>Добавление/редактирование/удаление данных о ТС</w:t>
            </w:r>
          </w:p>
        </w:tc>
        <w:tc>
          <w:tcPr>
            <w:tcW w:w="467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62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49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+ (свои ТС)</w:t>
            </w:r>
          </w:p>
        </w:tc>
      </w:tr>
      <w:tr w:rsidR="00375C81" w:rsidRPr="004E3290" w:rsidTr="00E607CF">
        <w:tc>
          <w:tcPr>
            <w:tcW w:w="1619" w:type="pct"/>
            <w:shd w:val="clear" w:color="auto" w:fill="auto"/>
            <w:vAlign w:val="center"/>
          </w:tcPr>
          <w:p w:rsidR="00375C81" w:rsidRPr="00F34B12" w:rsidRDefault="00375C81" w:rsidP="00375C81">
            <w:pPr>
              <w:pStyle w:val="phtablecellleft"/>
            </w:pPr>
            <w:r>
              <w:t>Просмотр истории платежей</w:t>
            </w:r>
          </w:p>
        </w:tc>
        <w:tc>
          <w:tcPr>
            <w:tcW w:w="467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49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+ (свои платежи)</w:t>
            </w:r>
          </w:p>
        </w:tc>
      </w:tr>
      <w:tr w:rsidR="00375C81" w:rsidRPr="004E3290" w:rsidTr="00E607CF">
        <w:tc>
          <w:tcPr>
            <w:tcW w:w="1619" w:type="pct"/>
            <w:shd w:val="clear" w:color="auto" w:fill="auto"/>
            <w:vAlign w:val="center"/>
          </w:tcPr>
          <w:p w:rsidR="00375C81" w:rsidRPr="00F34B12" w:rsidRDefault="00375C81" w:rsidP="00375C81">
            <w:pPr>
              <w:pStyle w:val="phtablecellleft"/>
            </w:pPr>
            <w:r>
              <w:t>Добавление/редактирование/удаление истории платежей</w:t>
            </w:r>
          </w:p>
        </w:tc>
        <w:tc>
          <w:tcPr>
            <w:tcW w:w="467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62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49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</w:tr>
      <w:tr w:rsidR="00375C81" w:rsidRPr="004E3290" w:rsidTr="00E607CF">
        <w:tc>
          <w:tcPr>
            <w:tcW w:w="1619" w:type="pct"/>
            <w:shd w:val="clear" w:color="auto" w:fill="auto"/>
            <w:vAlign w:val="center"/>
          </w:tcPr>
          <w:p w:rsidR="00375C81" w:rsidRPr="00F34B12" w:rsidRDefault="00375C81" w:rsidP="00375C81">
            <w:pPr>
              <w:pStyle w:val="phtablecellleft"/>
            </w:pPr>
            <w:r>
              <w:t>Просмотр штрафов</w:t>
            </w:r>
          </w:p>
        </w:tc>
        <w:tc>
          <w:tcPr>
            <w:tcW w:w="467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49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+</w:t>
            </w:r>
          </w:p>
        </w:tc>
      </w:tr>
      <w:tr w:rsidR="00375C81" w:rsidRPr="004E3290" w:rsidTr="00E607CF">
        <w:tc>
          <w:tcPr>
            <w:tcW w:w="1619" w:type="pct"/>
            <w:shd w:val="clear" w:color="auto" w:fill="auto"/>
            <w:vAlign w:val="center"/>
          </w:tcPr>
          <w:p w:rsidR="00375C81" w:rsidRPr="00F34B12" w:rsidRDefault="00375C81" w:rsidP="00375C81">
            <w:pPr>
              <w:pStyle w:val="phtablecellleft"/>
            </w:pPr>
            <w:r>
              <w:t xml:space="preserve">Просмотр ролей </w:t>
            </w:r>
          </w:p>
        </w:tc>
        <w:tc>
          <w:tcPr>
            <w:tcW w:w="467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</w:tr>
      <w:tr w:rsidR="00375C81" w:rsidRPr="004E3290" w:rsidTr="00E607CF">
        <w:tc>
          <w:tcPr>
            <w:tcW w:w="1619" w:type="pct"/>
            <w:shd w:val="clear" w:color="auto" w:fill="auto"/>
            <w:vAlign w:val="center"/>
          </w:tcPr>
          <w:p w:rsidR="00375C81" w:rsidRPr="00F34B12" w:rsidRDefault="00375C81" w:rsidP="00375C81">
            <w:pPr>
              <w:pStyle w:val="phtablecellleft"/>
            </w:pPr>
            <w:r>
              <w:t>Добавление/редактирование/удаление ролей</w:t>
            </w:r>
          </w:p>
        </w:tc>
        <w:tc>
          <w:tcPr>
            <w:tcW w:w="467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62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</w:tr>
      <w:tr w:rsidR="00375C81" w:rsidRPr="004E3290" w:rsidTr="00E607CF">
        <w:tc>
          <w:tcPr>
            <w:tcW w:w="1619" w:type="pct"/>
            <w:shd w:val="clear" w:color="auto" w:fill="auto"/>
            <w:vAlign w:val="center"/>
          </w:tcPr>
          <w:p w:rsidR="00375C81" w:rsidRPr="00F34B12" w:rsidRDefault="00375C81" w:rsidP="00375C81">
            <w:pPr>
              <w:pStyle w:val="phtablecellleft"/>
            </w:pPr>
            <w:r>
              <w:t xml:space="preserve">Просмотр настроек </w:t>
            </w:r>
          </w:p>
        </w:tc>
        <w:tc>
          <w:tcPr>
            <w:tcW w:w="467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</w:tr>
      <w:tr w:rsidR="00375C81" w:rsidRPr="004E3290" w:rsidTr="00E607CF">
        <w:tc>
          <w:tcPr>
            <w:tcW w:w="1619" w:type="pct"/>
            <w:shd w:val="clear" w:color="auto" w:fill="auto"/>
            <w:vAlign w:val="center"/>
          </w:tcPr>
          <w:p w:rsidR="00375C81" w:rsidRPr="00F34B12" w:rsidRDefault="00375C81" w:rsidP="00375C81">
            <w:pPr>
              <w:pStyle w:val="phtablecellleft"/>
            </w:pPr>
            <w:r>
              <w:t>Добавление/редактирование/удаление настроек</w:t>
            </w:r>
          </w:p>
        </w:tc>
        <w:tc>
          <w:tcPr>
            <w:tcW w:w="467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62" w:type="pct"/>
            <w:vAlign w:val="center"/>
          </w:tcPr>
          <w:p w:rsidR="00375C81" w:rsidRPr="00E607CF" w:rsidRDefault="00375C81" w:rsidP="00375C81">
            <w:pPr>
              <w:pStyle w:val="phtablecellleft"/>
              <w:jc w:val="center"/>
            </w:pPr>
            <w:r>
              <w:t>+</w:t>
            </w:r>
          </w:p>
        </w:tc>
        <w:tc>
          <w:tcPr>
            <w:tcW w:w="549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--</w:t>
            </w:r>
          </w:p>
        </w:tc>
        <w:tc>
          <w:tcPr>
            <w:tcW w:w="533" w:type="pct"/>
            <w:vAlign w:val="center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  <w:tc>
          <w:tcPr>
            <w:tcW w:w="736" w:type="pct"/>
          </w:tcPr>
          <w:p w:rsidR="00375C81" w:rsidRPr="004E3290" w:rsidRDefault="00375C81" w:rsidP="00375C81">
            <w:pPr>
              <w:pStyle w:val="phtablecellleft"/>
              <w:jc w:val="center"/>
            </w:pPr>
            <w:r>
              <w:t>-</w:t>
            </w:r>
          </w:p>
        </w:tc>
      </w:tr>
    </w:tbl>
    <w:p w:rsidR="000E6666" w:rsidRPr="00E607CF" w:rsidRDefault="000E6666" w:rsidP="00FE58C9">
      <w:pPr>
        <w:sectPr w:rsidR="000E6666" w:rsidRPr="00E607CF" w:rsidSect="006D0667">
          <w:endnotePr>
            <w:numFmt w:val="decimal"/>
          </w:endnotePr>
          <w:pgSz w:w="16838" w:h="11906" w:orient="landscape"/>
          <w:pgMar w:top="1276" w:right="851" w:bottom="851" w:left="1276" w:header="709" w:footer="709" w:gutter="0"/>
          <w:cols w:space="708"/>
          <w:docGrid w:linePitch="360"/>
        </w:sectPr>
      </w:pPr>
    </w:p>
    <w:p w:rsidR="00254267" w:rsidRPr="002F6C3C" w:rsidRDefault="00254267" w:rsidP="00FE58C9"/>
    <w:sectPr w:rsidR="00254267" w:rsidRPr="002F6C3C" w:rsidSect="006D0667">
      <w:endnotePr>
        <w:numFmt w:val="decimal"/>
      </w:endnotePr>
      <w:pgSz w:w="11906" w:h="16838"/>
      <w:pgMar w:top="1276" w:right="851" w:bottom="851" w:left="1276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2377A" w:rsidRDefault="00D2377A" w:rsidP="00FE58C9">
      <w:r>
        <w:separator/>
      </w:r>
    </w:p>
    <w:p w:rsidR="00D2377A" w:rsidRDefault="00D2377A" w:rsidP="00FE58C9"/>
    <w:p w:rsidR="00D2377A" w:rsidRDefault="00D2377A" w:rsidP="00FE58C9"/>
  </w:endnote>
  <w:endnote w:type="continuationSeparator" w:id="0">
    <w:p w:rsidR="00D2377A" w:rsidRDefault="00D2377A" w:rsidP="00FE58C9">
      <w:r>
        <w:continuationSeparator/>
      </w:r>
    </w:p>
    <w:p w:rsidR="00D2377A" w:rsidRDefault="00D2377A" w:rsidP="00FE58C9"/>
    <w:p w:rsidR="00D2377A" w:rsidRDefault="00D2377A" w:rsidP="00FE58C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 Полужирный">
    <w:altName w:val="Times New Roman Bold"/>
    <w:panose1 w:val="02020803070505020304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6D42" w:rsidRDefault="00316D42" w:rsidP="00BF38C2">
    <w:pPr>
      <w:pStyle w:val="phtitlepagedocpart"/>
    </w:pPr>
    <w:r>
      <w:t>2019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2377A" w:rsidRDefault="00D2377A" w:rsidP="00FE58C9">
      <w:r>
        <w:separator/>
      </w:r>
    </w:p>
    <w:p w:rsidR="00D2377A" w:rsidRDefault="00D2377A" w:rsidP="00FE58C9"/>
  </w:footnote>
  <w:footnote w:type="continuationSeparator" w:id="0">
    <w:p w:rsidR="00D2377A" w:rsidRDefault="00D2377A" w:rsidP="00FE58C9">
      <w:r>
        <w:continuationSeparator/>
      </w:r>
    </w:p>
    <w:p w:rsidR="00D2377A" w:rsidRDefault="00D2377A" w:rsidP="00FE58C9"/>
    <w:p w:rsidR="00D2377A" w:rsidRDefault="00D2377A" w:rsidP="00FE58C9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74793425"/>
      <w:docPartObj>
        <w:docPartGallery w:val="Page Numbers (Top of Page)"/>
        <w:docPartUnique/>
      </w:docPartObj>
    </w:sdtPr>
    <w:sdtEndPr/>
    <w:sdtContent>
      <w:p w:rsidR="00316D42" w:rsidRDefault="00316D42" w:rsidP="00FE58C9">
        <w:pPr>
          <w:pStyle w:val="af8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20CFF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A80702"/>
    <w:multiLevelType w:val="hybridMultilevel"/>
    <w:tmpl w:val="28CC9C8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736631C"/>
    <w:multiLevelType w:val="hybridMultilevel"/>
    <w:tmpl w:val="9BA6DF8C"/>
    <w:lvl w:ilvl="0" w:tplc="04190011">
      <w:start w:val="1"/>
      <w:numFmt w:val="decimal"/>
      <w:pStyle w:val="1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E2136EB"/>
    <w:multiLevelType w:val="hybridMultilevel"/>
    <w:tmpl w:val="44B8B066"/>
    <w:lvl w:ilvl="0" w:tplc="0419000F">
      <w:start w:val="1"/>
      <w:numFmt w:val="decimal"/>
      <w:pStyle w:val="a"/>
      <w:lvlText w:val="%1."/>
      <w:lvlJc w:val="left"/>
      <w:pPr>
        <w:ind w:left="14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05" w:hanging="360"/>
      </w:pPr>
    </w:lvl>
    <w:lvl w:ilvl="2" w:tplc="0419001B" w:tentative="1">
      <w:start w:val="1"/>
      <w:numFmt w:val="lowerRoman"/>
      <w:lvlText w:val="%3."/>
      <w:lvlJc w:val="right"/>
      <w:pPr>
        <w:ind w:left="2925" w:hanging="180"/>
      </w:pPr>
    </w:lvl>
    <w:lvl w:ilvl="3" w:tplc="0419000F" w:tentative="1">
      <w:start w:val="1"/>
      <w:numFmt w:val="decimal"/>
      <w:lvlText w:val="%4."/>
      <w:lvlJc w:val="left"/>
      <w:pPr>
        <w:ind w:left="3645" w:hanging="360"/>
      </w:pPr>
    </w:lvl>
    <w:lvl w:ilvl="4" w:tplc="04190019" w:tentative="1">
      <w:start w:val="1"/>
      <w:numFmt w:val="lowerLetter"/>
      <w:lvlText w:val="%5."/>
      <w:lvlJc w:val="left"/>
      <w:pPr>
        <w:ind w:left="4365" w:hanging="360"/>
      </w:pPr>
    </w:lvl>
    <w:lvl w:ilvl="5" w:tplc="0419001B" w:tentative="1">
      <w:start w:val="1"/>
      <w:numFmt w:val="lowerRoman"/>
      <w:lvlText w:val="%6."/>
      <w:lvlJc w:val="right"/>
      <w:pPr>
        <w:ind w:left="5085" w:hanging="180"/>
      </w:pPr>
    </w:lvl>
    <w:lvl w:ilvl="6" w:tplc="0419000F" w:tentative="1">
      <w:start w:val="1"/>
      <w:numFmt w:val="decimal"/>
      <w:lvlText w:val="%7."/>
      <w:lvlJc w:val="left"/>
      <w:pPr>
        <w:ind w:left="5805" w:hanging="360"/>
      </w:pPr>
    </w:lvl>
    <w:lvl w:ilvl="7" w:tplc="04190019" w:tentative="1">
      <w:start w:val="1"/>
      <w:numFmt w:val="lowerLetter"/>
      <w:lvlText w:val="%8."/>
      <w:lvlJc w:val="left"/>
      <w:pPr>
        <w:ind w:left="6525" w:hanging="360"/>
      </w:pPr>
    </w:lvl>
    <w:lvl w:ilvl="8" w:tplc="0419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3">
    <w:nsid w:val="11495CF7"/>
    <w:multiLevelType w:val="multilevel"/>
    <w:tmpl w:val="9F1A1698"/>
    <w:lvl w:ilvl="0">
      <w:start w:val="1"/>
      <w:numFmt w:val="bullet"/>
      <w:pStyle w:val="phlistitemized2"/>
      <w:lvlText w:val="–"/>
      <w:lvlJc w:val="left"/>
      <w:pPr>
        <w:tabs>
          <w:tab w:val="num" w:pos="1780"/>
        </w:tabs>
        <w:ind w:left="1780" w:hanging="465"/>
      </w:pPr>
      <w:rPr>
        <w:rFonts w:ascii="Arial" w:hAnsi="Arial" w:hint="default"/>
      </w:rPr>
    </w:lvl>
    <w:lvl w:ilvl="1">
      <w:start w:val="1"/>
      <w:numFmt w:val="bullet"/>
      <w:pStyle w:val="phlistitemized3"/>
      <w:lvlText w:val=""/>
      <w:lvlJc w:val="left"/>
      <w:pPr>
        <w:tabs>
          <w:tab w:val="num" w:pos="2245"/>
        </w:tabs>
        <w:ind w:left="2245" w:hanging="465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tabs>
          <w:tab w:val="num" w:pos="3060"/>
        </w:tabs>
        <w:ind w:left="30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780"/>
        </w:tabs>
        <w:ind w:left="37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500"/>
        </w:tabs>
        <w:ind w:left="45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220"/>
        </w:tabs>
        <w:ind w:left="52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940"/>
        </w:tabs>
        <w:ind w:left="59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660"/>
        </w:tabs>
        <w:ind w:left="66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380"/>
        </w:tabs>
        <w:ind w:left="7380" w:hanging="180"/>
      </w:pPr>
      <w:rPr>
        <w:rFonts w:hint="default"/>
      </w:rPr>
    </w:lvl>
  </w:abstractNum>
  <w:abstractNum w:abstractNumId="4">
    <w:nsid w:val="13BA77A7"/>
    <w:multiLevelType w:val="multilevel"/>
    <w:tmpl w:val="4258A418"/>
    <w:lvl w:ilvl="0">
      <w:start w:val="1"/>
      <w:numFmt w:val="decimal"/>
      <w:pStyle w:val="phlistordered1"/>
      <w:lvlText w:val="%1)"/>
      <w:lvlJc w:val="left"/>
      <w:pPr>
        <w:tabs>
          <w:tab w:val="num" w:pos="1780"/>
        </w:tabs>
        <w:ind w:left="1780" w:hanging="465"/>
      </w:pPr>
      <w:rPr>
        <w:rFonts w:hint="default"/>
      </w:r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5">
    <w:nsid w:val="17B93AB8"/>
    <w:multiLevelType w:val="hybridMultilevel"/>
    <w:tmpl w:val="D0D40F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8E00618"/>
    <w:multiLevelType w:val="hybridMultilevel"/>
    <w:tmpl w:val="E63626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9952A7E"/>
    <w:multiLevelType w:val="multilevel"/>
    <w:tmpl w:val="4148CB76"/>
    <w:lvl w:ilvl="0">
      <w:start w:val="1"/>
      <w:numFmt w:val="russianLower"/>
      <w:pStyle w:val="phlistordereda"/>
      <w:lvlText w:val="%1)"/>
      <w:lvlJc w:val="left"/>
      <w:pPr>
        <w:ind w:left="1315" w:hanging="464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2477"/>
        </w:tabs>
        <w:ind w:left="247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3197"/>
        </w:tabs>
        <w:ind w:left="319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917"/>
        </w:tabs>
        <w:ind w:left="391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637"/>
        </w:tabs>
        <w:ind w:left="463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357"/>
        </w:tabs>
        <w:ind w:left="535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077"/>
        </w:tabs>
        <w:ind w:left="607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797"/>
        </w:tabs>
        <w:ind w:left="679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517"/>
        </w:tabs>
        <w:ind w:left="7517" w:hanging="180"/>
      </w:pPr>
      <w:rPr>
        <w:rFonts w:hint="default"/>
      </w:rPr>
    </w:lvl>
  </w:abstractNum>
  <w:abstractNum w:abstractNumId="8">
    <w:nsid w:val="1DB862E0"/>
    <w:multiLevelType w:val="hybridMultilevel"/>
    <w:tmpl w:val="5DAE4584"/>
    <w:lvl w:ilvl="0" w:tplc="5922E858">
      <w:start w:val="1"/>
      <w:numFmt w:val="decimal"/>
      <w:pStyle w:val="10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6BE6DC4"/>
    <w:multiLevelType w:val="hybridMultilevel"/>
    <w:tmpl w:val="C4F46C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714746F"/>
    <w:multiLevelType w:val="hybridMultilevel"/>
    <w:tmpl w:val="10E6CC3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>
    <w:nsid w:val="29851DFC"/>
    <w:multiLevelType w:val="hybridMultilevel"/>
    <w:tmpl w:val="EE92D9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36103032"/>
    <w:multiLevelType w:val="hybridMultilevel"/>
    <w:tmpl w:val="3872B7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D2504B3"/>
    <w:multiLevelType w:val="multilevel"/>
    <w:tmpl w:val="87EAAB7C"/>
    <w:lvl w:ilvl="0">
      <w:start w:val="1"/>
      <w:numFmt w:val="bullet"/>
      <w:pStyle w:val="phtableitemizedlist1"/>
      <w:lvlText w:val=""/>
      <w:lvlJc w:val="left"/>
      <w:pPr>
        <w:ind w:left="340" w:hanging="334"/>
      </w:pPr>
      <w:rPr>
        <w:rFonts w:ascii="Symbol" w:hAnsi="Symbol" w:hint="default"/>
      </w:rPr>
    </w:lvl>
    <w:lvl w:ilvl="1">
      <w:start w:val="1"/>
      <w:numFmt w:val="bullet"/>
      <w:pStyle w:val="phtableitemizedlist2"/>
      <w:lvlText w:val=""/>
      <w:lvlJc w:val="left"/>
      <w:pPr>
        <w:ind w:left="686" w:hanging="34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E242107"/>
    <w:multiLevelType w:val="multilevel"/>
    <w:tmpl w:val="DF8697A0"/>
    <w:numStyleLink w:val="phadditiontitle"/>
  </w:abstractNum>
  <w:abstractNum w:abstractNumId="15">
    <w:nsid w:val="3EC42DA7"/>
    <w:multiLevelType w:val="multilevel"/>
    <w:tmpl w:val="AFF01260"/>
    <w:lvl w:ilvl="0">
      <w:start w:val="1"/>
      <w:numFmt w:val="decimal"/>
      <w:pStyle w:val="phtableorderedlist1"/>
      <w:lvlText w:val="%1)"/>
      <w:lvlJc w:val="left"/>
      <w:pPr>
        <w:ind w:left="340" w:hanging="33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>
    <w:nsid w:val="45033DD7"/>
    <w:multiLevelType w:val="hybridMultilevel"/>
    <w:tmpl w:val="417C97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45772172"/>
    <w:multiLevelType w:val="hybridMultilevel"/>
    <w:tmpl w:val="4B8EEF08"/>
    <w:lvl w:ilvl="0" w:tplc="BE34701A">
      <w:start w:val="1"/>
      <w:numFmt w:val="decimal"/>
      <w:pStyle w:val="phtableorderlist1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BFB32A9"/>
    <w:multiLevelType w:val="multilevel"/>
    <w:tmpl w:val="DF8697A0"/>
    <w:styleLink w:val="phadditiontitle"/>
    <w:lvl w:ilvl="0">
      <w:start w:val="1"/>
      <w:numFmt w:val="russianUpper"/>
      <w:pStyle w:val="phadditiontitle1"/>
      <w:lvlText w:val="Приложение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phadditiontitle2"/>
      <w:lvlText w:val="%1.%2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2">
      <w:start w:val="1"/>
      <w:numFmt w:val="decimal"/>
      <w:pStyle w:val="phadditiontitle3"/>
      <w:lvlText w:val="%1.%2.%3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738"/>
        </w:tabs>
        <w:ind w:left="3738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882"/>
        </w:tabs>
        <w:ind w:left="3882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026"/>
        </w:tabs>
        <w:ind w:left="4026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4170"/>
        </w:tabs>
        <w:ind w:left="4170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314"/>
        </w:tabs>
        <w:ind w:left="431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458"/>
        </w:tabs>
        <w:ind w:left="4458" w:hanging="1584"/>
      </w:pPr>
      <w:rPr>
        <w:rFonts w:hint="default"/>
      </w:rPr>
    </w:lvl>
  </w:abstractNum>
  <w:abstractNum w:abstractNumId="19">
    <w:nsid w:val="4E677BCF"/>
    <w:multiLevelType w:val="hybridMultilevel"/>
    <w:tmpl w:val="F412E8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3F405B4"/>
    <w:multiLevelType w:val="multilevel"/>
    <w:tmpl w:val="21981FF4"/>
    <w:lvl w:ilvl="0">
      <w:start w:val="1"/>
      <w:numFmt w:val="decimal"/>
      <w:pStyle w:val="a0"/>
      <w:lvlText w:val="%1."/>
      <w:lvlJc w:val="left"/>
      <w:pPr>
        <w:ind w:left="720" w:hanging="720"/>
      </w:pPr>
      <w:rPr>
        <w:rFonts w:hint="default"/>
        <w:b w:val="0"/>
        <w:sz w:val="24"/>
      </w:rPr>
    </w:lvl>
    <w:lvl w:ilvl="1">
      <w:start w:val="1"/>
      <w:numFmt w:val="lowerLetter"/>
      <w:lvlText w:val="%2."/>
      <w:lvlJc w:val="left"/>
      <w:pPr>
        <w:ind w:left="1797" w:hanging="72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74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51" w:hanging="72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028" w:hanging="72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105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182" w:hanging="72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8259" w:hanging="72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36" w:hanging="720"/>
      </w:pPr>
      <w:rPr>
        <w:rFonts w:hint="default"/>
      </w:rPr>
    </w:lvl>
  </w:abstractNum>
  <w:abstractNum w:abstractNumId="21">
    <w:nsid w:val="54C845EB"/>
    <w:multiLevelType w:val="multilevel"/>
    <w:tmpl w:val="5FAE034C"/>
    <w:lvl w:ilvl="0">
      <w:start w:val="1"/>
      <w:numFmt w:val="russianLower"/>
      <w:pStyle w:val="phtableorderlist"/>
      <w:lvlText w:val="%1)"/>
      <w:lvlJc w:val="left"/>
      <w:pPr>
        <w:ind w:left="340" w:hanging="334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2">
    <w:nsid w:val="55E2123A"/>
    <w:multiLevelType w:val="hybridMultilevel"/>
    <w:tmpl w:val="D3587B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56176A54"/>
    <w:multiLevelType w:val="hybridMultilevel"/>
    <w:tmpl w:val="AE907F2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>
    <w:nsid w:val="5A541BCF"/>
    <w:multiLevelType w:val="hybridMultilevel"/>
    <w:tmpl w:val="82F0A4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AD72C56"/>
    <w:multiLevelType w:val="hybridMultilevel"/>
    <w:tmpl w:val="418CEC8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>
    <w:nsid w:val="5C5F7B5E"/>
    <w:multiLevelType w:val="hybridMultilevel"/>
    <w:tmpl w:val="4E9E5D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5DFA159F"/>
    <w:multiLevelType w:val="hybridMultilevel"/>
    <w:tmpl w:val="2EB2E9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605C04AE"/>
    <w:multiLevelType w:val="hybridMultilevel"/>
    <w:tmpl w:val="933290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61817025"/>
    <w:multiLevelType w:val="hybridMultilevel"/>
    <w:tmpl w:val="32DEF12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>
    <w:nsid w:val="63EC2B42"/>
    <w:multiLevelType w:val="hybridMultilevel"/>
    <w:tmpl w:val="E8303FC0"/>
    <w:lvl w:ilvl="0" w:tplc="F33AAB68">
      <w:start w:val="1"/>
      <w:numFmt w:val="decimal"/>
      <w:pStyle w:val="phbibliography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663C607D"/>
    <w:multiLevelType w:val="hybridMultilevel"/>
    <w:tmpl w:val="B40E11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73012FC2"/>
    <w:multiLevelType w:val="multilevel"/>
    <w:tmpl w:val="73FE6D96"/>
    <w:lvl w:ilvl="0">
      <w:start w:val="1"/>
      <w:numFmt w:val="decimal"/>
      <w:pStyle w:val="11"/>
      <w:lvlText w:val="%1"/>
      <w:lvlJc w:val="left"/>
      <w:pPr>
        <w:tabs>
          <w:tab w:val="num" w:pos="1418"/>
        </w:tabs>
        <w:ind w:left="851" w:firstLine="0"/>
      </w:pPr>
      <w:rPr>
        <w:rFonts w:ascii="Times New Roman Полужирный" w:hAnsi="Times New Roman Полужирный" w:hint="default"/>
        <w:b/>
        <w:i w:val="0"/>
        <w:sz w:val="28"/>
      </w:rPr>
    </w:lvl>
    <w:lvl w:ilvl="1">
      <w:start w:val="1"/>
      <w:numFmt w:val="decimal"/>
      <w:pStyle w:val="2"/>
      <w:lvlText w:val="%1.%2"/>
      <w:lvlJc w:val="left"/>
      <w:pPr>
        <w:tabs>
          <w:tab w:val="num" w:pos="1571"/>
        </w:tabs>
        <w:ind w:left="851" w:firstLine="0"/>
      </w:pPr>
      <w:rPr>
        <w:rFonts w:ascii="Times New Roman Полужирный" w:hAnsi="Times New Roman Полужирный" w:hint="default"/>
        <w:b/>
        <w:i w:val="0"/>
        <w:sz w:val="24"/>
      </w:rPr>
    </w:lvl>
    <w:lvl w:ilvl="2">
      <w:start w:val="1"/>
      <w:numFmt w:val="decimal"/>
      <w:pStyle w:val="3"/>
      <w:lvlText w:val="%1.%2.%3"/>
      <w:lvlJc w:val="left"/>
      <w:pPr>
        <w:tabs>
          <w:tab w:val="num" w:pos="1843"/>
        </w:tabs>
        <w:ind w:left="851" w:firstLine="0"/>
      </w:pPr>
      <w:rPr>
        <w:rFonts w:ascii="Times New Roman Полужирный" w:hAnsi="Times New Roman Полужирный" w:hint="default"/>
        <w:b/>
        <w:i w:val="0"/>
        <w:sz w:val="24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985"/>
        </w:tabs>
        <w:ind w:left="851" w:firstLine="0"/>
      </w:pPr>
      <w:rPr>
        <w:rFonts w:ascii="Times New Roman Полужирный" w:hAnsi="Times New Roman Полужирный" w:hint="default"/>
        <w:b/>
        <w:i w:val="0"/>
        <w:sz w:val="24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985"/>
        </w:tabs>
        <w:ind w:left="851" w:firstLine="0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vanish w:val="0"/>
        <w:sz w:val="24"/>
        <w:vertAlign w:val="baseline"/>
      </w:rPr>
    </w:lvl>
    <w:lvl w:ilvl="5">
      <w:start w:val="1"/>
      <w:numFmt w:val="decimal"/>
      <w:lvlRestart w:val="3"/>
      <w:pStyle w:val="6"/>
      <w:lvlText w:val="%1.%2.%3.%4.%5.%6"/>
      <w:lvlJc w:val="left"/>
      <w:pPr>
        <w:tabs>
          <w:tab w:val="num" w:pos="2268"/>
        </w:tabs>
        <w:ind w:left="851" w:firstLine="0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</w:rPr>
    </w:lvl>
    <w:lvl w:ilvl="6">
      <w:start w:val="1"/>
      <w:numFmt w:val="decimal"/>
      <w:lvlText w:val="%1.%2.%3.%4.%5.%6.%7"/>
      <w:lvlJc w:val="left"/>
      <w:pPr>
        <w:tabs>
          <w:tab w:val="num" w:pos="1001"/>
        </w:tabs>
        <w:ind w:left="1001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145"/>
        </w:tabs>
        <w:ind w:left="114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289"/>
        </w:tabs>
        <w:ind w:left="1289" w:hanging="1584"/>
      </w:pPr>
      <w:rPr>
        <w:rFonts w:hint="default"/>
      </w:rPr>
    </w:lvl>
  </w:abstractNum>
  <w:abstractNum w:abstractNumId="33">
    <w:nsid w:val="75161AFA"/>
    <w:multiLevelType w:val="multilevel"/>
    <w:tmpl w:val="BE9AB800"/>
    <w:lvl w:ilvl="0">
      <w:start w:val="1"/>
      <w:numFmt w:val="bullet"/>
      <w:pStyle w:val="phlistitemized1"/>
      <w:lvlText w:val=""/>
      <w:lvlJc w:val="left"/>
      <w:pPr>
        <w:tabs>
          <w:tab w:val="num" w:pos="1315"/>
        </w:tabs>
        <w:ind w:left="1315" w:hanging="464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4">
    <w:nsid w:val="7579686D"/>
    <w:multiLevelType w:val="multilevel"/>
    <w:tmpl w:val="85BE704E"/>
    <w:lvl w:ilvl="0">
      <w:start w:val="1"/>
      <w:numFmt w:val="bullet"/>
      <w:lvlText w:val="–"/>
      <w:lvlJc w:val="left"/>
      <w:pPr>
        <w:tabs>
          <w:tab w:val="num" w:pos="1755"/>
        </w:tabs>
        <w:ind w:left="1755" w:hanging="360"/>
      </w:pPr>
      <w:rPr>
        <w:rFonts w:ascii="Arial" w:hAnsi="Arial" w:hint="default"/>
      </w:rPr>
    </w:lvl>
    <w:lvl w:ilvl="1">
      <w:start w:val="1"/>
      <w:numFmt w:val="bullet"/>
      <w:lvlText w:val="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</w:rPr>
    </w:lvl>
    <w:lvl w:ilvl="2">
      <w:start w:val="1"/>
      <w:numFmt w:val="bullet"/>
      <w:pStyle w:val="phlistitemized4"/>
      <w:lvlText w:val=""/>
      <w:lvlJc w:val="left"/>
      <w:pPr>
        <w:tabs>
          <w:tab w:val="num" w:pos="2710"/>
        </w:tabs>
        <w:ind w:left="2710" w:hanging="465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3780"/>
        </w:tabs>
        <w:ind w:left="37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500"/>
        </w:tabs>
        <w:ind w:left="45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220"/>
        </w:tabs>
        <w:ind w:left="52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940"/>
        </w:tabs>
        <w:ind w:left="59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660"/>
        </w:tabs>
        <w:ind w:left="66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380"/>
        </w:tabs>
        <w:ind w:left="7380" w:hanging="180"/>
      </w:pPr>
      <w:rPr>
        <w:rFonts w:hint="default"/>
      </w:rPr>
    </w:lvl>
  </w:abstractNum>
  <w:abstractNum w:abstractNumId="35">
    <w:nsid w:val="77BE1094"/>
    <w:multiLevelType w:val="hybridMultilevel"/>
    <w:tmpl w:val="53DCA1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7A7403EC"/>
    <w:multiLevelType w:val="hybridMultilevel"/>
    <w:tmpl w:val="518003C4"/>
    <w:lvl w:ilvl="0" w:tplc="04190001">
      <w:start w:val="1"/>
      <w:numFmt w:val="bullet"/>
      <w:lvlText w:val=""/>
      <w:lvlJc w:val="left"/>
      <w:pPr>
        <w:ind w:left="31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8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5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2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0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7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4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1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881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"/>
  </w:num>
  <w:num w:numId="3">
    <w:abstractNumId w:val="2"/>
  </w:num>
  <w:num w:numId="4">
    <w:abstractNumId w:val="30"/>
  </w:num>
  <w:num w:numId="5">
    <w:abstractNumId w:val="3"/>
  </w:num>
  <w:num w:numId="6">
    <w:abstractNumId w:val="4"/>
  </w:num>
  <w:num w:numId="7">
    <w:abstractNumId w:val="7"/>
  </w:num>
  <w:num w:numId="8">
    <w:abstractNumId w:val="34"/>
  </w:num>
  <w:num w:numId="9">
    <w:abstractNumId w:val="8"/>
  </w:num>
  <w:num w:numId="10">
    <w:abstractNumId w:val="21"/>
  </w:num>
  <w:num w:numId="11">
    <w:abstractNumId w:val="17"/>
  </w:num>
  <w:num w:numId="12">
    <w:abstractNumId w:val="18"/>
  </w:num>
  <w:num w:numId="13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5"/>
    <w:lvlOverride w:ilvl="0">
      <w:startOverride w:val="1"/>
    </w:lvlOverride>
  </w:num>
  <w:num w:numId="1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4"/>
  </w:num>
  <w:num w:numId="18">
    <w:abstractNumId w:val="9"/>
  </w:num>
  <w:num w:numId="19">
    <w:abstractNumId w:val="28"/>
  </w:num>
  <w:num w:numId="20">
    <w:abstractNumId w:val="27"/>
  </w:num>
  <w:num w:numId="21">
    <w:abstractNumId w:val="19"/>
  </w:num>
  <w:num w:numId="22">
    <w:abstractNumId w:val="22"/>
  </w:num>
  <w:num w:numId="23">
    <w:abstractNumId w:val="23"/>
  </w:num>
  <w:num w:numId="24">
    <w:abstractNumId w:val="36"/>
  </w:num>
  <w:num w:numId="25">
    <w:abstractNumId w:val="6"/>
  </w:num>
  <w:num w:numId="26">
    <w:abstractNumId w:val="25"/>
  </w:num>
  <w:num w:numId="27">
    <w:abstractNumId w:val="10"/>
  </w:num>
  <w:num w:numId="28">
    <w:abstractNumId w:val="29"/>
  </w:num>
  <w:num w:numId="29">
    <w:abstractNumId w:val="16"/>
  </w:num>
  <w:num w:numId="30">
    <w:abstractNumId w:val="35"/>
  </w:num>
  <w:num w:numId="31">
    <w:abstractNumId w:val="24"/>
  </w:num>
  <w:num w:numId="32">
    <w:abstractNumId w:val="31"/>
  </w:num>
  <w:num w:numId="33">
    <w:abstractNumId w:val="12"/>
  </w:num>
  <w:num w:numId="34">
    <w:abstractNumId w:val="0"/>
  </w:num>
  <w:num w:numId="35">
    <w:abstractNumId w:val="5"/>
  </w:num>
  <w:num w:numId="36">
    <w:abstractNumId w:val="11"/>
  </w:num>
  <w:num w:numId="37">
    <w:abstractNumId w:val="26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proofState w:spelling="clean" w:grammar="clean"/>
  <w:attachedTemplate r:id="rId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3F68"/>
    <w:rsid w:val="00000471"/>
    <w:rsid w:val="00000CB1"/>
    <w:rsid w:val="00003A61"/>
    <w:rsid w:val="00003CAC"/>
    <w:rsid w:val="0000537E"/>
    <w:rsid w:val="00005D15"/>
    <w:rsid w:val="00012EB9"/>
    <w:rsid w:val="000144ED"/>
    <w:rsid w:val="0001581E"/>
    <w:rsid w:val="00015B1D"/>
    <w:rsid w:val="00016B2C"/>
    <w:rsid w:val="000172B1"/>
    <w:rsid w:val="000203F6"/>
    <w:rsid w:val="000211A1"/>
    <w:rsid w:val="0002215D"/>
    <w:rsid w:val="00022BAB"/>
    <w:rsid w:val="00022CAE"/>
    <w:rsid w:val="00023FC3"/>
    <w:rsid w:val="0003011B"/>
    <w:rsid w:val="0003051C"/>
    <w:rsid w:val="00030DF6"/>
    <w:rsid w:val="00032FB4"/>
    <w:rsid w:val="00034292"/>
    <w:rsid w:val="00034FCE"/>
    <w:rsid w:val="000374CB"/>
    <w:rsid w:val="00037AA8"/>
    <w:rsid w:val="000400B3"/>
    <w:rsid w:val="00040258"/>
    <w:rsid w:val="0004066F"/>
    <w:rsid w:val="00040DF7"/>
    <w:rsid w:val="000419E9"/>
    <w:rsid w:val="00043612"/>
    <w:rsid w:val="000471A2"/>
    <w:rsid w:val="000506E7"/>
    <w:rsid w:val="00051DC7"/>
    <w:rsid w:val="00053667"/>
    <w:rsid w:val="00053824"/>
    <w:rsid w:val="00056A57"/>
    <w:rsid w:val="00056B8A"/>
    <w:rsid w:val="00056E58"/>
    <w:rsid w:val="00057A8A"/>
    <w:rsid w:val="00060AC0"/>
    <w:rsid w:val="00061BE2"/>
    <w:rsid w:val="00062831"/>
    <w:rsid w:val="00063D41"/>
    <w:rsid w:val="0006452B"/>
    <w:rsid w:val="0006589F"/>
    <w:rsid w:val="00067C03"/>
    <w:rsid w:val="000705FC"/>
    <w:rsid w:val="00071A3C"/>
    <w:rsid w:val="00077F76"/>
    <w:rsid w:val="00082FD3"/>
    <w:rsid w:val="0008687B"/>
    <w:rsid w:val="00087280"/>
    <w:rsid w:val="0009122E"/>
    <w:rsid w:val="00092BAB"/>
    <w:rsid w:val="00095F35"/>
    <w:rsid w:val="000A163F"/>
    <w:rsid w:val="000A169F"/>
    <w:rsid w:val="000A3C24"/>
    <w:rsid w:val="000A5E3A"/>
    <w:rsid w:val="000A6A14"/>
    <w:rsid w:val="000A77FA"/>
    <w:rsid w:val="000B00EC"/>
    <w:rsid w:val="000B1010"/>
    <w:rsid w:val="000B4593"/>
    <w:rsid w:val="000B523C"/>
    <w:rsid w:val="000B76D3"/>
    <w:rsid w:val="000C0833"/>
    <w:rsid w:val="000C341E"/>
    <w:rsid w:val="000C353E"/>
    <w:rsid w:val="000C37CA"/>
    <w:rsid w:val="000C54AC"/>
    <w:rsid w:val="000C5A8E"/>
    <w:rsid w:val="000C75C6"/>
    <w:rsid w:val="000D09F4"/>
    <w:rsid w:val="000D0AD1"/>
    <w:rsid w:val="000D0EB2"/>
    <w:rsid w:val="000D149C"/>
    <w:rsid w:val="000D45B3"/>
    <w:rsid w:val="000D4F47"/>
    <w:rsid w:val="000D7F54"/>
    <w:rsid w:val="000E03F4"/>
    <w:rsid w:val="000E090F"/>
    <w:rsid w:val="000E3DE0"/>
    <w:rsid w:val="000E4ECB"/>
    <w:rsid w:val="000E6666"/>
    <w:rsid w:val="000E6C7C"/>
    <w:rsid w:val="000E7BFD"/>
    <w:rsid w:val="000F0234"/>
    <w:rsid w:val="000F0FE6"/>
    <w:rsid w:val="000F6B08"/>
    <w:rsid w:val="000F7D7A"/>
    <w:rsid w:val="00100668"/>
    <w:rsid w:val="00100BA5"/>
    <w:rsid w:val="00100BC9"/>
    <w:rsid w:val="001015D4"/>
    <w:rsid w:val="0010296F"/>
    <w:rsid w:val="001032FC"/>
    <w:rsid w:val="00105957"/>
    <w:rsid w:val="0011395C"/>
    <w:rsid w:val="00114BC6"/>
    <w:rsid w:val="00114CF4"/>
    <w:rsid w:val="00115B9D"/>
    <w:rsid w:val="00115BD7"/>
    <w:rsid w:val="00116258"/>
    <w:rsid w:val="00117C34"/>
    <w:rsid w:val="0012048F"/>
    <w:rsid w:val="00120F43"/>
    <w:rsid w:val="001214AC"/>
    <w:rsid w:val="0012183A"/>
    <w:rsid w:val="00121CC0"/>
    <w:rsid w:val="001223F1"/>
    <w:rsid w:val="00124A26"/>
    <w:rsid w:val="00124AC9"/>
    <w:rsid w:val="00125C7E"/>
    <w:rsid w:val="001307FC"/>
    <w:rsid w:val="00133BD1"/>
    <w:rsid w:val="00135B0F"/>
    <w:rsid w:val="00136794"/>
    <w:rsid w:val="00137111"/>
    <w:rsid w:val="0014141D"/>
    <w:rsid w:val="00142933"/>
    <w:rsid w:val="001462A4"/>
    <w:rsid w:val="001468A5"/>
    <w:rsid w:val="001472C3"/>
    <w:rsid w:val="00147FD7"/>
    <w:rsid w:val="00150B71"/>
    <w:rsid w:val="001520E7"/>
    <w:rsid w:val="00152200"/>
    <w:rsid w:val="00152BB9"/>
    <w:rsid w:val="00154801"/>
    <w:rsid w:val="001550A8"/>
    <w:rsid w:val="00160BCC"/>
    <w:rsid w:val="0016274C"/>
    <w:rsid w:val="001648A2"/>
    <w:rsid w:val="00165738"/>
    <w:rsid w:val="00166C22"/>
    <w:rsid w:val="00167126"/>
    <w:rsid w:val="001679CE"/>
    <w:rsid w:val="00171761"/>
    <w:rsid w:val="0017282D"/>
    <w:rsid w:val="00177C79"/>
    <w:rsid w:val="0018016A"/>
    <w:rsid w:val="001825B0"/>
    <w:rsid w:val="00184C23"/>
    <w:rsid w:val="00185E6B"/>
    <w:rsid w:val="001869CB"/>
    <w:rsid w:val="00190BB9"/>
    <w:rsid w:val="001932A4"/>
    <w:rsid w:val="001953B8"/>
    <w:rsid w:val="00195DBD"/>
    <w:rsid w:val="00196436"/>
    <w:rsid w:val="00196C2F"/>
    <w:rsid w:val="00197147"/>
    <w:rsid w:val="001A0557"/>
    <w:rsid w:val="001A0F9F"/>
    <w:rsid w:val="001A39F2"/>
    <w:rsid w:val="001A3E55"/>
    <w:rsid w:val="001B130F"/>
    <w:rsid w:val="001B18D0"/>
    <w:rsid w:val="001B25BD"/>
    <w:rsid w:val="001B271C"/>
    <w:rsid w:val="001B2740"/>
    <w:rsid w:val="001B2885"/>
    <w:rsid w:val="001B38F6"/>
    <w:rsid w:val="001B3DCA"/>
    <w:rsid w:val="001C4046"/>
    <w:rsid w:val="001C405A"/>
    <w:rsid w:val="001C4665"/>
    <w:rsid w:val="001C5915"/>
    <w:rsid w:val="001D212C"/>
    <w:rsid w:val="001D2B9B"/>
    <w:rsid w:val="001D5893"/>
    <w:rsid w:val="001D5AEC"/>
    <w:rsid w:val="001D7C82"/>
    <w:rsid w:val="001E39B1"/>
    <w:rsid w:val="001E3D7D"/>
    <w:rsid w:val="001E69BC"/>
    <w:rsid w:val="001F261F"/>
    <w:rsid w:val="001F26A1"/>
    <w:rsid w:val="001F5E49"/>
    <w:rsid w:val="001F5F62"/>
    <w:rsid w:val="001F77DC"/>
    <w:rsid w:val="0020074A"/>
    <w:rsid w:val="00202875"/>
    <w:rsid w:val="002038B7"/>
    <w:rsid w:val="0020607F"/>
    <w:rsid w:val="00206253"/>
    <w:rsid w:val="00212DD1"/>
    <w:rsid w:val="00213747"/>
    <w:rsid w:val="00222D0A"/>
    <w:rsid w:val="0022336B"/>
    <w:rsid w:val="00223DC0"/>
    <w:rsid w:val="00224DC0"/>
    <w:rsid w:val="00226811"/>
    <w:rsid w:val="00227087"/>
    <w:rsid w:val="00227D1D"/>
    <w:rsid w:val="00244B29"/>
    <w:rsid w:val="00244CEC"/>
    <w:rsid w:val="00246245"/>
    <w:rsid w:val="0024687B"/>
    <w:rsid w:val="00246982"/>
    <w:rsid w:val="00250733"/>
    <w:rsid w:val="00251297"/>
    <w:rsid w:val="0025309C"/>
    <w:rsid w:val="00254267"/>
    <w:rsid w:val="002631CE"/>
    <w:rsid w:val="002637A3"/>
    <w:rsid w:val="002646DF"/>
    <w:rsid w:val="002659C9"/>
    <w:rsid w:val="002677FF"/>
    <w:rsid w:val="00270306"/>
    <w:rsid w:val="00272EB7"/>
    <w:rsid w:val="0027387E"/>
    <w:rsid w:val="0027464B"/>
    <w:rsid w:val="00275EEF"/>
    <w:rsid w:val="00275F42"/>
    <w:rsid w:val="00276A4C"/>
    <w:rsid w:val="002811D0"/>
    <w:rsid w:val="002818FB"/>
    <w:rsid w:val="002830AD"/>
    <w:rsid w:val="00284A1A"/>
    <w:rsid w:val="00285933"/>
    <w:rsid w:val="002871EB"/>
    <w:rsid w:val="0029118A"/>
    <w:rsid w:val="00291FC7"/>
    <w:rsid w:val="00292CEB"/>
    <w:rsid w:val="00293586"/>
    <w:rsid w:val="00294666"/>
    <w:rsid w:val="0029554A"/>
    <w:rsid w:val="00297824"/>
    <w:rsid w:val="00297E24"/>
    <w:rsid w:val="00297F8A"/>
    <w:rsid w:val="002A0DE7"/>
    <w:rsid w:val="002A2B00"/>
    <w:rsid w:val="002A3A9F"/>
    <w:rsid w:val="002A654F"/>
    <w:rsid w:val="002B10F1"/>
    <w:rsid w:val="002B2622"/>
    <w:rsid w:val="002C04EB"/>
    <w:rsid w:val="002C1F9C"/>
    <w:rsid w:val="002C3BC8"/>
    <w:rsid w:val="002C5277"/>
    <w:rsid w:val="002C592D"/>
    <w:rsid w:val="002C6B96"/>
    <w:rsid w:val="002D30DA"/>
    <w:rsid w:val="002D37AE"/>
    <w:rsid w:val="002D3D59"/>
    <w:rsid w:val="002D4E13"/>
    <w:rsid w:val="002D7666"/>
    <w:rsid w:val="002E0C8E"/>
    <w:rsid w:val="002E1C5F"/>
    <w:rsid w:val="002E4A09"/>
    <w:rsid w:val="002E4BF9"/>
    <w:rsid w:val="002E68EA"/>
    <w:rsid w:val="002E7076"/>
    <w:rsid w:val="002F230A"/>
    <w:rsid w:val="002F63E6"/>
    <w:rsid w:val="002F6C3C"/>
    <w:rsid w:val="00302E1E"/>
    <w:rsid w:val="00304378"/>
    <w:rsid w:val="00305C7E"/>
    <w:rsid w:val="003068FC"/>
    <w:rsid w:val="00310D1E"/>
    <w:rsid w:val="00314D43"/>
    <w:rsid w:val="00315065"/>
    <w:rsid w:val="0031518D"/>
    <w:rsid w:val="00315478"/>
    <w:rsid w:val="0031692F"/>
    <w:rsid w:val="00316D42"/>
    <w:rsid w:val="00317803"/>
    <w:rsid w:val="00317BD2"/>
    <w:rsid w:val="00321686"/>
    <w:rsid w:val="00322620"/>
    <w:rsid w:val="0032536C"/>
    <w:rsid w:val="003255E7"/>
    <w:rsid w:val="00334DFD"/>
    <w:rsid w:val="00334E37"/>
    <w:rsid w:val="00335719"/>
    <w:rsid w:val="00335E5F"/>
    <w:rsid w:val="00335F49"/>
    <w:rsid w:val="00340055"/>
    <w:rsid w:val="003422A5"/>
    <w:rsid w:val="00350122"/>
    <w:rsid w:val="003516E4"/>
    <w:rsid w:val="00351949"/>
    <w:rsid w:val="00353BFE"/>
    <w:rsid w:val="00356B1C"/>
    <w:rsid w:val="00356F68"/>
    <w:rsid w:val="003577AF"/>
    <w:rsid w:val="00357F41"/>
    <w:rsid w:val="00361725"/>
    <w:rsid w:val="0036206A"/>
    <w:rsid w:val="003643DD"/>
    <w:rsid w:val="0036573B"/>
    <w:rsid w:val="0036718D"/>
    <w:rsid w:val="00372712"/>
    <w:rsid w:val="00372E49"/>
    <w:rsid w:val="00375C81"/>
    <w:rsid w:val="00376C90"/>
    <w:rsid w:val="00377AFD"/>
    <w:rsid w:val="003812FE"/>
    <w:rsid w:val="003818FD"/>
    <w:rsid w:val="003822A0"/>
    <w:rsid w:val="00383C70"/>
    <w:rsid w:val="00387FD6"/>
    <w:rsid w:val="003919C6"/>
    <w:rsid w:val="00392E8A"/>
    <w:rsid w:val="003933FA"/>
    <w:rsid w:val="00393EA8"/>
    <w:rsid w:val="00394762"/>
    <w:rsid w:val="00395140"/>
    <w:rsid w:val="003967CC"/>
    <w:rsid w:val="00397A60"/>
    <w:rsid w:val="003A1AB4"/>
    <w:rsid w:val="003A295D"/>
    <w:rsid w:val="003A3B16"/>
    <w:rsid w:val="003A3DF9"/>
    <w:rsid w:val="003A3EFE"/>
    <w:rsid w:val="003B005F"/>
    <w:rsid w:val="003B01CE"/>
    <w:rsid w:val="003B0C1D"/>
    <w:rsid w:val="003B2541"/>
    <w:rsid w:val="003B5107"/>
    <w:rsid w:val="003B51A8"/>
    <w:rsid w:val="003B70A1"/>
    <w:rsid w:val="003B7D7D"/>
    <w:rsid w:val="003C03FF"/>
    <w:rsid w:val="003C26A5"/>
    <w:rsid w:val="003C322A"/>
    <w:rsid w:val="003C7579"/>
    <w:rsid w:val="003D02E9"/>
    <w:rsid w:val="003D51E5"/>
    <w:rsid w:val="003E11BF"/>
    <w:rsid w:val="003E2874"/>
    <w:rsid w:val="003E2F48"/>
    <w:rsid w:val="003E37CC"/>
    <w:rsid w:val="003E38BB"/>
    <w:rsid w:val="003E5253"/>
    <w:rsid w:val="003E6DD5"/>
    <w:rsid w:val="003E716D"/>
    <w:rsid w:val="003E72FB"/>
    <w:rsid w:val="003E73DB"/>
    <w:rsid w:val="003E7A31"/>
    <w:rsid w:val="003F000F"/>
    <w:rsid w:val="003F0AC3"/>
    <w:rsid w:val="003F13CC"/>
    <w:rsid w:val="003F14DC"/>
    <w:rsid w:val="003F1717"/>
    <w:rsid w:val="003F1CA6"/>
    <w:rsid w:val="003F2AC8"/>
    <w:rsid w:val="003F2E6D"/>
    <w:rsid w:val="003F3515"/>
    <w:rsid w:val="003F4F5F"/>
    <w:rsid w:val="003F7369"/>
    <w:rsid w:val="00400938"/>
    <w:rsid w:val="00403DFF"/>
    <w:rsid w:val="00403E14"/>
    <w:rsid w:val="0040437B"/>
    <w:rsid w:val="00410029"/>
    <w:rsid w:val="00412084"/>
    <w:rsid w:val="004130A7"/>
    <w:rsid w:val="00413FD8"/>
    <w:rsid w:val="00417C8E"/>
    <w:rsid w:val="0042075F"/>
    <w:rsid w:val="004240FD"/>
    <w:rsid w:val="004263F1"/>
    <w:rsid w:val="00430724"/>
    <w:rsid w:val="004361B8"/>
    <w:rsid w:val="00441409"/>
    <w:rsid w:val="004421E5"/>
    <w:rsid w:val="00445B65"/>
    <w:rsid w:val="004474EB"/>
    <w:rsid w:val="004477E2"/>
    <w:rsid w:val="004509AA"/>
    <w:rsid w:val="00450CF0"/>
    <w:rsid w:val="004516D6"/>
    <w:rsid w:val="00452719"/>
    <w:rsid w:val="0045580A"/>
    <w:rsid w:val="00461C66"/>
    <w:rsid w:val="0046240E"/>
    <w:rsid w:val="00462A08"/>
    <w:rsid w:val="0046522B"/>
    <w:rsid w:val="00465B61"/>
    <w:rsid w:val="0046714E"/>
    <w:rsid w:val="00467792"/>
    <w:rsid w:val="00470A68"/>
    <w:rsid w:val="00473FA2"/>
    <w:rsid w:val="00476BB2"/>
    <w:rsid w:val="004806A8"/>
    <w:rsid w:val="004809D1"/>
    <w:rsid w:val="00481BDD"/>
    <w:rsid w:val="00482997"/>
    <w:rsid w:val="00494B48"/>
    <w:rsid w:val="004954A2"/>
    <w:rsid w:val="004A0624"/>
    <w:rsid w:val="004A6ADB"/>
    <w:rsid w:val="004A70AF"/>
    <w:rsid w:val="004A7C1F"/>
    <w:rsid w:val="004B00EF"/>
    <w:rsid w:val="004B11E3"/>
    <w:rsid w:val="004B27D3"/>
    <w:rsid w:val="004B28E4"/>
    <w:rsid w:val="004B7BF6"/>
    <w:rsid w:val="004B7ED7"/>
    <w:rsid w:val="004C0AD9"/>
    <w:rsid w:val="004C19CD"/>
    <w:rsid w:val="004C2E4A"/>
    <w:rsid w:val="004C5815"/>
    <w:rsid w:val="004C5FFF"/>
    <w:rsid w:val="004D43CB"/>
    <w:rsid w:val="004D4756"/>
    <w:rsid w:val="004D4873"/>
    <w:rsid w:val="004D54C3"/>
    <w:rsid w:val="004D68B6"/>
    <w:rsid w:val="004D7C81"/>
    <w:rsid w:val="004E01A4"/>
    <w:rsid w:val="004E2016"/>
    <w:rsid w:val="004E2739"/>
    <w:rsid w:val="004E3290"/>
    <w:rsid w:val="004E43FD"/>
    <w:rsid w:val="004E472B"/>
    <w:rsid w:val="004E538A"/>
    <w:rsid w:val="004E6A8C"/>
    <w:rsid w:val="004E782A"/>
    <w:rsid w:val="004F00B5"/>
    <w:rsid w:val="004F00F8"/>
    <w:rsid w:val="004F2C84"/>
    <w:rsid w:val="004F65D7"/>
    <w:rsid w:val="005019C9"/>
    <w:rsid w:val="00503BC8"/>
    <w:rsid w:val="00505D85"/>
    <w:rsid w:val="005107FD"/>
    <w:rsid w:val="00513B91"/>
    <w:rsid w:val="00514D69"/>
    <w:rsid w:val="005156B8"/>
    <w:rsid w:val="005157A2"/>
    <w:rsid w:val="00515883"/>
    <w:rsid w:val="0051604F"/>
    <w:rsid w:val="0051697C"/>
    <w:rsid w:val="00516F6F"/>
    <w:rsid w:val="00520352"/>
    <w:rsid w:val="005221C0"/>
    <w:rsid w:val="005266C7"/>
    <w:rsid w:val="005270C4"/>
    <w:rsid w:val="005301E4"/>
    <w:rsid w:val="00530C30"/>
    <w:rsid w:val="00532FCD"/>
    <w:rsid w:val="00534DE9"/>
    <w:rsid w:val="005411B6"/>
    <w:rsid w:val="005439C4"/>
    <w:rsid w:val="00544965"/>
    <w:rsid w:val="00550339"/>
    <w:rsid w:val="00555ADA"/>
    <w:rsid w:val="0056081C"/>
    <w:rsid w:val="005621CE"/>
    <w:rsid w:val="005632F6"/>
    <w:rsid w:val="00563906"/>
    <w:rsid w:val="005644D3"/>
    <w:rsid w:val="00565371"/>
    <w:rsid w:val="00567866"/>
    <w:rsid w:val="0057149E"/>
    <w:rsid w:val="00571F05"/>
    <w:rsid w:val="005738F5"/>
    <w:rsid w:val="005741A9"/>
    <w:rsid w:val="005756A5"/>
    <w:rsid w:val="00576226"/>
    <w:rsid w:val="005768CE"/>
    <w:rsid w:val="00581984"/>
    <w:rsid w:val="00581B7B"/>
    <w:rsid w:val="00585DA8"/>
    <w:rsid w:val="00586CDD"/>
    <w:rsid w:val="005900F4"/>
    <w:rsid w:val="005902A1"/>
    <w:rsid w:val="005A0EE7"/>
    <w:rsid w:val="005A16ED"/>
    <w:rsid w:val="005A252F"/>
    <w:rsid w:val="005A2D46"/>
    <w:rsid w:val="005A50E0"/>
    <w:rsid w:val="005A5ED3"/>
    <w:rsid w:val="005B1834"/>
    <w:rsid w:val="005B345C"/>
    <w:rsid w:val="005B7B9A"/>
    <w:rsid w:val="005C063B"/>
    <w:rsid w:val="005C09FD"/>
    <w:rsid w:val="005C109F"/>
    <w:rsid w:val="005C2A24"/>
    <w:rsid w:val="005C3BAA"/>
    <w:rsid w:val="005C4A3C"/>
    <w:rsid w:val="005C5BCE"/>
    <w:rsid w:val="005C79E2"/>
    <w:rsid w:val="005C7B15"/>
    <w:rsid w:val="005D0AA4"/>
    <w:rsid w:val="005D5865"/>
    <w:rsid w:val="005D6919"/>
    <w:rsid w:val="005E0ACE"/>
    <w:rsid w:val="005E294F"/>
    <w:rsid w:val="005E60EB"/>
    <w:rsid w:val="005E6208"/>
    <w:rsid w:val="005E6A9C"/>
    <w:rsid w:val="005E7C9C"/>
    <w:rsid w:val="005E7CD0"/>
    <w:rsid w:val="005F1068"/>
    <w:rsid w:val="005F1D9D"/>
    <w:rsid w:val="005F2DF2"/>
    <w:rsid w:val="005F4674"/>
    <w:rsid w:val="005F5E62"/>
    <w:rsid w:val="005F5EA5"/>
    <w:rsid w:val="005F7A38"/>
    <w:rsid w:val="00603B37"/>
    <w:rsid w:val="006065BB"/>
    <w:rsid w:val="00607520"/>
    <w:rsid w:val="00611B7C"/>
    <w:rsid w:val="006127AD"/>
    <w:rsid w:val="006136DA"/>
    <w:rsid w:val="0061592B"/>
    <w:rsid w:val="0061616D"/>
    <w:rsid w:val="00616264"/>
    <w:rsid w:val="006162D4"/>
    <w:rsid w:val="00620AAC"/>
    <w:rsid w:val="00623781"/>
    <w:rsid w:val="00623CB1"/>
    <w:rsid w:val="00624089"/>
    <w:rsid w:val="00624FFB"/>
    <w:rsid w:val="0063094D"/>
    <w:rsid w:val="00632FFB"/>
    <w:rsid w:val="00633280"/>
    <w:rsid w:val="006360A4"/>
    <w:rsid w:val="00643772"/>
    <w:rsid w:val="00643B8F"/>
    <w:rsid w:val="00645691"/>
    <w:rsid w:val="006459A4"/>
    <w:rsid w:val="00646D89"/>
    <w:rsid w:val="00655919"/>
    <w:rsid w:val="00656A1C"/>
    <w:rsid w:val="006570BF"/>
    <w:rsid w:val="0065718C"/>
    <w:rsid w:val="00657617"/>
    <w:rsid w:val="006603CC"/>
    <w:rsid w:val="00660B1D"/>
    <w:rsid w:val="00660C05"/>
    <w:rsid w:val="00661BFE"/>
    <w:rsid w:val="00661F99"/>
    <w:rsid w:val="006648A3"/>
    <w:rsid w:val="006675C3"/>
    <w:rsid w:val="006713D3"/>
    <w:rsid w:val="006720CF"/>
    <w:rsid w:val="00672DEF"/>
    <w:rsid w:val="00673A06"/>
    <w:rsid w:val="00673B92"/>
    <w:rsid w:val="00673F68"/>
    <w:rsid w:val="00675F08"/>
    <w:rsid w:val="00677DD8"/>
    <w:rsid w:val="00681F9F"/>
    <w:rsid w:val="006845E5"/>
    <w:rsid w:val="00686687"/>
    <w:rsid w:val="00687E46"/>
    <w:rsid w:val="00690DFE"/>
    <w:rsid w:val="0069145E"/>
    <w:rsid w:val="006920EF"/>
    <w:rsid w:val="006961BA"/>
    <w:rsid w:val="00696F46"/>
    <w:rsid w:val="006A01BB"/>
    <w:rsid w:val="006A1E23"/>
    <w:rsid w:val="006A2B8F"/>
    <w:rsid w:val="006A2C62"/>
    <w:rsid w:val="006A35FC"/>
    <w:rsid w:val="006B74A4"/>
    <w:rsid w:val="006C2828"/>
    <w:rsid w:val="006C28D5"/>
    <w:rsid w:val="006C5BDE"/>
    <w:rsid w:val="006D0667"/>
    <w:rsid w:val="006D4D01"/>
    <w:rsid w:val="006D6942"/>
    <w:rsid w:val="006E2B5B"/>
    <w:rsid w:val="006E3DA5"/>
    <w:rsid w:val="006E5711"/>
    <w:rsid w:val="006E758A"/>
    <w:rsid w:val="006F07A0"/>
    <w:rsid w:val="006F1A99"/>
    <w:rsid w:val="006F21CE"/>
    <w:rsid w:val="006F3D6B"/>
    <w:rsid w:val="006F41F5"/>
    <w:rsid w:val="006F4D2F"/>
    <w:rsid w:val="006F5DE7"/>
    <w:rsid w:val="006F63CC"/>
    <w:rsid w:val="00702204"/>
    <w:rsid w:val="00705B7D"/>
    <w:rsid w:val="007153E5"/>
    <w:rsid w:val="00716249"/>
    <w:rsid w:val="00717022"/>
    <w:rsid w:val="00720630"/>
    <w:rsid w:val="007222B0"/>
    <w:rsid w:val="00723425"/>
    <w:rsid w:val="00725D37"/>
    <w:rsid w:val="007311E5"/>
    <w:rsid w:val="00731769"/>
    <w:rsid w:val="00731CC7"/>
    <w:rsid w:val="00731FF9"/>
    <w:rsid w:val="00736811"/>
    <w:rsid w:val="00736C0C"/>
    <w:rsid w:val="00746D11"/>
    <w:rsid w:val="007511DA"/>
    <w:rsid w:val="00753530"/>
    <w:rsid w:val="00755D0D"/>
    <w:rsid w:val="007570EC"/>
    <w:rsid w:val="00757CB4"/>
    <w:rsid w:val="0076165D"/>
    <w:rsid w:val="00762049"/>
    <w:rsid w:val="0076485D"/>
    <w:rsid w:val="00765925"/>
    <w:rsid w:val="00766C65"/>
    <w:rsid w:val="007702A5"/>
    <w:rsid w:val="00775C1E"/>
    <w:rsid w:val="00775FEF"/>
    <w:rsid w:val="00776AA1"/>
    <w:rsid w:val="00782AB7"/>
    <w:rsid w:val="00782BA1"/>
    <w:rsid w:val="00783642"/>
    <w:rsid w:val="00783B9A"/>
    <w:rsid w:val="00785E54"/>
    <w:rsid w:val="00785E82"/>
    <w:rsid w:val="00790768"/>
    <w:rsid w:val="00791A93"/>
    <w:rsid w:val="00791F28"/>
    <w:rsid w:val="00792B9C"/>
    <w:rsid w:val="00792E05"/>
    <w:rsid w:val="00793883"/>
    <w:rsid w:val="00793B33"/>
    <w:rsid w:val="0079413B"/>
    <w:rsid w:val="007A0559"/>
    <w:rsid w:val="007A0746"/>
    <w:rsid w:val="007A0B1B"/>
    <w:rsid w:val="007A0FF9"/>
    <w:rsid w:val="007A135A"/>
    <w:rsid w:val="007A3069"/>
    <w:rsid w:val="007B0886"/>
    <w:rsid w:val="007B1528"/>
    <w:rsid w:val="007B5A2E"/>
    <w:rsid w:val="007B623A"/>
    <w:rsid w:val="007B694E"/>
    <w:rsid w:val="007B7FBF"/>
    <w:rsid w:val="007C2ABE"/>
    <w:rsid w:val="007C39D9"/>
    <w:rsid w:val="007C450B"/>
    <w:rsid w:val="007D047B"/>
    <w:rsid w:val="007E05D1"/>
    <w:rsid w:val="007E0E52"/>
    <w:rsid w:val="007E1835"/>
    <w:rsid w:val="007E2873"/>
    <w:rsid w:val="007E540E"/>
    <w:rsid w:val="007E7805"/>
    <w:rsid w:val="007F042C"/>
    <w:rsid w:val="007F1B8D"/>
    <w:rsid w:val="007F2E06"/>
    <w:rsid w:val="007F6934"/>
    <w:rsid w:val="007F7788"/>
    <w:rsid w:val="00801C09"/>
    <w:rsid w:val="00804D4F"/>
    <w:rsid w:val="00804D55"/>
    <w:rsid w:val="00804F1E"/>
    <w:rsid w:val="008056E8"/>
    <w:rsid w:val="0081062E"/>
    <w:rsid w:val="008118E0"/>
    <w:rsid w:val="008120AF"/>
    <w:rsid w:val="00812764"/>
    <w:rsid w:val="00815523"/>
    <w:rsid w:val="00816A15"/>
    <w:rsid w:val="00816E66"/>
    <w:rsid w:val="00822AC7"/>
    <w:rsid w:val="00824005"/>
    <w:rsid w:val="008242DB"/>
    <w:rsid w:val="008248D8"/>
    <w:rsid w:val="0082550A"/>
    <w:rsid w:val="008255E4"/>
    <w:rsid w:val="00825D8C"/>
    <w:rsid w:val="0082625E"/>
    <w:rsid w:val="008320F8"/>
    <w:rsid w:val="00833B6B"/>
    <w:rsid w:val="008350CD"/>
    <w:rsid w:val="00836D9D"/>
    <w:rsid w:val="00837325"/>
    <w:rsid w:val="00837DCD"/>
    <w:rsid w:val="00840AC8"/>
    <w:rsid w:val="008411AD"/>
    <w:rsid w:val="00841722"/>
    <w:rsid w:val="00841DA4"/>
    <w:rsid w:val="008427AE"/>
    <w:rsid w:val="0084536A"/>
    <w:rsid w:val="00846192"/>
    <w:rsid w:val="00847DFC"/>
    <w:rsid w:val="0085067A"/>
    <w:rsid w:val="00850C2F"/>
    <w:rsid w:val="0085105A"/>
    <w:rsid w:val="00851C73"/>
    <w:rsid w:val="00853CB2"/>
    <w:rsid w:val="00853DFA"/>
    <w:rsid w:val="00855FAF"/>
    <w:rsid w:val="00857AEB"/>
    <w:rsid w:val="008617F8"/>
    <w:rsid w:val="00861CEE"/>
    <w:rsid w:val="00861D89"/>
    <w:rsid w:val="00861FCB"/>
    <w:rsid w:val="008632CD"/>
    <w:rsid w:val="00867535"/>
    <w:rsid w:val="00873840"/>
    <w:rsid w:val="00873E0B"/>
    <w:rsid w:val="0087474B"/>
    <w:rsid w:val="008749BD"/>
    <w:rsid w:val="0087586C"/>
    <w:rsid w:val="00877277"/>
    <w:rsid w:val="00877383"/>
    <w:rsid w:val="00877A1A"/>
    <w:rsid w:val="00877FB8"/>
    <w:rsid w:val="00880080"/>
    <w:rsid w:val="00881F9D"/>
    <w:rsid w:val="00882128"/>
    <w:rsid w:val="008827C9"/>
    <w:rsid w:val="00885B8F"/>
    <w:rsid w:val="00886773"/>
    <w:rsid w:val="00886EC9"/>
    <w:rsid w:val="00886FC4"/>
    <w:rsid w:val="00887D88"/>
    <w:rsid w:val="00890016"/>
    <w:rsid w:val="0089079E"/>
    <w:rsid w:val="00892780"/>
    <w:rsid w:val="00893CF1"/>
    <w:rsid w:val="00896AA9"/>
    <w:rsid w:val="00896B61"/>
    <w:rsid w:val="008A34AE"/>
    <w:rsid w:val="008A6896"/>
    <w:rsid w:val="008A7BC1"/>
    <w:rsid w:val="008B31F5"/>
    <w:rsid w:val="008B460D"/>
    <w:rsid w:val="008B466B"/>
    <w:rsid w:val="008B5487"/>
    <w:rsid w:val="008C0548"/>
    <w:rsid w:val="008C11A9"/>
    <w:rsid w:val="008C1580"/>
    <w:rsid w:val="008C5107"/>
    <w:rsid w:val="008C5249"/>
    <w:rsid w:val="008C5E01"/>
    <w:rsid w:val="008C6AD9"/>
    <w:rsid w:val="008D0572"/>
    <w:rsid w:val="008D0FB7"/>
    <w:rsid w:val="008D168E"/>
    <w:rsid w:val="008D2C54"/>
    <w:rsid w:val="008D6681"/>
    <w:rsid w:val="008D7EFA"/>
    <w:rsid w:val="008E042E"/>
    <w:rsid w:val="008E2D48"/>
    <w:rsid w:val="008E2EA4"/>
    <w:rsid w:val="008E4138"/>
    <w:rsid w:val="008E580B"/>
    <w:rsid w:val="008E7591"/>
    <w:rsid w:val="008F0883"/>
    <w:rsid w:val="008F1711"/>
    <w:rsid w:val="008F4344"/>
    <w:rsid w:val="008F4561"/>
    <w:rsid w:val="008F49AC"/>
    <w:rsid w:val="008F5211"/>
    <w:rsid w:val="008F6CD8"/>
    <w:rsid w:val="008F73EB"/>
    <w:rsid w:val="00902FA7"/>
    <w:rsid w:val="00903E1D"/>
    <w:rsid w:val="00906272"/>
    <w:rsid w:val="00906E97"/>
    <w:rsid w:val="00907A09"/>
    <w:rsid w:val="00911BDD"/>
    <w:rsid w:val="0091458F"/>
    <w:rsid w:val="00915EC2"/>
    <w:rsid w:val="00920992"/>
    <w:rsid w:val="00920C25"/>
    <w:rsid w:val="0092137C"/>
    <w:rsid w:val="00921573"/>
    <w:rsid w:val="00922A6D"/>
    <w:rsid w:val="00924A33"/>
    <w:rsid w:val="009252C6"/>
    <w:rsid w:val="0092592A"/>
    <w:rsid w:val="00931110"/>
    <w:rsid w:val="009330FE"/>
    <w:rsid w:val="009331AB"/>
    <w:rsid w:val="00934574"/>
    <w:rsid w:val="00934BC1"/>
    <w:rsid w:val="00941903"/>
    <w:rsid w:val="009420AF"/>
    <w:rsid w:val="009438B8"/>
    <w:rsid w:val="00943C92"/>
    <w:rsid w:val="00943E4F"/>
    <w:rsid w:val="00943F24"/>
    <w:rsid w:val="0094480B"/>
    <w:rsid w:val="00947B70"/>
    <w:rsid w:val="009511BF"/>
    <w:rsid w:val="009516FF"/>
    <w:rsid w:val="009533E9"/>
    <w:rsid w:val="00954A9C"/>
    <w:rsid w:val="0095735D"/>
    <w:rsid w:val="00957BF5"/>
    <w:rsid w:val="00960880"/>
    <w:rsid w:val="00962EEA"/>
    <w:rsid w:val="00963FCD"/>
    <w:rsid w:val="00965FAC"/>
    <w:rsid w:val="00966C2B"/>
    <w:rsid w:val="009676C5"/>
    <w:rsid w:val="00970A8C"/>
    <w:rsid w:val="00971A1F"/>
    <w:rsid w:val="009752EB"/>
    <w:rsid w:val="0098003B"/>
    <w:rsid w:val="00980401"/>
    <w:rsid w:val="0098193A"/>
    <w:rsid w:val="00981C54"/>
    <w:rsid w:val="0098322A"/>
    <w:rsid w:val="009832BD"/>
    <w:rsid w:val="00983F77"/>
    <w:rsid w:val="00984314"/>
    <w:rsid w:val="009863C7"/>
    <w:rsid w:val="00987B78"/>
    <w:rsid w:val="00990BCD"/>
    <w:rsid w:val="00995AB9"/>
    <w:rsid w:val="00997817"/>
    <w:rsid w:val="009A05D0"/>
    <w:rsid w:val="009A17C4"/>
    <w:rsid w:val="009A2E5B"/>
    <w:rsid w:val="009A368D"/>
    <w:rsid w:val="009A4D59"/>
    <w:rsid w:val="009B0D87"/>
    <w:rsid w:val="009B1338"/>
    <w:rsid w:val="009B2045"/>
    <w:rsid w:val="009B2D88"/>
    <w:rsid w:val="009B505B"/>
    <w:rsid w:val="009B67B4"/>
    <w:rsid w:val="009B685C"/>
    <w:rsid w:val="009B6AA2"/>
    <w:rsid w:val="009C066C"/>
    <w:rsid w:val="009C2F4C"/>
    <w:rsid w:val="009C3547"/>
    <w:rsid w:val="009C6B3D"/>
    <w:rsid w:val="009D1C7E"/>
    <w:rsid w:val="009D21E6"/>
    <w:rsid w:val="009D261A"/>
    <w:rsid w:val="009D4C22"/>
    <w:rsid w:val="009D4DD7"/>
    <w:rsid w:val="009D58CB"/>
    <w:rsid w:val="009D662F"/>
    <w:rsid w:val="009D67CC"/>
    <w:rsid w:val="009E2EEE"/>
    <w:rsid w:val="009E354F"/>
    <w:rsid w:val="009E42AD"/>
    <w:rsid w:val="009E73C3"/>
    <w:rsid w:val="009E756D"/>
    <w:rsid w:val="009E7944"/>
    <w:rsid w:val="009F1122"/>
    <w:rsid w:val="009F2481"/>
    <w:rsid w:val="009F51FE"/>
    <w:rsid w:val="009F5B39"/>
    <w:rsid w:val="009F71AF"/>
    <w:rsid w:val="00A04035"/>
    <w:rsid w:val="00A079FE"/>
    <w:rsid w:val="00A11988"/>
    <w:rsid w:val="00A13FD3"/>
    <w:rsid w:val="00A21918"/>
    <w:rsid w:val="00A22558"/>
    <w:rsid w:val="00A227DC"/>
    <w:rsid w:val="00A22AA7"/>
    <w:rsid w:val="00A22C7C"/>
    <w:rsid w:val="00A241A0"/>
    <w:rsid w:val="00A24D27"/>
    <w:rsid w:val="00A275A4"/>
    <w:rsid w:val="00A27A8F"/>
    <w:rsid w:val="00A3059B"/>
    <w:rsid w:val="00A33F24"/>
    <w:rsid w:val="00A43444"/>
    <w:rsid w:val="00A45C39"/>
    <w:rsid w:val="00A53A99"/>
    <w:rsid w:val="00A54C19"/>
    <w:rsid w:val="00A630A3"/>
    <w:rsid w:val="00A65217"/>
    <w:rsid w:val="00A66E38"/>
    <w:rsid w:val="00A71870"/>
    <w:rsid w:val="00A72804"/>
    <w:rsid w:val="00A7525C"/>
    <w:rsid w:val="00A77EFD"/>
    <w:rsid w:val="00A849AD"/>
    <w:rsid w:val="00A86727"/>
    <w:rsid w:val="00A923AD"/>
    <w:rsid w:val="00A9461D"/>
    <w:rsid w:val="00A9595B"/>
    <w:rsid w:val="00A961F9"/>
    <w:rsid w:val="00A96648"/>
    <w:rsid w:val="00A967B3"/>
    <w:rsid w:val="00A9680A"/>
    <w:rsid w:val="00A96A3A"/>
    <w:rsid w:val="00A96CF2"/>
    <w:rsid w:val="00AA09F3"/>
    <w:rsid w:val="00AA3BFE"/>
    <w:rsid w:val="00AA524E"/>
    <w:rsid w:val="00AA6009"/>
    <w:rsid w:val="00AB1CDB"/>
    <w:rsid w:val="00AB39DC"/>
    <w:rsid w:val="00AB547D"/>
    <w:rsid w:val="00AB65F7"/>
    <w:rsid w:val="00AB6606"/>
    <w:rsid w:val="00AC152D"/>
    <w:rsid w:val="00AC3DA8"/>
    <w:rsid w:val="00AC4F81"/>
    <w:rsid w:val="00AC5A57"/>
    <w:rsid w:val="00AC6A50"/>
    <w:rsid w:val="00AC6AC5"/>
    <w:rsid w:val="00AC7BE1"/>
    <w:rsid w:val="00AD4465"/>
    <w:rsid w:val="00AD478F"/>
    <w:rsid w:val="00AD792F"/>
    <w:rsid w:val="00AE0385"/>
    <w:rsid w:val="00AE237C"/>
    <w:rsid w:val="00AE2427"/>
    <w:rsid w:val="00AE290F"/>
    <w:rsid w:val="00AE3B70"/>
    <w:rsid w:val="00AE4794"/>
    <w:rsid w:val="00AE763E"/>
    <w:rsid w:val="00AE76CE"/>
    <w:rsid w:val="00AE77F5"/>
    <w:rsid w:val="00AF0A5A"/>
    <w:rsid w:val="00AF26DD"/>
    <w:rsid w:val="00AF49D9"/>
    <w:rsid w:val="00AF545C"/>
    <w:rsid w:val="00AF5741"/>
    <w:rsid w:val="00AF79C9"/>
    <w:rsid w:val="00B00EB7"/>
    <w:rsid w:val="00B07DDB"/>
    <w:rsid w:val="00B10B4B"/>
    <w:rsid w:val="00B15CB5"/>
    <w:rsid w:val="00B168C6"/>
    <w:rsid w:val="00B1712A"/>
    <w:rsid w:val="00B17615"/>
    <w:rsid w:val="00B17AAD"/>
    <w:rsid w:val="00B17F35"/>
    <w:rsid w:val="00B20136"/>
    <w:rsid w:val="00B20CFF"/>
    <w:rsid w:val="00B20E28"/>
    <w:rsid w:val="00B25B6E"/>
    <w:rsid w:val="00B26DCB"/>
    <w:rsid w:val="00B330F9"/>
    <w:rsid w:val="00B3347E"/>
    <w:rsid w:val="00B34225"/>
    <w:rsid w:val="00B37968"/>
    <w:rsid w:val="00B37A08"/>
    <w:rsid w:val="00B40977"/>
    <w:rsid w:val="00B418D9"/>
    <w:rsid w:val="00B422AC"/>
    <w:rsid w:val="00B424B1"/>
    <w:rsid w:val="00B439C4"/>
    <w:rsid w:val="00B44528"/>
    <w:rsid w:val="00B44C09"/>
    <w:rsid w:val="00B4511F"/>
    <w:rsid w:val="00B50953"/>
    <w:rsid w:val="00B50EB7"/>
    <w:rsid w:val="00B517ED"/>
    <w:rsid w:val="00B52132"/>
    <w:rsid w:val="00B538C1"/>
    <w:rsid w:val="00B539AF"/>
    <w:rsid w:val="00B55B55"/>
    <w:rsid w:val="00B56285"/>
    <w:rsid w:val="00B576A8"/>
    <w:rsid w:val="00B60339"/>
    <w:rsid w:val="00B60513"/>
    <w:rsid w:val="00B60E70"/>
    <w:rsid w:val="00B66490"/>
    <w:rsid w:val="00B669DB"/>
    <w:rsid w:val="00B70966"/>
    <w:rsid w:val="00B70E7C"/>
    <w:rsid w:val="00B71FA2"/>
    <w:rsid w:val="00B72720"/>
    <w:rsid w:val="00B728F3"/>
    <w:rsid w:val="00B73695"/>
    <w:rsid w:val="00B74EF2"/>
    <w:rsid w:val="00B80718"/>
    <w:rsid w:val="00B82F09"/>
    <w:rsid w:val="00B84B35"/>
    <w:rsid w:val="00B855A1"/>
    <w:rsid w:val="00B859AF"/>
    <w:rsid w:val="00B87454"/>
    <w:rsid w:val="00B87F2E"/>
    <w:rsid w:val="00B87FC6"/>
    <w:rsid w:val="00B9028C"/>
    <w:rsid w:val="00B9357A"/>
    <w:rsid w:val="00B95AEF"/>
    <w:rsid w:val="00B97AC5"/>
    <w:rsid w:val="00BA571C"/>
    <w:rsid w:val="00BB0CEF"/>
    <w:rsid w:val="00BB143A"/>
    <w:rsid w:val="00BB2F58"/>
    <w:rsid w:val="00BB4A4A"/>
    <w:rsid w:val="00BB63F7"/>
    <w:rsid w:val="00BB727C"/>
    <w:rsid w:val="00BB7EE6"/>
    <w:rsid w:val="00BC3647"/>
    <w:rsid w:val="00BC3C5D"/>
    <w:rsid w:val="00BC5B16"/>
    <w:rsid w:val="00BC71AD"/>
    <w:rsid w:val="00BD0AE8"/>
    <w:rsid w:val="00BD0EA1"/>
    <w:rsid w:val="00BD1886"/>
    <w:rsid w:val="00BD6B55"/>
    <w:rsid w:val="00BD6C9F"/>
    <w:rsid w:val="00BE2D7C"/>
    <w:rsid w:val="00BE3B41"/>
    <w:rsid w:val="00BE5F77"/>
    <w:rsid w:val="00BE7268"/>
    <w:rsid w:val="00BE73C8"/>
    <w:rsid w:val="00BF0C5D"/>
    <w:rsid w:val="00BF215A"/>
    <w:rsid w:val="00BF23FF"/>
    <w:rsid w:val="00BF2EF0"/>
    <w:rsid w:val="00BF38C2"/>
    <w:rsid w:val="00BF4227"/>
    <w:rsid w:val="00BF57CB"/>
    <w:rsid w:val="00C00D75"/>
    <w:rsid w:val="00C037A8"/>
    <w:rsid w:val="00C050FE"/>
    <w:rsid w:val="00C06871"/>
    <w:rsid w:val="00C1099F"/>
    <w:rsid w:val="00C10E16"/>
    <w:rsid w:val="00C10E6F"/>
    <w:rsid w:val="00C116B4"/>
    <w:rsid w:val="00C123F3"/>
    <w:rsid w:val="00C13B9F"/>
    <w:rsid w:val="00C17637"/>
    <w:rsid w:val="00C20522"/>
    <w:rsid w:val="00C2166D"/>
    <w:rsid w:val="00C22445"/>
    <w:rsid w:val="00C22E37"/>
    <w:rsid w:val="00C270DA"/>
    <w:rsid w:val="00C271CF"/>
    <w:rsid w:val="00C2759F"/>
    <w:rsid w:val="00C30433"/>
    <w:rsid w:val="00C3218C"/>
    <w:rsid w:val="00C356CA"/>
    <w:rsid w:val="00C35ABA"/>
    <w:rsid w:val="00C36078"/>
    <w:rsid w:val="00C422C7"/>
    <w:rsid w:val="00C424CF"/>
    <w:rsid w:val="00C4271D"/>
    <w:rsid w:val="00C42B65"/>
    <w:rsid w:val="00C4619D"/>
    <w:rsid w:val="00C471FE"/>
    <w:rsid w:val="00C47FE2"/>
    <w:rsid w:val="00C519E1"/>
    <w:rsid w:val="00C54BBE"/>
    <w:rsid w:val="00C55C27"/>
    <w:rsid w:val="00C60532"/>
    <w:rsid w:val="00C610C4"/>
    <w:rsid w:val="00C61E7B"/>
    <w:rsid w:val="00C64349"/>
    <w:rsid w:val="00C664D8"/>
    <w:rsid w:val="00C66568"/>
    <w:rsid w:val="00C73091"/>
    <w:rsid w:val="00C75352"/>
    <w:rsid w:val="00C76400"/>
    <w:rsid w:val="00C76E7F"/>
    <w:rsid w:val="00C8134E"/>
    <w:rsid w:val="00C83323"/>
    <w:rsid w:val="00C843C6"/>
    <w:rsid w:val="00C856A0"/>
    <w:rsid w:val="00C85A2F"/>
    <w:rsid w:val="00C8702C"/>
    <w:rsid w:val="00C95918"/>
    <w:rsid w:val="00CA1C29"/>
    <w:rsid w:val="00CA2089"/>
    <w:rsid w:val="00CA3509"/>
    <w:rsid w:val="00CA5FFC"/>
    <w:rsid w:val="00CA6719"/>
    <w:rsid w:val="00CB0425"/>
    <w:rsid w:val="00CB307B"/>
    <w:rsid w:val="00CB32E5"/>
    <w:rsid w:val="00CB7E26"/>
    <w:rsid w:val="00CC0669"/>
    <w:rsid w:val="00CC082B"/>
    <w:rsid w:val="00CC139C"/>
    <w:rsid w:val="00CC300C"/>
    <w:rsid w:val="00CC41E8"/>
    <w:rsid w:val="00CC43F2"/>
    <w:rsid w:val="00CC560A"/>
    <w:rsid w:val="00CC66E6"/>
    <w:rsid w:val="00CC72B3"/>
    <w:rsid w:val="00CC7A49"/>
    <w:rsid w:val="00CC7E3B"/>
    <w:rsid w:val="00CD2501"/>
    <w:rsid w:val="00CD3B7B"/>
    <w:rsid w:val="00CE149B"/>
    <w:rsid w:val="00CE3AB9"/>
    <w:rsid w:val="00CE45E8"/>
    <w:rsid w:val="00CE4ADC"/>
    <w:rsid w:val="00CE5223"/>
    <w:rsid w:val="00CF212D"/>
    <w:rsid w:val="00CF3C17"/>
    <w:rsid w:val="00CF4230"/>
    <w:rsid w:val="00D01B46"/>
    <w:rsid w:val="00D03851"/>
    <w:rsid w:val="00D040D2"/>
    <w:rsid w:val="00D119D1"/>
    <w:rsid w:val="00D11BAB"/>
    <w:rsid w:val="00D1213C"/>
    <w:rsid w:val="00D13F67"/>
    <w:rsid w:val="00D15FE4"/>
    <w:rsid w:val="00D20215"/>
    <w:rsid w:val="00D21BEB"/>
    <w:rsid w:val="00D22418"/>
    <w:rsid w:val="00D2377A"/>
    <w:rsid w:val="00D254A2"/>
    <w:rsid w:val="00D30DD0"/>
    <w:rsid w:val="00D31628"/>
    <w:rsid w:val="00D31CC9"/>
    <w:rsid w:val="00D34A80"/>
    <w:rsid w:val="00D34D32"/>
    <w:rsid w:val="00D35CFD"/>
    <w:rsid w:val="00D37C76"/>
    <w:rsid w:val="00D4192F"/>
    <w:rsid w:val="00D4203B"/>
    <w:rsid w:val="00D428A0"/>
    <w:rsid w:val="00D42F64"/>
    <w:rsid w:val="00D43B50"/>
    <w:rsid w:val="00D44D28"/>
    <w:rsid w:val="00D455D4"/>
    <w:rsid w:val="00D47D68"/>
    <w:rsid w:val="00D52E7D"/>
    <w:rsid w:val="00D53E17"/>
    <w:rsid w:val="00D54B0C"/>
    <w:rsid w:val="00D564CF"/>
    <w:rsid w:val="00D56B94"/>
    <w:rsid w:val="00D56BBC"/>
    <w:rsid w:val="00D619F0"/>
    <w:rsid w:val="00D622C0"/>
    <w:rsid w:val="00D62D25"/>
    <w:rsid w:val="00D63BA7"/>
    <w:rsid w:val="00D64326"/>
    <w:rsid w:val="00D6503D"/>
    <w:rsid w:val="00D665BA"/>
    <w:rsid w:val="00D667B5"/>
    <w:rsid w:val="00D67005"/>
    <w:rsid w:val="00D727CB"/>
    <w:rsid w:val="00D72FE0"/>
    <w:rsid w:val="00D80792"/>
    <w:rsid w:val="00D80965"/>
    <w:rsid w:val="00D81DF9"/>
    <w:rsid w:val="00D850BA"/>
    <w:rsid w:val="00D85E41"/>
    <w:rsid w:val="00D86124"/>
    <w:rsid w:val="00D86F15"/>
    <w:rsid w:val="00D90B21"/>
    <w:rsid w:val="00D91301"/>
    <w:rsid w:val="00D91657"/>
    <w:rsid w:val="00D94ABF"/>
    <w:rsid w:val="00D97D67"/>
    <w:rsid w:val="00DA2993"/>
    <w:rsid w:val="00DA2FEC"/>
    <w:rsid w:val="00DA3E1D"/>
    <w:rsid w:val="00DA53B9"/>
    <w:rsid w:val="00DA7FF1"/>
    <w:rsid w:val="00DB053E"/>
    <w:rsid w:val="00DB231E"/>
    <w:rsid w:val="00DB23C5"/>
    <w:rsid w:val="00DB29F9"/>
    <w:rsid w:val="00DB30EB"/>
    <w:rsid w:val="00DB3633"/>
    <w:rsid w:val="00DB6A89"/>
    <w:rsid w:val="00DB7D18"/>
    <w:rsid w:val="00DC290B"/>
    <w:rsid w:val="00DD0203"/>
    <w:rsid w:val="00DD1E0A"/>
    <w:rsid w:val="00DD212C"/>
    <w:rsid w:val="00DD6D0B"/>
    <w:rsid w:val="00DD6E3A"/>
    <w:rsid w:val="00DD70A0"/>
    <w:rsid w:val="00DE1915"/>
    <w:rsid w:val="00DE2AA0"/>
    <w:rsid w:val="00DE421C"/>
    <w:rsid w:val="00DF061B"/>
    <w:rsid w:val="00DF1302"/>
    <w:rsid w:val="00DF2127"/>
    <w:rsid w:val="00DF5AA0"/>
    <w:rsid w:val="00DF6188"/>
    <w:rsid w:val="00E00759"/>
    <w:rsid w:val="00E04BB6"/>
    <w:rsid w:val="00E05252"/>
    <w:rsid w:val="00E05920"/>
    <w:rsid w:val="00E11EDE"/>
    <w:rsid w:val="00E12591"/>
    <w:rsid w:val="00E16404"/>
    <w:rsid w:val="00E1666B"/>
    <w:rsid w:val="00E16A3E"/>
    <w:rsid w:val="00E223D1"/>
    <w:rsid w:val="00E23071"/>
    <w:rsid w:val="00E31509"/>
    <w:rsid w:val="00E333D0"/>
    <w:rsid w:val="00E3394A"/>
    <w:rsid w:val="00E34E43"/>
    <w:rsid w:val="00E3592C"/>
    <w:rsid w:val="00E376AF"/>
    <w:rsid w:val="00E40816"/>
    <w:rsid w:val="00E421CB"/>
    <w:rsid w:val="00E43955"/>
    <w:rsid w:val="00E469AC"/>
    <w:rsid w:val="00E4742C"/>
    <w:rsid w:val="00E478B9"/>
    <w:rsid w:val="00E50026"/>
    <w:rsid w:val="00E518FD"/>
    <w:rsid w:val="00E53523"/>
    <w:rsid w:val="00E54598"/>
    <w:rsid w:val="00E57530"/>
    <w:rsid w:val="00E5795C"/>
    <w:rsid w:val="00E607CF"/>
    <w:rsid w:val="00E61422"/>
    <w:rsid w:val="00E61CC8"/>
    <w:rsid w:val="00E62516"/>
    <w:rsid w:val="00E62916"/>
    <w:rsid w:val="00E62D4C"/>
    <w:rsid w:val="00E636FD"/>
    <w:rsid w:val="00E67791"/>
    <w:rsid w:val="00E70CB9"/>
    <w:rsid w:val="00E74AB1"/>
    <w:rsid w:val="00E750D7"/>
    <w:rsid w:val="00E75B11"/>
    <w:rsid w:val="00E77684"/>
    <w:rsid w:val="00E83166"/>
    <w:rsid w:val="00E83451"/>
    <w:rsid w:val="00E83C05"/>
    <w:rsid w:val="00E8476D"/>
    <w:rsid w:val="00E860E4"/>
    <w:rsid w:val="00E87DEC"/>
    <w:rsid w:val="00E931C0"/>
    <w:rsid w:val="00EA0D7F"/>
    <w:rsid w:val="00EA1E15"/>
    <w:rsid w:val="00EA49E4"/>
    <w:rsid w:val="00EA59CE"/>
    <w:rsid w:val="00EA7B01"/>
    <w:rsid w:val="00EB5B22"/>
    <w:rsid w:val="00EB5B75"/>
    <w:rsid w:val="00EB618F"/>
    <w:rsid w:val="00EC127C"/>
    <w:rsid w:val="00EC14D5"/>
    <w:rsid w:val="00EC6D12"/>
    <w:rsid w:val="00EC71CA"/>
    <w:rsid w:val="00ED0B00"/>
    <w:rsid w:val="00ED2C02"/>
    <w:rsid w:val="00ED3425"/>
    <w:rsid w:val="00ED360C"/>
    <w:rsid w:val="00ED3E07"/>
    <w:rsid w:val="00ED489E"/>
    <w:rsid w:val="00ED4FA8"/>
    <w:rsid w:val="00ED5102"/>
    <w:rsid w:val="00ED54EF"/>
    <w:rsid w:val="00ED6521"/>
    <w:rsid w:val="00ED67F4"/>
    <w:rsid w:val="00EE0CD0"/>
    <w:rsid w:val="00EE770C"/>
    <w:rsid w:val="00EF1EA4"/>
    <w:rsid w:val="00EF206B"/>
    <w:rsid w:val="00EF4247"/>
    <w:rsid w:val="00EF44C0"/>
    <w:rsid w:val="00EF4D70"/>
    <w:rsid w:val="00EF694C"/>
    <w:rsid w:val="00EF7131"/>
    <w:rsid w:val="00F0149A"/>
    <w:rsid w:val="00F03897"/>
    <w:rsid w:val="00F04471"/>
    <w:rsid w:val="00F0614A"/>
    <w:rsid w:val="00F06917"/>
    <w:rsid w:val="00F0771B"/>
    <w:rsid w:val="00F1081A"/>
    <w:rsid w:val="00F1167C"/>
    <w:rsid w:val="00F12173"/>
    <w:rsid w:val="00F133F3"/>
    <w:rsid w:val="00F15813"/>
    <w:rsid w:val="00F158CD"/>
    <w:rsid w:val="00F159A5"/>
    <w:rsid w:val="00F232DA"/>
    <w:rsid w:val="00F254B1"/>
    <w:rsid w:val="00F25B09"/>
    <w:rsid w:val="00F266CD"/>
    <w:rsid w:val="00F26AA7"/>
    <w:rsid w:val="00F27339"/>
    <w:rsid w:val="00F2773F"/>
    <w:rsid w:val="00F31A54"/>
    <w:rsid w:val="00F3269E"/>
    <w:rsid w:val="00F34B12"/>
    <w:rsid w:val="00F353CD"/>
    <w:rsid w:val="00F35A15"/>
    <w:rsid w:val="00F37972"/>
    <w:rsid w:val="00F4462B"/>
    <w:rsid w:val="00F454FB"/>
    <w:rsid w:val="00F5297E"/>
    <w:rsid w:val="00F57650"/>
    <w:rsid w:val="00F62191"/>
    <w:rsid w:val="00F62F6C"/>
    <w:rsid w:val="00F65DEA"/>
    <w:rsid w:val="00F67083"/>
    <w:rsid w:val="00F67908"/>
    <w:rsid w:val="00F709E3"/>
    <w:rsid w:val="00F74989"/>
    <w:rsid w:val="00F75D85"/>
    <w:rsid w:val="00F77355"/>
    <w:rsid w:val="00F83106"/>
    <w:rsid w:val="00F84208"/>
    <w:rsid w:val="00F84D0E"/>
    <w:rsid w:val="00F84EF6"/>
    <w:rsid w:val="00F87B38"/>
    <w:rsid w:val="00F9034D"/>
    <w:rsid w:val="00F9060F"/>
    <w:rsid w:val="00F930E4"/>
    <w:rsid w:val="00F9337C"/>
    <w:rsid w:val="00F93AEA"/>
    <w:rsid w:val="00F94D2F"/>
    <w:rsid w:val="00F97D4D"/>
    <w:rsid w:val="00FA1B55"/>
    <w:rsid w:val="00FA1DB9"/>
    <w:rsid w:val="00FA23CB"/>
    <w:rsid w:val="00FA3403"/>
    <w:rsid w:val="00FA3EE6"/>
    <w:rsid w:val="00FA41B2"/>
    <w:rsid w:val="00FA6593"/>
    <w:rsid w:val="00FB0EA2"/>
    <w:rsid w:val="00FB33A7"/>
    <w:rsid w:val="00FB3D85"/>
    <w:rsid w:val="00FB4B6B"/>
    <w:rsid w:val="00FB6BEC"/>
    <w:rsid w:val="00FC1106"/>
    <w:rsid w:val="00FC1735"/>
    <w:rsid w:val="00FC3008"/>
    <w:rsid w:val="00FC49D7"/>
    <w:rsid w:val="00FC58F8"/>
    <w:rsid w:val="00FC5D2C"/>
    <w:rsid w:val="00FC5E17"/>
    <w:rsid w:val="00FC78CF"/>
    <w:rsid w:val="00FD0F44"/>
    <w:rsid w:val="00FE0317"/>
    <w:rsid w:val="00FE1764"/>
    <w:rsid w:val="00FE2F16"/>
    <w:rsid w:val="00FE4C02"/>
    <w:rsid w:val="00FE50B5"/>
    <w:rsid w:val="00FE580A"/>
    <w:rsid w:val="00FE58C9"/>
    <w:rsid w:val="00FE7396"/>
    <w:rsid w:val="00FE7785"/>
    <w:rsid w:val="00FF3ADB"/>
    <w:rsid w:val="00FF4943"/>
    <w:rsid w:val="00FF506E"/>
    <w:rsid w:val="00FF6AEF"/>
    <w:rsid w:val="00FF7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iPriority="0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autoRedefine/>
    <w:qFormat/>
    <w:rsid w:val="00FE58C9"/>
    <w:pPr>
      <w:spacing w:after="0" w:line="360" w:lineRule="auto"/>
      <w:ind w:firstLine="709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1">
    <w:name w:val="heading 1"/>
    <w:basedOn w:val="phbase"/>
    <w:next w:val="phnormal"/>
    <w:link w:val="12"/>
    <w:qFormat/>
    <w:rsid w:val="00350122"/>
    <w:pPr>
      <w:keepNext/>
      <w:keepLines/>
      <w:pageBreakBefore/>
      <w:numPr>
        <w:numId w:val="13"/>
      </w:numPr>
      <w:spacing w:before="360" w:after="360"/>
      <w:ind w:right="-1"/>
      <w:outlineLvl w:val="0"/>
    </w:pPr>
    <w:rPr>
      <w:rFonts w:ascii="Times New Roman" w:hAnsi="Times New Roman"/>
      <w:b/>
      <w:sz w:val="28"/>
      <w:szCs w:val="28"/>
    </w:rPr>
  </w:style>
  <w:style w:type="paragraph" w:styleId="2">
    <w:name w:val="heading 2"/>
    <w:basedOn w:val="phbase"/>
    <w:next w:val="phnormal"/>
    <w:link w:val="20"/>
    <w:qFormat/>
    <w:rsid w:val="00350122"/>
    <w:pPr>
      <w:keepNext/>
      <w:keepLines/>
      <w:numPr>
        <w:ilvl w:val="1"/>
        <w:numId w:val="13"/>
      </w:numPr>
      <w:spacing w:before="360" w:after="360"/>
      <w:ind w:right="-2"/>
      <w:outlineLvl w:val="1"/>
    </w:pPr>
    <w:rPr>
      <w:rFonts w:ascii="Times New Roman" w:hAnsi="Times New Roman"/>
      <w:b/>
    </w:rPr>
  </w:style>
  <w:style w:type="paragraph" w:styleId="3">
    <w:name w:val="heading 3"/>
    <w:basedOn w:val="phbase"/>
    <w:next w:val="phnormal"/>
    <w:link w:val="30"/>
    <w:qFormat/>
    <w:rsid w:val="00350122"/>
    <w:pPr>
      <w:keepNext/>
      <w:keepLines/>
      <w:numPr>
        <w:ilvl w:val="2"/>
        <w:numId w:val="13"/>
      </w:numPr>
      <w:spacing w:before="240" w:after="240"/>
      <w:ind w:right="-1"/>
      <w:outlineLvl w:val="2"/>
    </w:pPr>
    <w:rPr>
      <w:rFonts w:ascii="Times New Roman" w:hAnsi="Times New Roman"/>
      <w:b/>
      <w:bCs/>
    </w:rPr>
  </w:style>
  <w:style w:type="paragraph" w:styleId="4">
    <w:name w:val="heading 4"/>
    <w:basedOn w:val="3"/>
    <w:next w:val="phnormal"/>
    <w:link w:val="40"/>
    <w:qFormat/>
    <w:rsid w:val="00350122"/>
    <w:pPr>
      <w:numPr>
        <w:ilvl w:val="3"/>
      </w:numPr>
      <w:outlineLvl w:val="3"/>
    </w:pPr>
  </w:style>
  <w:style w:type="paragraph" w:styleId="5">
    <w:name w:val="heading 5"/>
    <w:basedOn w:val="phnormal"/>
    <w:next w:val="phnormal"/>
    <w:link w:val="50"/>
    <w:uiPriority w:val="9"/>
    <w:unhideWhenUsed/>
    <w:qFormat/>
    <w:rsid w:val="00350122"/>
    <w:pPr>
      <w:keepNext/>
      <w:numPr>
        <w:ilvl w:val="4"/>
        <w:numId w:val="13"/>
      </w:numPr>
      <w:spacing w:before="240" w:after="240"/>
      <w:outlineLvl w:val="4"/>
    </w:pPr>
    <w:rPr>
      <w:b/>
      <w:bCs/>
      <w:iCs/>
      <w:szCs w:val="26"/>
    </w:rPr>
  </w:style>
  <w:style w:type="paragraph" w:styleId="6">
    <w:name w:val="heading 6"/>
    <w:basedOn w:val="a1"/>
    <w:next w:val="a1"/>
    <w:link w:val="60"/>
    <w:uiPriority w:val="9"/>
    <w:unhideWhenUsed/>
    <w:qFormat/>
    <w:rsid w:val="00350122"/>
    <w:pPr>
      <w:keepNext/>
      <w:keepLines/>
      <w:numPr>
        <w:ilvl w:val="5"/>
        <w:numId w:val="13"/>
      </w:numPr>
      <w:spacing w:before="240" w:after="60"/>
      <w:outlineLvl w:val="5"/>
    </w:pPr>
    <w:rPr>
      <w:b/>
      <w:bCs/>
      <w:szCs w:val="22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2830AD"/>
    <w:pPr>
      <w:tabs>
        <w:tab w:val="num" w:pos="1001"/>
      </w:tabs>
      <w:spacing w:before="240" w:after="60"/>
      <w:ind w:left="1001" w:hanging="1296"/>
      <w:outlineLvl w:val="6"/>
    </w:pPr>
    <w:rPr>
      <w:rFonts w:ascii="Calibri" w:hAnsi="Calibri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2830AD"/>
    <w:pPr>
      <w:tabs>
        <w:tab w:val="num" w:pos="1145"/>
      </w:tabs>
      <w:spacing w:before="240" w:after="60"/>
      <w:ind w:left="1145" w:hanging="1440"/>
      <w:outlineLvl w:val="7"/>
    </w:pPr>
    <w:rPr>
      <w:rFonts w:ascii="Calibri" w:hAnsi="Calibri"/>
      <w:i/>
      <w:iCs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2830AD"/>
    <w:pPr>
      <w:tabs>
        <w:tab w:val="num" w:pos="1289"/>
      </w:tabs>
      <w:spacing w:before="240" w:after="60"/>
      <w:ind w:left="1289" w:hanging="1584"/>
      <w:outlineLvl w:val="8"/>
    </w:pPr>
    <w:rPr>
      <w:rFonts w:ascii="Cambria" w:hAnsi="Cambria"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alloon Text"/>
    <w:basedOn w:val="a1"/>
    <w:link w:val="a6"/>
    <w:uiPriority w:val="99"/>
    <w:semiHidden/>
    <w:unhideWhenUsed/>
    <w:rsid w:val="0035012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2"/>
    <w:link w:val="a5"/>
    <w:uiPriority w:val="99"/>
    <w:semiHidden/>
    <w:rsid w:val="0035012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12">
    <w:name w:val="Заголовок 1 Знак"/>
    <w:basedOn w:val="a2"/>
    <w:link w:val="11"/>
    <w:rsid w:val="00BC71A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table" w:styleId="a7">
    <w:name w:val="Table Grid"/>
    <w:basedOn w:val="a3"/>
    <w:uiPriority w:val="59"/>
    <w:rsid w:val="0035012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TOC Heading"/>
    <w:basedOn w:val="11"/>
    <w:next w:val="a1"/>
    <w:uiPriority w:val="39"/>
    <w:semiHidden/>
    <w:unhideWhenUsed/>
    <w:qFormat/>
    <w:rsid w:val="003812FE"/>
    <w:pPr>
      <w:outlineLvl w:val="9"/>
    </w:pPr>
  </w:style>
  <w:style w:type="paragraph" w:styleId="13">
    <w:name w:val="toc 1"/>
    <w:basedOn w:val="a1"/>
    <w:next w:val="a1"/>
    <w:autoRedefine/>
    <w:uiPriority w:val="39"/>
    <w:rsid w:val="00350122"/>
    <w:pPr>
      <w:tabs>
        <w:tab w:val="left" w:pos="426"/>
        <w:tab w:val="right" w:leader="dot" w:pos="9923"/>
      </w:tabs>
      <w:spacing w:before="120"/>
      <w:ind w:left="425" w:right="567" w:hanging="425"/>
    </w:pPr>
    <w:rPr>
      <w:b/>
    </w:rPr>
  </w:style>
  <w:style w:type="paragraph" w:styleId="21">
    <w:name w:val="toc 2"/>
    <w:basedOn w:val="a1"/>
    <w:next w:val="a1"/>
    <w:autoRedefine/>
    <w:uiPriority w:val="39"/>
    <w:rsid w:val="00350122"/>
    <w:pPr>
      <w:tabs>
        <w:tab w:val="left" w:pos="993"/>
        <w:tab w:val="right" w:leader="dot" w:pos="9923"/>
      </w:tabs>
      <w:ind w:left="993" w:right="566" w:hanging="567"/>
    </w:pPr>
  </w:style>
  <w:style w:type="character" w:styleId="a9">
    <w:name w:val="Hyperlink"/>
    <w:uiPriority w:val="99"/>
    <w:rsid w:val="00350122"/>
    <w:rPr>
      <w:color w:val="0000FF"/>
      <w:u w:val="single"/>
    </w:rPr>
  </w:style>
  <w:style w:type="paragraph" w:styleId="aa">
    <w:name w:val="List Paragraph"/>
    <w:aliases w:val="Bullet 1,Use Case List Paragraph"/>
    <w:basedOn w:val="a1"/>
    <w:link w:val="ab"/>
    <w:uiPriority w:val="34"/>
    <w:qFormat/>
    <w:rsid w:val="00372712"/>
    <w:pPr>
      <w:ind w:left="720"/>
    </w:pPr>
  </w:style>
  <w:style w:type="character" w:customStyle="1" w:styleId="20">
    <w:name w:val="Заголовок 2 Знак"/>
    <w:basedOn w:val="a2"/>
    <w:link w:val="2"/>
    <w:rsid w:val="00BC71AD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character" w:customStyle="1" w:styleId="30">
    <w:name w:val="Заголовок 3 Знак"/>
    <w:basedOn w:val="a2"/>
    <w:link w:val="3"/>
    <w:rsid w:val="00057A8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styleId="ac">
    <w:name w:val="footnote text"/>
    <w:basedOn w:val="a1"/>
    <w:link w:val="ad"/>
    <w:uiPriority w:val="99"/>
    <w:unhideWhenUsed/>
    <w:rsid w:val="000374CB"/>
    <w:pPr>
      <w:spacing w:line="240" w:lineRule="auto"/>
    </w:pPr>
    <w:rPr>
      <w:sz w:val="20"/>
    </w:rPr>
  </w:style>
  <w:style w:type="character" w:customStyle="1" w:styleId="ad">
    <w:name w:val="Текст сноски Знак"/>
    <w:basedOn w:val="a2"/>
    <w:link w:val="ac"/>
    <w:uiPriority w:val="99"/>
    <w:rsid w:val="000374CB"/>
    <w:rPr>
      <w:rFonts w:eastAsiaTheme="minorEastAsia"/>
      <w:sz w:val="20"/>
      <w:szCs w:val="20"/>
    </w:rPr>
  </w:style>
  <w:style w:type="character" w:styleId="ae">
    <w:name w:val="footnote reference"/>
    <w:basedOn w:val="a2"/>
    <w:uiPriority w:val="99"/>
    <w:semiHidden/>
    <w:unhideWhenUsed/>
    <w:rsid w:val="000374CB"/>
    <w:rPr>
      <w:vertAlign w:val="superscript"/>
    </w:rPr>
  </w:style>
  <w:style w:type="paragraph" w:styleId="af">
    <w:name w:val="endnote text"/>
    <w:basedOn w:val="a1"/>
    <w:link w:val="af0"/>
    <w:uiPriority w:val="99"/>
    <w:semiHidden/>
    <w:unhideWhenUsed/>
    <w:rsid w:val="000374CB"/>
    <w:pPr>
      <w:spacing w:line="240" w:lineRule="auto"/>
    </w:pPr>
    <w:rPr>
      <w:sz w:val="20"/>
    </w:rPr>
  </w:style>
  <w:style w:type="character" w:customStyle="1" w:styleId="af0">
    <w:name w:val="Текст концевой сноски Знак"/>
    <w:basedOn w:val="a2"/>
    <w:link w:val="af"/>
    <w:uiPriority w:val="99"/>
    <w:semiHidden/>
    <w:rsid w:val="000374CB"/>
    <w:rPr>
      <w:rFonts w:eastAsiaTheme="minorEastAsia"/>
      <w:sz w:val="20"/>
      <w:szCs w:val="20"/>
    </w:rPr>
  </w:style>
  <w:style w:type="character" w:styleId="af1">
    <w:name w:val="endnote reference"/>
    <w:basedOn w:val="a2"/>
    <w:uiPriority w:val="99"/>
    <w:unhideWhenUsed/>
    <w:rsid w:val="000374CB"/>
    <w:rPr>
      <w:vertAlign w:val="superscript"/>
    </w:rPr>
  </w:style>
  <w:style w:type="paragraph" w:styleId="31">
    <w:name w:val="toc 3"/>
    <w:basedOn w:val="a1"/>
    <w:next w:val="a1"/>
    <w:autoRedefine/>
    <w:uiPriority w:val="39"/>
    <w:rsid w:val="00350122"/>
    <w:pPr>
      <w:tabs>
        <w:tab w:val="left" w:pos="1843"/>
        <w:tab w:val="right" w:leader="dot" w:pos="9923"/>
      </w:tabs>
      <w:ind w:left="1843" w:right="566" w:hanging="850"/>
    </w:pPr>
    <w:rPr>
      <w:i/>
      <w:iCs/>
    </w:rPr>
  </w:style>
  <w:style w:type="paragraph" w:styleId="41">
    <w:name w:val="toc 4"/>
    <w:basedOn w:val="a1"/>
    <w:next w:val="a1"/>
    <w:autoRedefine/>
    <w:uiPriority w:val="39"/>
    <w:rsid w:val="00350122"/>
    <w:pPr>
      <w:tabs>
        <w:tab w:val="left" w:pos="2977"/>
        <w:tab w:val="right" w:leader="dot" w:pos="9923"/>
      </w:tabs>
      <w:ind w:left="2977" w:right="566" w:hanging="1134"/>
    </w:pPr>
    <w:rPr>
      <w:i/>
      <w:noProof/>
      <w:szCs w:val="21"/>
    </w:rPr>
  </w:style>
  <w:style w:type="paragraph" w:styleId="51">
    <w:name w:val="toc 5"/>
    <w:basedOn w:val="a1"/>
    <w:next w:val="a1"/>
    <w:autoRedefine/>
    <w:uiPriority w:val="39"/>
    <w:rsid w:val="00350122"/>
    <w:pPr>
      <w:tabs>
        <w:tab w:val="left" w:pos="4395"/>
        <w:tab w:val="right" w:leader="dot" w:pos="9923"/>
      </w:tabs>
      <w:ind w:left="4395" w:right="566" w:hanging="1418"/>
    </w:pPr>
  </w:style>
  <w:style w:type="paragraph" w:styleId="61">
    <w:name w:val="toc 6"/>
    <w:basedOn w:val="a1"/>
    <w:next w:val="a1"/>
    <w:autoRedefine/>
    <w:uiPriority w:val="39"/>
    <w:rsid w:val="00350122"/>
    <w:pPr>
      <w:tabs>
        <w:tab w:val="left" w:pos="4536"/>
        <w:tab w:val="right" w:leader="dot" w:pos="9923"/>
      </w:tabs>
      <w:ind w:left="4536" w:right="567" w:hanging="1559"/>
    </w:pPr>
  </w:style>
  <w:style w:type="paragraph" w:styleId="71">
    <w:name w:val="toc 7"/>
    <w:basedOn w:val="a1"/>
    <w:next w:val="a1"/>
    <w:autoRedefine/>
    <w:rsid w:val="00350122"/>
    <w:pPr>
      <w:ind w:left="1440"/>
    </w:pPr>
  </w:style>
  <w:style w:type="paragraph" w:styleId="81">
    <w:name w:val="toc 8"/>
    <w:basedOn w:val="a1"/>
    <w:next w:val="a1"/>
    <w:autoRedefine/>
    <w:rsid w:val="00350122"/>
    <w:pPr>
      <w:ind w:left="1680"/>
    </w:pPr>
  </w:style>
  <w:style w:type="paragraph" w:styleId="91">
    <w:name w:val="toc 9"/>
    <w:basedOn w:val="a1"/>
    <w:next w:val="a1"/>
    <w:autoRedefine/>
    <w:rsid w:val="00350122"/>
    <w:pPr>
      <w:ind w:left="1920"/>
    </w:pPr>
  </w:style>
  <w:style w:type="paragraph" w:styleId="af2">
    <w:name w:val="Normal (Web)"/>
    <w:basedOn w:val="a1"/>
    <w:uiPriority w:val="99"/>
    <w:unhideWhenUsed/>
    <w:rsid w:val="0084536A"/>
    <w:pPr>
      <w:spacing w:before="100" w:beforeAutospacing="1" w:after="100" w:afterAutospacing="1" w:line="240" w:lineRule="auto"/>
    </w:pPr>
  </w:style>
  <w:style w:type="paragraph" w:customStyle="1" w:styleId="af3">
    <w:name w:val="Таблица_текст"/>
    <w:link w:val="af4"/>
    <w:qFormat/>
    <w:rsid w:val="00544965"/>
    <w:pPr>
      <w:spacing w:after="0" w:line="240" w:lineRule="auto"/>
      <w:ind w:left="34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4">
    <w:name w:val="Таблица_текст Знак"/>
    <w:basedOn w:val="a2"/>
    <w:link w:val="af3"/>
    <w:rsid w:val="0054496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0">
    <w:name w:val="Таблица_нумерация"/>
    <w:link w:val="af5"/>
    <w:qFormat/>
    <w:rsid w:val="00544965"/>
    <w:pPr>
      <w:numPr>
        <w:numId w:val="1"/>
      </w:numPr>
      <w:tabs>
        <w:tab w:val="left" w:pos="284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5">
    <w:name w:val="Таблица_нумерация Знак"/>
    <w:basedOn w:val="a2"/>
    <w:link w:val="a0"/>
    <w:rsid w:val="0054496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6">
    <w:name w:val="Таблица_заголовок столбца"/>
    <w:link w:val="af7"/>
    <w:qFormat/>
    <w:rsid w:val="00544965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character" w:customStyle="1" w:styleId="af7">
    <w:name w:val="Таблица_заголовок столбца Знак"/>
    <w:basedOn w:val="a2"/>
    <w:link w:val="af6"/>
    <w:rsid w:val="00544965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character" w:customStyle="1" w:styleId="40">
    <w:name w:val="Заголовок 4 Знак"/>
    <w:basedOn w:val="a2"/>
    <w:link w:val="4"/>
    <w:rsid w:val="006065BB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styleId="af8">
    <w:name w:val="header"/>
    <w:basedOn w:val="a1"/>
    <w:link w:val="af9"/>
    <w:uiPriority w:val="99"/>
    <w:rsid w:val="00350122"/>
    <w:pPr>
      <w:tabs>
        <w:tab w:val="center" w:pos="4677"/>
        <w:tab w:val="right" w:pos="9355"/>
      </w:tabs>
    </w:pPr>
  </w:style>
  <w:style w:type="character" w:customStyle="1" w:styleId="af9">
    <w:name w:val="Верхний колонтитул Знак"/>
    <w:basedOn w:val="a2"/>
    <w:link w:val="af8"/>
    <w:uiPriority w:val="99"/>
    <w:rsid w:val="00736811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a">
    <w:name w:val="footer"/>
    <w:basedOn w:val="a1"/>
    <w:link w:val="afb"/>
    <w:uiPriority w:val="99"/>
    <w:rsid w:val="00350122"/>
    <w:pPr>
      <w:tabs>
        <w:tab w:val="center" w:pos="4677"/>
        <w:tab w:val="right" w:pos="9355"/>
      </w:tabs>
    </w:pPr>
  </w:style>
  <w:style w:type="character" w:customStyle="1" w:styleId="afb">
    <w:name w:val="Нижний колонтитул Знак"/>
    <w:basedOn w:val="a2"/>
    <w:link w:val="afa"/>
    <w:uiPriority w:val="99"/>
    <w:rsid w:val="00350122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fc">
    <w:name w:val="annotation reference"/>
    <w:basedOn w:val="a2"/>
    <w:uiPriority w:val="99"/>
    <w:semiHidden/>
    <w:unhideWhenUsed/>
    <w:rsid w:val="00350122"/>
    <w:rPr>
      <w:sz w:val="16"/>
      <w:szCs w:val="16"/>
    </w:rPr>
  </w:style>
  <w:style w:type="paragraph" w:styleId="afd">
    <w:name w:val="annotation text"/>
    <w:basedOn w:val="a1"/>
    <w:link w:val="afe"/>
    <w:uiPriority w:val="99"/>
    <w:semiHidden/>
    <w:unhideWhenUsed/>
    <w:rsid w:val="00350122"/>
    <w:pPr>
      <w:spacing w:line="240" w:lineRule="auto"/>
    </w:pPr>
    <w:rPr>
      <w:sz w:val="20"/>
    </w:rPr>
  </w:style>
  <w:style w:type="character" w:customStyle="1" w:styleId="afe">
    <w:name w:val="Текст примечания Знак"/>
    <w:basedOn w:val="a2"/>
    <w:link w:val="afd"/>
    <w:uiPriority w:val="99"/>
    <w:semiHidden/>
    <w:rsid w:val="0035012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350122"/>
    <w:rPr>
      <w:b/>
      <w:bCs/>
    </w:rPr>
  </w:style>
  <w:style w:type="character" w:customStyle="1" w:styleId="aff0">
    <w:name w:val="Тема примечания Знак"/>
    <w:basedOn w:val="afe"/>
    <w:link w:val="aff"/>
    <w:uiPriority w:val="99"/>
    <w:semiHidden/>
    <w:rsid w:val="00350122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b">
    <w:name w:val="Абзац списка Знак"/>
    <w:aliases w:val="Bullet 1 Знак,Use Case List Paragraph Знак"/>
    <w:link w:val="aa"/>
    <w:uiPriority w:val="34"/>
    <w:locked/>
    <w:rsid w:val="00372712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f1">
    <w:name w:val="FollowedHyperlink"/>
    <w:basedOn w:val="a2"/>
    <w:uiPriority w:val="99"/>
    <w:semiHidden/>
    <w:unhideWhenUsed/>
    <w:rsid w:val="00FE2F16"/>
    <w:rPr>
      <w:color w:val="800080" w:themeColor="followedHyperlink"/>
      <w:u w:val="single"/>
    </w:rPr>
  </w:style>
  <w:style w:type="paragraph" w:customStyle="1" w:styleId="1">
    <w:name w:val="маркированный список 1"/>
    <w:basedOn w:val="aff2"/>
    <w:locked/>
    <w:rsid w:val="004C5815"/>
    <w:pPr>
      <w:numPr>
        <w:numId w:val="2"/>
      </w:numPr>
      <w:tabs>
        <w:tab w:val="num" w:pos="360"/>
      </w:tabs>
      <w:ind w:left="283" w:firstLine="0"/>
    </w:pPr>
  </w:style>
  <w:style w:type="paragraph" w:styleId="a">
    <w:name w:val="List Number"/>
    <w:basedOn w:val="aa"/>
    <w:uiPriority w:val="99"/>
    <w:qFormat/>
    <w:rsid w:val="004C5815"/>
    <w:pPr>
      <w:numPr>
        <w:numId w:val="3"/>
      </w:numPr>
    </w:pPr>
  </w:style>
  <w:style w:type="paragraph" w:customStyle="1" w:styleId="aff3">
    <w:name w:val="Текст абзаца"/>
    <w:qFormat/>
    <w:rsid w:val="004C5815"/>
    <w:pPr>
      <w:widowControl w:val="0"/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styleId="aff2">
    <w:name w:val="Body Text Indent"/>
    <w:basedOn w:val="a1"/>
    <w:link w:val="aff4"/>
    <w:uiPriority w:val="99"/>
    <w:semiHidden/>
    <w:unhideWhenUsed/>
    <w:rsid w:val="004C5815"/>
    <w:pPr>
      <w:ind w:left="283"/>
    </w:pPr>
  </w:style>
  <w:style w:type="character" w:customStyle="1" w:styleId="aff4">
    <w:name w:val="Основной текст с отступом Знак"/>
    <w:basedOn w:val="a2"/>
    <w:link w:val="aff2"/>
    <w:uiPriority w:val="99"/>
    <w:semiHidden/>
    <w:rsid w:val="004C5815"/>
    <w:rPr>
      <w:rFonts w:eastAsiaTheme="minorEastAsia"/>
    </w:rPr>
  </w:style>
  <w:style w:type="character" w:customStyle="1" w:styleId="14">
    <w:name w:val="НЗП1 Знак"/>
    <w:basedOn w:val="a2"/>
    <w:link w:val="15"/>
    <w:uiPriority w:val="3"/>
    <w:qFormat/>
    <w:rsid w:val="0002215D"/>
    <w:rPr>
      <w:rFonts w:ascii="Times New Roman" w:hAnsi="Times New Roman"/>
      <w:color w:val="000000" w:themeColor="text1"/>
      <w:sz w:val="28"/>
      <w:szCs w:val="28"/>
    </w:rPr>
  </w:style>
  <w:style w:type="paragraph" w:customStyle="1" w:styleId="15">
    <w:name w:val="НЗП1"/>
    <w:link w:val="14"/>
    <w:uiPriority w:val="3"/>
    <w:qFormat/>
    <w:rsid w:val="0002215D"/>
    <w:pPr>
      <w:spacing w:beforeAutospacing="1" w:after="0" w:afterAutospacing="1" w:line="360" w:lineRule="auto"/>
      <w:jc w:val="both"/>
      <w:outlineLvl w:val="7"/>
    </w:pPr>
    <w:rPr>
      <w:rFonts w:ascii="Times New Roman" w:hAnsi="Times New Roman"/>
      <w:color w:val="000000" w:themeColor="text1"/>
      <w:sz w:val="28"/>
      <w:szCs w:val="28"/>
    </w:rPr>
  </w:style>
  <w:style w:type="character" w:styleId="aff5">
    <w:name w:val="Placeholder Text"/>
    <w:basedOn w:val="a2"/>
    <w:uiPriority w:val="99"/>
    <w:semiHidden/>
    <w:rsid w:val="009D58CB"/>
    <w:rPr>
      <w:color w:val="808080"/>
    </w:rPr>
  </w:style>
  <w:style w:type="paragraph" w:styleId="aff6">
    <w:name w:val="caption"/>
    <w:basedOn w:val="a1"/>
    <w:next w:val="a1"/>
    <w:uiPriority w:val="35"/>
    <w:unhideWhenUsed/>
    <w:qFormat/>
    <w:rsid w:val="00372712"/>
    <w:pPr>
      <w:spacing w:after="200" w:line="240" w:lineRule="auto"/>
    </w:pPr>
    <w:rPr>
      <w:bCs/>
      <w:szCs w:val="18"/>
    </w:rPr>
  </w:style>
  <w:style w:type="paragraph" w:customStyle="1" w:styleId="16">
    <w:name w:val="Стиль1"/>
    <w:basedOn w:val="2"/>
    <w:link w:val="17"/>
    <w:qFormat/>
    <w:rsid w:val="00F353CD"/>
  </w:style>
  <w:style w:type="character" w:customStyle="1" w:styleId="17">
    <w:name w:val="Стиль1 Знак"/>
    <w:basedOn w:val="20"/>
    <w:link w:val="16"/>
    <w:rsid w:val="00F353CD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character" w:customStyle="1" w:styleId="UnresolvedMention">
    <w:name w:val="Unresolved Mention"/>
    <w:basedOn w:val="a2"/>
    <w:uiPriority w:val="99"/>
    <w:semiHidden/>
    <w:unhideWhenUsed/>
    <w:rsid w:val="00022CAE"/>
    <w:rPr>
      <w:color w:val="605E5C"/>
      <w:shd w:val="clear" w:color="auto" w:fill="E1DFDD"/>
    </w:rPr>
  </w:style>
  <w:style w:type="character" w:customStyle="1" w:styleId="50">
    <w:name w:val="Заголовок 5 Знак"/>
    <w:link w:val="5"/>
    <w:uiPriority w:val="9"/>
    <w:rsid w:val="00317803"/>
    <w:rPr>
      <w:rFonts w:ascii="Times New Roman" w:eastAsia="Times New Roman" w:hAnsi="Times New Roman" w:cs="Times New Roman"/>
      <w:b/>
      <w:bCs/>
      <w:iCs/>
      <w:sz w:val="24"/>
      <w:szCs w:val="26"/>
      <w:lang w:eastAsia="ru-RU"/>
    </w:rPr>
  </w:style>
  <w:style w:type="character" w:customStyle="1" w:styleId="60">
    <w:name w:val="Заголовок 6 Знак"/>
    <w:link w:val="6"/>
    <w:uiPriority w:val="9"/>
    <w:rsid w:val="00350122"/>
    <w:rPr>
      <w:rFonts w:ascii="Times New Roman" w:eastAsia="Times New Roman" w:hAnsi="Times New Roman" w:cs="Times New Roman"/>
      <w:b/>
      <w:bCs/>
      <w:sz w:val="24"/>
      <w:lang w:eastAsia="ru-RU"/>
    </w:rPr>
  </w:style>
  <w:style w:type="paragraph" w:customStyle="1" w:styleId="phbase">
    <w:name w:val="ph_base"/>
    <w:link w:val="phbase0"/>
    <w:rsid w:val="00350122"/>
    <w:pPr>
      <w:spacing w:after="0" w:line="360" w:lineRule="auto"/>
      <w:jc w:val="both"/>
    </w:pPr>
    <w:rPr>
      <w:rFonts w:ascii="Arial" w:eastAsia="Times New Roman" w:hAnsi="Arial" w:cs="Times New Roman"/>
      <w:sz w:val="24"/>
      <w:szCs w:val="20"/>
      <w:lang w:eastAsia="ru-RU"/>
    </w:rPr>
  </w:style>
  <w:style w:type="paragraph" w:customStyle="1" w:styleId="phadditiontitle1">
    <w:name w:val="ph_addition_title_1"/>
    <w:basedOn w:val="phbase"/>
    <w:next w:val="phnormal"/>
    <w:rsid w:val="00350122"/>
    <w:pPr>
      <w:keepNext/>
      <w:keepLines/>
      <w:pageBreakBefore/>
      <w:numPr>
        <w:numId w:val="17"/>
      </w:numPr>
      <w:spacing w:before="360"/>
      <w:jc w:val="center"/>
      <w:outlineLvl w:val="0"/>
    </w:pPr>
    <w:rPr>
      <w:rFonts w:ascii="Times New Roman" w:hAnsi="Times New Roman"/>
      <w:b/>
      <w:sz w:val="28"/>
      <w:szCs w:val="28"/>
    </w:rPr>
  </w:style>
  <w:style w:type="paragraph" w:customStyle="1" w:styleId="phadditiontitle2">
    <w:name w:val="ph_addition_title_2"/>
    <w:basedOn w:val="phbase"/>
    <w:next w:val="phnormal"/>
    <w:rsid w:val="00350122"/>
    <w:pPr>
      <w:keepNext/>
      <w:keepLines/>
      <w:numPr>
        <w:ilvl w:val="1"/>
        <w:numId w:val="17"/>
      </w:numPr>
      <w:spacing w:before="360" w:after="360"/>
      <w:outlineLvl w:val="1"/>
    </w:pPr>
    <w:rPr>
      <w:rFonts w:ascii="Times New Roman" w:hAnsi="Times New Roman"/>
      <w:b/>
      <w:szCs w:val="24"/>
    </w:rPr>
  </w:style>
  <w:style w:type="paragraph" w:customStyle="1" w:styleId="phadditiontitle3">
    <w:name w:val="ph_addition_title_3"/>
    <w:basedOn w:val="phbase"/>
    <w:next w:val="phnormal"/>
    <w:rsid w:val="00350122"/>
    <w:pPr>
      <w:keepNext/>
      <w:keepLines/>
      <w:numPr>
        <w:ilvl w:val="2"/>
        <w:numId w:val="17"/>
      </w:numPr>
      <w:spacing w:before="240" w:after="240"/>
      <w:outlineLvl w:val="2"/>
    </w:pPr>
    <w:rPr>
      <w:rFonts w:ascii="Times New Roman" w:hAnsi="Times New Roman"/>
      <w:b/>
      <w:sz w:val="22"/>
      <w:szCs w:val="22"/>
    </w:rPr>
  </w:style>
  <w:style w:type="numbering" w:customStyle="1" w:styleId="phadditiontitle">
    <w:name w:val="ph_additiontitle"/>
    <w:basedOn w:val="a4"/>
    <w:rsid w:val="00350122"/>
    <w:pPr>
      <w:numPr>
        <w:numId w:val="12"/>
      </w:numPr>
    </w:pPr>
  </w:style>
  <w:style w:type="paragraph" w:customStyle="1" w:styleId="phbibliography">
    <w:name w:val="ph_bibliography"/>
    <w:basedOn w:val="phbase"/>
    <w:rsid w:val="00350122"/>
    <w:pPr>
      <w:numPr>
        <w:numId w:val="4"/>
      </w:numPr>
      <w:spacing w:before="60" w:after="60" w:line="240" w:lineRule="auto"/>
    </w:pPr>
    <w:rPr>
      <w:rFonts w:ascii="Times New Roman" w:hAnsi="Times New Roman" w:cs="Arial"/>
      <w:bCs/>
      <w:szCs w:val="28"/>
    </w:rPr>
  </w:style>
  <w:style w:type="paragraph" w:customStyle="1" w:styleId="phcolontituldown">
    <w:name w:val="ph_colontituldown"/>
    <w:basedOn w:val="phbase"/>
    <w:rsid w:val="00350122"/>
    <w:pPr>
      <w:pBdr>
        <w:top w:val="single" w:sz="4" w:space="1" w:color="auto"/>
      </w:pBdr>
      <w:tabs>
        <w:tab w:val="right" w:pos="9497"/>
        <w:tab w:val="right" w:pos="14459"/>
      </w:tabs>
      <w:spacing w:before="20" w:after="120"/>
      <w:jc w:val="center"/>
    </w:pPr>
    <w:rPr>
      <w:rFonts w:ascii="Times New Roman" w:hAnsi="Times New Roman"/>
      <w:sz w:val="20"/>
    </w:rPr>
  </w:style>
  <w:style w:type="paragraph" w:customStyle="1" w:styleId="phcolontitulup">
    <w:name w:val="ph_colontitulup"/>
    <w:basedOn w:val="phbase"/>
    <w:rsid w:val="00350122"/>
    <w:pPr>
      <w:pBdr>
        <w:bottom w:val="single" w:sz="4" w:space="1" w:color="auto"/>
      </w:pBdr>
      <w:tabs>
        <w:tab w:val="right" w:pos="14600"/>
      </w:tabs>
      <w:spacing w:before="20" w:after="120"/>
      <w:jc w:val="center"/>
    </w:pPr>
    <w:rPr>
      <w:rFonts w:ascii="Times New Roman" w:hAnsi="Times New Roman"/>
      <w:sz w:val="20"/>
    </w:rPr>
  </w:style>
  <w:style w:type="paragraph" w:customStyle="1" w:styleId="phcomment">
    <w:name w:val="ph_comment"/>
    <w:basedOn w:val="phbase"/>
    <w:rsid w:val="00350122"/>
    <w:pPr>
      <w:ind w:firstLine="720"/>
    </w:pPr>
    <w:rPr>
      <w:rFonts w:ascii="Arial Narrow" w:hAnsi="Arial Narrow"/>
      <w:vanish/>
      <w:color w:val="0000FF"/>
    </w:rPr>
  </w:style>
  <w:style w:type="paragraph" w:customStyle="1" w:styleId="phconfirmlist">
    <w:name w:val="ph_confirmlist"/>
    <w:basedOn w:val="phbase"/>
    <w:rsid w:val="00350122"/>
    <w:pPr>
      <w:spacing w:before="20" w:after="120"/>
      <w:jc w:val="center"/>
    </w:pPr>
    <w:rPr>
      <w:rFonts w:ascii="Times New Roman" w:hAnsi="Times New Roman"/>
      <w:b/>
      <w:caps/>
      <w:sz w:val="28"/>
      <w:szCs w:val="28"/>
    </w:rPr>
  </w:style>
  <w:style w:type="paragraph" w:customStyle="1" w:styleId="phconfirmstamp">
    <w:name w:val="ph_confirmstamp"/>
    <w:basedOn w:val="phbase"/>
    <w:rsid w:val="00350122"/>
    <w:pPr>
      <w:spacing w:before="20" w:after="120" w:line="240" w:lineRule="auto"/>
      <w:jc w:val="left"/>
    </w:pPr>
    <w:rPr>
      <w:rFonts w:ascii="Times New Roman" w:hAnsi="Times New Roman"/>
    </w:rPr>
  </w:style>
  <w:style w:type="paragraph" w:customStyle="1" w:styleId="phconfirmstampstamp">
    <w:name w:val="ph_confirmstamp_stamp"/>
    <w:basedOn w:val="phconfirmstamp"/>
    <w:rsid w:val="00350122"/>
  </w:style>
  <w:style w:type="paragraph" w:customStyle="1" w:styleId="phconfirmstamptitle">
    <w:name w:val="ph_confirmstamp_title"/>
    <w:basedOn w:val="phconfirmstamp"/>
    <w:next w:val="phconfirmstampstamp"/>
    <w:rsid w:val="00350122"/>
    <w:rPr>
      <w:b/>
      <w:caps/>
      <w:szCs w:val="24"/>
    </w:rPr>
  </w:style>
  <w:style w:type="paragraph" w:customStyle="1" w:styleId="phcontent">
    <w:name w:val="ph_content"/>
    <w:basedOn w:val="phbase"/>
    <w:next w:val="13"/>
    <w:rsid w:val="00350122"/>
    <w:pPr>
      <w:keepNext/>
      <w:keepLines/>
      <w:pageBreakBefore/>
      <w:tabs>
        <w:tab w:val="left" w:pos="1134"/>
        <w:tab w:val="left" w:pos="1440"/>
        <w:tab w:val="left" w:pos="1797"/>
      </w:tabs>
      <w:spacing w:before="360" w:after="360"/>
      <w:jc w:val="center"/>
    </w:pPr>
    <w:rPr>
      <w:rFonts w:ascii="Times New Roman" w:hAnsi="Times New Roman" w:cs="Arial"/>
      <w:b/>
      <w:bCs/>
      <w:sz w:val="28"/>
      <w:szCs w:val="28"/>
    </w:rPr>
  </w:style>
  <w:style w:type="paragraph" w:customStyle="1" w:styleId="phexample">
    <w:name w:val="ph_example"/>
    <w:basedOn w:val="phbase"/>
    <w:rsid w:val="00350122"/>
    <w:pPr>
      <w:spacing w:before="20" w:after="120"/>
    </w:pPr>
    <w:rPr>
      <w:rFonts w:ascii="Times New Roman" w:hAnsi="Times New Roman"/>
      <w:b/>
      <w:i/>
      <w:sz w:val="20"/>
    </w:rPr>
  </w:style>
  <w:style w:type="paragraph" w:customStyle="1" w:styleId="phfigure">
    <w:name w:val="ph_figure"/>
    <w:basedOn w:val="phbase"/>
    <w:link w:val="phfigure0"/>
    <w:rsid w:val="00350122"/>
    <w:pPr>
      <w:keepNext/>
      <w:spacing w:before="20" w:after="120"/>
      <w:jc w:val="center"/>
    </w:pPr>
    <w:rPr>
      <w:rFonts w:ascii="Times New Roman" w:hAnsi="Times New Roman"/>
    </w:rPr>
  </w:style>
  <w:style w:type="paragraph" w:customStyle="1" w:styleId="phfiguregraphic">
    <w:name w:val="ph_figure_graphic"/>
    <w:basedOn w:val="phfigure"/>
    <w:next w:val="phfiguretitle"/>
    <w:link w:val="phfiguregraphic0"/>
    <w:rsid w:val="00350122"/>
    <w:pPr>
      <w:spacing w:before="120"/>
    </w:pPr>
  </w:style>
  <w:style w:type="paragraph" w:customStyle="1" w:styleId="phfiguretitle">
    <w:name w:val="ph_figure_title"/>
    <w:basedOn w:val="phfigure"/>
    <w:next w:val="phnormal"/>
    <w:rsid w:val="001D2B9B"/>
    <w:pPr>
      <w:keepNext w:val="0"/>
      <w:keepLines/>
      <w:spacing w:before="120"/>
    </w:pPr>
    <w:rPr>
      <w:rFonts w:cs="Arial"/>
    </w:rPr>
  </w:style>
  <w:style w:type="paragraph" w:customStyle="1" w:styleId="phfootnote">
    <w:name w:val="ph_footnote"/>
    <w:basedOn w:val="phbase"/>
    <w:rsid w:val="00350122"/>
    <w:pPr>
      <w:widowControl w:val="0"/>
    </w:pPr>
    <w:rPr>
      <w:rFonts w:ascii="Times New Roman" w:hAnsi="Times New Roman"/>
      <w:sz w:val="18"/>
    </w:rPr>
  </w:style>
  <w:style w:type="character" w:customStyle="1" w:styleId="phinline">
    <w:name w:val="ph_inline"/>
    <w:basedOn w:val="a2"/>
    <w:rsid w:val="00350122"/>
  </w:style>
  <w:style w:type="character" w:customStyle="1" w:styleId="phinline8">
    <w:name w:val="ph_inline_8"/>
    <w:rsid w:val="00350122"/>
    <w:rPr>
      <w:sz w:val="16"/>
    </w:rPr>
  </w:style>
  <w:style w:type="character" w:customStyle="1" w:styleId="phinlinebolditalic">
    <w:name w:val="ph_inline_bolditalic"/>
    <w:rsid w:val="00350122"/>
    <w:rPr>
      <w:rFonts w:ascii="Times New Roman" w:hAnsi="Times New Roman"/>
      <w:b/>
      <w:bCs/>
      <w:i/>
      <w:noProof/>
      <w:lang w:val="ru-RU" w:eastAsia="ru-RU" w:bidi="ar-SA"/>
    </w:rPr>
  </w:style>
  <w:style w:type="character" w:customStyle="1" w:styleId="phinlinecomputer">
    <w:name w:val="ph_inline_computer"/>
    <w:rsid w:val="00350122"/>
    <w:rPr>
      <w:rFonts w:ascii="Courier New" w:hAnsi="Courier New"/>
      <w:sz w:val="24"/>
    </w:rPr>
  </w:style>
  <w:style w:type="character" w:customStyle="1" w:styleId="phinlinefirstterm">
    <w:name w:val="ph_inline_firstterm"/>
    <w:rsid w:val="00350122"/>
    <w:rPr>
      <w:i/>
      <w:sz w:val="24"/>
    </w:rPr>
  </w:style>
  <w:style w:type="character" w:customStyle="1" w:styleId="phinlineguiitem">
    <w:name w:val="ph_inline_guiitem"/>
    <w:rsid w:val="00350122"/>
    <w:rPr>
      <w:rFonts w:ascii="Times New Roman" w:hAnsi="Times New Roman"/>
      <w:b/>
      <w:bCs/>
      <w:noProof/>
      <w:lang w:val="ru-RU" w:eastAsia="ru-RU" w:bidi="ar-SA"/>
    </w:rPr>
  </w:style>
  <w:style w:type="character" w:customStyle="1" w:styleId="phinlinekeycap">
    <w:name w:val="ph_inline_keycap"/>
    <w:rsid w:val="00350122"/>
    <w:rPr>
      <w:b/>
      <w:smallCaps/>
      <w:sz w:val="24"/>
    </w:rPr>
  </w:style>
  <w:style w:type="character" w:customStyle="1" w:styleId="phinlinespace">
    <w:name w:val="ph_inline_space"/>
    <w:rsid w:val="00350122"/>
    <w:rPr>
      <w:spacing w:val="60"/>
    </w:rPr>
  </w:style>
  <w:style w:type="character" w:customStyle="1" w:styleId="phinlinesuperline">
    <w:name w:val="ph_inline_superline"/>
    <w:rsid w:val="00350122"/>
    <w:rPr>
      <w:vertAlign w:val="superscript"/>
    </w:rPr>
  </w:style>
  <w:style w:type="character" w:customStyle="1" w:styleId="phinlineunderline">
    <w:name w:val="ph_inline_underline"/>
    <w:rsid w:val="00350122"/>
    <w:rPr>
      <w:u w:val="single"/>
      <w:lang w:val="ru-RU"/>
    </w:rPr>
  </w:style>
  <w:style w:type="character" w:customStyle="1" w:styleId="phinlineunderlineitalic">
    <w:name w:val="ph_inline_underlineitalic"/>
    <w:rsid w:val="00350122"/>
    <w:rPr>
      <w:i/>
      <w:u w:val="single"/>
      <w:lang w:val="ru-RU"/>
    </w:rPr>
  </w:style>
  <w:style w:type="character" w:customStyle="1" w:styleId="phinlineuppercase">
    <w:name w:val="ph_inline_uppercase"/>
    <w:rsid w:val="00350122"/>
    <w:rPr>
      <w:caps/>
      <w:lang w:val="ru-RU"/>
    </w:rPr>
  </w:style>
  <w:style w:type="paragraph" w:customStyle="1" w:styleId="phinset">
    <w:name w:val="ph_inset"/>
    <w:basedOn w:val="phnormal"/>
    <w:next w:val="phnormal"/>
    <w:rsid w:val="00350122"/>
  </w:style>
  <w:style w:type="paragraph" w:customStyle="1" w:styleId="phinsetcaution">
    <w:name w:val="ph_inset_caution"/>
    <w:basedOn w:val="phinset"/>
    <w:rsid w:val="00350122"/>
    <w:pPr>
      <w:keepLines/>
    </w:pPr>
  </w:style>
  <w:style w:type="paragraph" w:customStyle="1" w:styleId="phinsetnote">
    <w:name w:val="ph_inset_note"/>
    <w:basedOn w:val="phinset"/>
    <w:rsid w:val="00350122"/>
    <w:pPr>
      <w:keepLines/>
    </w:pPr>
  </w:style>
  <w:style w:type="paragraph" w:customStyle="1" w:styleId="phinsettitle">
    <w:name w:val="ph_inset_title"/>
    <w:basedOn w:val="phinset"/>
    <w:next w:val="phinsetnote"/>
    <w:rsid w:val="00350122"/>
    <w:pPr>
      <w:keepNext/>
    </w:pPr>
    <w:rPr>
      <w:caps/>
      <w:szCs w:val="24"/>
    </w:rPr>
  </w:style>
  <w:style w:type="paragraph" w:customStyle="1" w:styleId="phinsetwarning">
    <w:name w:val="ph_inset_warning"/>
    <w:basedOn w:val="phinset"/>
    <w:rsid w:val="00350122"/>
    <w:pPr>
      <w:keepLines/>
    </w:pPr>
  </w:style>
  <w:style w:type="paragraph" w:customStyle="1" w:styleId="phlistitemized1">
    <w:name w:val="ph_list_itemized_1"/>
    <w:basedOn w:val="phnormal"/>
    <w:link w:val="phlistitemized10"/>
    <w:rsid w:val="00350122"/>
    <w:pPr>
      <w:numPr>
        <w:numId w:val="15"/>
      </w:numPr>
      <w:ind w:right="-2"/>
    </w:pPr>
    <w:rPr>
      <w:rFonts w:cs="Arial"/>
      <w:lang w:eastAsia="en-US"/>
    </w:rPr>
  </w:style>
  <w:style w:type="paragraph" w:customStyle="1" w:styleId="phlistitemized2">
    <w:name w:val="ph_list_itemized_2"/>
    <w:basedOn w:val="phnormal"/>
    <w:link w:val="phlistitemized20"/>
    <w:rsid w:val="00350122"/>
    <w:pPr>
      <w:numPr>
        <w:numId w:val="5"/>
      </w:numPr>
    </w:pPr>
  </w:style>
  <w:style w:type="paragraph" w:customStyle="1" w:styleId="phlistitemizedtitle">
    <w:name w:val="ph_list_itemized_title"/>
    <w:basedOn w:val="phnormal"/>
    <w:next w:val="phlistitemized1"/>
    <w:rsid w:val="00350122"/>
    <w:pPr>
      <w:keepNext/>
    </w:pPr>
  </w:style>
  <w:style w:type="paragraph" w:customStyle="1" w:styleId="phlistordered1">
    <w:name w:val="ph_list_ordered_1"/>
    <w:basedOn w:val="phnormal"/>
    <w:rsid w:val="00350122"/>
    <w:pPr>
      <w:numPr>
        <w:numId w:val="6"/>
      </w:numPr>
      <w:ind w:right="-2"/>
    </w:pPr>
  </w:style>
  <w:style w:type="paragraph" w:customStyle="1" w:styleId="phlistordereda">
    <w:name w:val="ph_list_ordered_aбв"/>
    <w:basedOn w:val="phnormal"/>
    <w:rsid w:val="00350122"/>
    <w:pPr>
      <w:numPr>
        <w:numId w:val="7"/>
      </w:numPr>
      <w:ind w:right="-2"/>
    </w:pPr>
  </w:style>
  <w:style w:type="paragraph" w:customStyle="1" w:styleId="phlistorderedtitle">
    <w:name w:val="ph_list_ordered_title"/>
    <w:basedOn w:val="phnormal"/>
    <w:next w:val="phlistordered1"/>
    <w:rsid w:val="00350122"/>
    <w:pPr>
      <w:keepNext/>
    </w:pPr>
  </w:style>
  <w:style w:type="paragraph" w:customStyle="1" w:styleId="phnormal">
    <w:name w:val="ph_normal"/>
    <w:basedOn w:val="phbase"/>
    <w:link w:val="phnormal0"/>
    <w:rsid w:val="00350122"/>
    <w:pPr>
      <w:ind w:right="-1" w:firstLine="851"/>
    </w:pPr>
    <w:rPr>
      <w:rFonts w:ascii="Times New Roman" w:hAnsi="Times New Roman"/>
    </w:rPr>
  </w:style>
  <w:style w:type="paragraph" w:customStyle="1" w:styleId="phstamp">
    <w:name w:val="ph_stamp"/>
    <w:basedOn w:val="phbase"/>
    <w:rsid w:val="00350122"/>
    <w:pPr>
      <w:spacing w:before="20" w:after="20"/>
    </w:pPr>
    <w:rPr>
      <w:sz w:val="16"/>
    </w:rPr>
  </w:style>
  <w:style w:type="paragraph" w:customStyle="1" w:styleId="phstampcenter">
    <w:name w:val="ph_stamp_center"/>
    <w:basedOn w:val="phstamp"/>
    <w:locked/>
    <w:rsid w:val="00350122"/>
    <w:pPr>
      <w:tabs>
        <w:tab w:val="left" w:pos="284"/>
      </w:tabs>
      <w:spacing w:before="0" w:after="0"/>
      <w:jc w:val="center"/>
    </w:pPr>
    <w:rPr>
      <w:sz w:val="18"/>
      <w:szCs w:val="18"/>
    </w:rPr>
  </w:style>
  <w:style w:type="paragraph" w:customStyle="1" w:styleId="phstampcenteritalic">
    <w:name w:val="ph_stamp_center_italic"/>
    <w:basedOn w:val="phstamp"/>
    <w:rsid w:val="00350122"/>
    <w:pPr>
      <w:jc w:val="center"/>
    </w:pPr>
    <w:rPr>
      <w:bCs/>
      <w:i/>
    </w:rPr>
  </w:style>
  <w:style w:type="paragraph" w:customStyle="1" w:styleId="phstampitalic">
    <w:name w:val="ph_stamp_italic"/>
    <w:basedOn w:val="phstamp"/>
    <w:rsid w:val="00350122"/>
    <w:pPr>
      <w:ind w:left="57"/>
    </w:pPr>
    <w:rPr>
      <w:i/>
    </w:rPr>
  </w:style>
  <w:style w:type="paragraph" w:customStyle="1" w:styleId="phtablecell">
    <w:name w:val="ph_table_cell"/>
    <w:basedOn w:val="phbase"/>
    <w:rsid w:val="00350122"/>
    <w:pPr>
      <w:spacing w:before="20" w:line="240" w:lineRule="auto"/>
    </w:pPr>
    <w:rPr>
      <w:rFonts w:ascii="Times New Roman" w:hAnsi="Times New Roman" w:cs="Arial"/>
      <w:bCs/>
      <w:sz w:val="20"/>
    </w:rPr>
  </w:style>
  <w:style w:type="paragraph" w:customStyle="1" w:styleId="phtablecellcenter">
    <w:name w:val="ph_table_cellcenter"/>
    <w:basedOn w:val="phtablecell"/>
    <w:rsid w:val="00350122"/>
    <w:pPr>
      <w:jc w:val="center"/>
    </w:pPr>
  </w:style>
  <w:style w:type="paragraph" w:customStyle="1" w:styleId="phtablecellleft">
    <w:name w:val="ph_table_cellleft"/>
    <w:basedOn w:val="phtablecell"/>
    <w:rsid w:val="00350122"/>
    <w:pPr>
      <w:spacing w:after="160"/>
    </w:pPr>
  </w:style>
  <w:style w:type="paragraph" w:customStyle="1" w:styleId="phtablecolcaption">
    <w:name w:val="ph_table_colcaption"/>
    <w:basedOn w:val="phtablecell"/>
    <w:next w:val="phtablecell"/>
    <w:rsid w:val="00350122"/>
    <w:pPr>
      <w:keepNext/>
      <w:keepLines/>
      <w:spacing w:before="120" w:after="120"/>
      <w:jc w:val="center"/>
    </w:pPr>
    <w:rPr>
      <w:b/>
    </w:rPr>
  </w:style>
  <w:style w:type="paragraph" w:customStyle="1" w:styleId="phtabletitle">
    <w:name w:val="ph_table_title"/>
    <w:basedOn w:val="phbase"/>
    <w:next w:val="phtablecolcaption"/>
    <w:rsid w:val="00350122"/>
    <w:pPr>
      <w:keepNext/>
      <w:spacing w:before="20" w:after="120"/>
    </w:pPr>
    <w:rPr>
      <w:rFonts w:ascii="Times New Roman" w:hAnsi="Times New Roman"/>
      <w:szCs w:val="24"/>
    </w:rPr>
  </w:style>
  <w:style w:type="paragraph" w:customStyle="1" w:styleId="phtitlevoid">
    <w:name w:val="ph_title_void"/>
    <w:basedOn w:val="phbase"/>
    <w:next w:val="phnormal"/>
    <w:link w:val="phtitlevoid0"/>
    <w:rsid w:val="00350122"/>
    <w:pPr>
      <w:keepNext/>
      <w:keepLines/>
      <w:pageBreakBefore/>
      <w:spacing w:before="360" w:after="360"/>
      <w:jc w:val="center"/>
    </w:pPr>
    <w:rPr>
      <w:rFonts w:ascii="Times New Roman" w:hAnsi="Times New Roman" w:cs="Arial"/>
      <w:b/>
      <w:bCs/>
      <w:sz w:val="28"/>
      <w:szCs w:val="28"/>
    </w:rPr>
  </w:style>
  <w:style w:type="paragraph" w:customStyle="1" w:styleId="phtitlepage">
    <w:name w:val="ph_titlepage"/>
    <w:basedOn w:val="phbase"/>
    <w:rsid w:val="00350122"/>
    <w:pPr>
      <w:spacing w:after="120"/>
      <w:jc w:val="center"/>
    </w:pPr>
    <w:rPr>
      <w:rFonts w:ascii="Times New Roman" w:hAnsi="Times New Roman" w:cs="Arial"/>
      <w:szCs w:val="28"/>
      <w:lang w:eastAsia="en-US"/>
    </w:rPr>
  </w:style>
  <w:style w:type="paragraph" w:customStyle="1" w:styleId="phtitlepagecode">
    <w:name w:val="ph_titlepage_code"/>
    <w:basedOn w:val="phtitlepage"/>
    <w:rsid w:val="00350122"/>
    <w:pPr>
      <w:spacing w:after="240"/>
    </w:pPr>
    <w:rPr>
      <w:b/>
      <w:sz w:val="26"/>
    </w:rPr>
  </w:style>
  <w:style w:type="paragraph" w:customStyle="1" w:styleId="phtitlepageconfirmstamp">
    <w:name w:val="ph_titlepage_confirmstamp"/>
    <w:basedOn w:val="phbase"/>
    <w:autoRedefine/>
    <w:rsid w:val="00350122"/>
    <w:pPr>
      <w:suppressAutoHyphens/>
      <w:spacing w:before="60" w:after="60"/>
    </w:pPr>
    <w:rPr>
      <w:rFonts w:ascii="Times New Roman" w:hAnsi="Times New Roman"/>
      <w:color w:val="000000"/>
      <w:szCs w:val="24"/>
    </w:rPr>
  </w:style>
  <w:style w:type="paragraph" w:customStyle="1" w:styleId="phtitlepagecustomer">
    <w:name w:val="ph_titlepage_customer"/>
    <w:basedOn w:val="phtitlepage"/>
    <w:next w:val="phtitlepageconfirmstamp"/>
    <w:rsid w:val="00350122"/>
    <w:pPr>
      <w:spacing w:before="240"/>
    </w:pPr>
    <w:rPr>
      <w:b/>
      <w:sz w:val="26"/>
    </w:rPr>
  </w:style>
  <w:style w:type="paragraph" w:customStyle="1" w:styleId="phtitlepagedocpart">
    <w:name w:val="ph_titlepage_docpart"/>
    <w:basedOn w:val="phtitlepage"/>
    <w:next w:val="phtitlepagecode"/>
    <w:rsid w:val="00350122"/>
    <w:rPr>
      <w:b/>
    </w:rPr>
  </w:style>
  <w:style w:type="paragraph" w:customStyle="1" w:styleId="phtitlepagedocument">
    <w:name w:val="ph_titlepage_document"/>
    <w:basedOn w:val="phtitlepage"/>
    <w:autoRedefine/>
    <w:rsid w:val="00350122"/>
    <w:pPr>
      <w:spacing w:before="240"/>
    </w:pPr>
    <w:rPr>
      <w:b/>
      <w:sz w:val="26"/>
    </w:rPr>
  </w:style>
  <w:style w:type="paragraph" w:customStyle="1" w:styleId="phtitlepageother">
    <w:name w:val="ph_titlepage_other"/>
    <w:basedOn w:val="phtitlepage"/>
    <w:rsid w:val="00350122"/>
  </w:style>
  <w:style w:type="paragraph" w:customStyle="1" w:styleId="phtitlepagesystemfull">
    <w:name w:val="ph_titlepage_system_full"/>
    <w:basedOn w:val="phtitlepage"/>
    <w:next w:val="phtitlepagesystemshort"/>
    <w:rsid w:val="00350122"/>
    <w:rPr>
      <w:b/>
      <w:bCs/>
      <w:sz w:val="32"/>
      <w:szCs w:val="32"/>
    </w:rPr>
  </w:style>
  <w:style w:type="paragraph" w:customStyle="1" w:styleId="phtitlepagesystemshort">
    <w:name w:val="ph_titlepage_system_short"/>
    <w:basedOn w:val="phtitlepage"/>
    <w:next w:val="phtitlepageother"/>
    <w:rsid w:val="00350122"/>
    <w:rPr>
      <w:b/>
      <w:sz w:val="32"/>
    </w:rPr>
  </w:style>
  <w:style w:type="paragraph" w:styleId="HTML">
    <w:name w:val="HTML Address"/>
    <w:basedOn w:val="a1"/>
    <w:link w:val="HTML0"/>
    <w:semiHidden/>
    <w:rsid w:val="00350122"/>
    <w:rPr>
      <w:i/>
      <w:iCs/>
    </w:rPr>
  </w:style>
  <w:style w:type="character" w:customStyle="1" w:styleId="HTML0">
    <w:name w:val="Адрес HTML Знак"/>
    <w:basedOn w:val="a2"/>
    <w:link w:val="HTML"/>
    <w:semiHidden/>
    <w:rsid w:val="001C405A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styleId="aff7">
    <w:name w:val="Body Text"/>
    <w:basedOn w:val="a1"/>
    <w:link w:val="aff8"/>
    <w:rsid w:val="00350122"/>
  </w:style>
  <w:style w:type="character" w:customStyle="1" w:styleId="aff8">
    <w:name w:val="Основной текст Знак"/>
    <w:basedOn w:val="a2"/>
    <w:link w:val="aff7"/>
    <w:rsid w:val="001C405A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phheader1withoutnum">
    <w:name w:val="ph_header_1_without_num"/>
    <w:basedOn w:val="11"/>
    <w:next w:val="phnormal"/>
    <w:rsid w:val="00350122"/>
    <w:pPr>
      <w:numPr>
        <w:numId w:val="0"/>
      </w:numPr>
      <w:ind w:left="720"/>
    </w:pPr>
  </w:style>
  <w:style w:type="paragraph" w:customStyle="1" w:styleId="phadditontype">
    <w:name w:val="ph_additon_type"/>
    <w:basedOn w:val="phbase"/>
    <w:next w:val="phnormal"/>
    <w:rsid w:val="00350122"/>
    <w:pPr>
      <w:jc w:val="center"/>
    </w:pPr>
    <w:rPr>
      <w:rFonts w:ascii="Times New Roman" w:hAnsi="Times New Roman"/>
      <w:i/>
    </w:rPr>
  </w:style>
  <w:style w:type="paragraph" w:customStyle="1" w:styleId="phtablecolcaptionunderline">
    <w:name w:val="ph_table_colcaption_underline"/>
    <w:basedOn w:val="phtablecolcaption"/>
    <w:next w:val="phtablecell"/>
    <w:rsid w:val="00350122"/>
    <w:rPr>
      <w:u w:val="single"/>
    </w:rPr>
  </w:style>
  <w:style w:type="paragraph" w:customStyle="1" w:styleId="phstampleft">
    <w:name w:val="ph_stamp_left"/>
    <w:basedOn w:val="phstamp"/>
    <w:rsid w:val="00350122"/>
    <w:pPr>
      <w:jc w:val="left"/>
    </w:pPr>
    <w:rPr>
      <w:sz w:val="18"/>
    </w:rPr>
  </w:style>
  <w:style w:type="paragraph" w:styleId="aff9">
    <w:name w:val="Document Map"/>
    <w:basedOn w:val="a1"/>
    <w:link w:val="affa"/>
    <w:rsid w:val="00350122"/>
    <w:pPr>
      <w:shd w:val="clear" w:color="auto" w:fill="000080"/>
    </w:pPr>
    <w:rPr>
      <w:rFonts w:ascii="Tahoma" w:hAnsi="Tahoma" w:cs="Tahoma"/>
      <w:sz w:val="20"/>
    </w:rPr>
  </w:style>
  <w:style w:type="character" w:customStyle="1" w:styleId="affa">
    <w:name w:val="Схема документа Знак"/>
    <w:basedOn w:val="a2"/>
    <w:link w:val="aff9"/>
    <w:rsid w:val="001C405A"/>
    <w:rPr>
      <w:rFonts w:ascii="Tahoma" w:eastAsia="Times New Roman" w:hAnsi="Tahoma" w:cs="Tahoma"/>
      <w:sz w:val="20"/>
      <w:szCs w:val="20"/>
      <w:shd w:val="clear" w:color="auto" w:fill="000080"/>
      <w:lang w:eastAsia="ru-RU"/>
    </w:rPr>
  </w:style>
  <w:style w:type="paragraph" w:customStyle="1" w:styleId="phlistitemized3">
    <w:name w:val="ph_list_itemized_3"/>
    <w:basedOn w:val="phlistitemized2"/>
    <w:link w:val="phlistitemized30"/>
    <w:autoRedefine/>
    <w:qFormat/>
    <w:rsid w:val="00350122"/>
    <w:pPr>
      <w:numPr>
        <w:ilvl w:val="1"/>
      </w:numPr>
      <w:tabs>
        <w:tab w:val="left" w:pos="2127"/>
      </w:tabs>
      <w:ind w:left="2127" w:hanging="426"/>
    </w:pPr>
  </w:style>
  <w:style w:type="paragraph" w:customStyle="1" w:styleId="phlistitemized4">
    <w:name w:val="ph_list_itemized_4"/>
    <w:basedOn w:val="phlistitemized3"/>
    <w:autoRedefine/>
    <w:qFormat/>
    <w:rsid w:val="00350122"/>
    <w:pPr>
      <w:numPr>
        <w:ilvl w:val="2"/>
        <w:numId w:val="8"/>
      </w:numPr>
      <w:tabs>
        <w:tab w:val="clear" w:pos="2127"/>
      </w:tabs>
      <w:ind w:right="0"/>
    </w:pPr>
    <w:rPr>
      <w:lang w:val="en-US"/>
    </w:rPr>
  </w:style>
  <w:style w:type="character" w:customStyle="1" w:styleId="phbase0">
    <w:name w:val="ph_base Знак"/>
    <w:basedOn w:val="a2"/>
    <w:link w:val="phbase"/>
    <w:rsid w:val="00350122"/>
    <w:rPr>
      <w:rFonts w:ascii="Arial" w:eastAsia="Times New Roman" w:hAnsi="Arial" w:cs="Times New Roman"/>
      <w:sz w:val="24"/>
      <w:szCs w:val="20"/>
      <w:lang w:eastAsia="ru-RU"/>
    </w:rPr>
  </w:style>
  <w:style w:type="character" w:customStyle="1" w:styleId="phnormal0">
    <w:name w:val="ph_normal Знак"/>
    <w:basedOn w:val="phbase0"/>
    <w:link w:val="phnormal"/>
    <w:rsid w:val="00350122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phlistitemized20">
    <w:name w:val="ph_list_itemized_2 Знак"/>
    <w:basedOn w:val="phnormal0"/>
    <w:link w:val="phlistitemized2"/>
    <w:rsid w:val="00350122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phlistitemized30">
    <w:name w:val="ph_list_itemized_3 Знак"/>
    <w:basedOn w:val="phlistitemized20"/>
    <w:link w:val="phlistitemized3"/>
    <w:rsid w:val="00350122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phpagenumber">
    <w:name w:val="ph_pagenumber"/>
    <w:basedOn w:val="afa"/>
    <w:link w:val="phpagenumber0"/>
    <w:autoRedefine/>
    <w:qFormat/>
    <w:rsid w:val="00350122"/>
  </w:style>
  <w:style w:type="character" w:customStyle="1" w:styleId="phpagenumber0">
    <w:name w:val="ph_pagenumber Знак"/>
    <w:basedOn w:val="afb"/>
    <w:link w:val="phpagenumber"/>
    <w:rsid w:val="00350122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phtableitemizedlist1">
    <w:name w:val="ph_table_itemizedlist_1"/>
    <w:basedOn w:val="phtablecellleft"/>
    <w:autoRedefine/>
    <w:qFormat/>
    <w:rsid w:val="00350122"/>
    <w:pPr>
      <w:numPr>
        <w:numId w:val="16"/>
      </w:numPr>
      <w:spacing w:after="120"/>
    </w:pPr>
  </w:style>
  <w:style w:type="paragraph" w:customStyle="1" w:styleId="phtableitemizedlist2">
    <w:name w:val="ph_table_itemizedlist_2"/>
    <w:basedOn w:val="phtableitemizedlist1"/>
    <w:autoRedefine/>
    <w:qFormat/>
    <w:rsid w:val="00350122"/>
    <w:pPr>
      <w:numPr>
        <w:ilvl w:val="1"/>
      </w:numPr>
    </w:pPr>
  </w:style>
  <w:style w:type="paragraph" w:customStyle="1" w:styleId="10">
    <w:name w:val="Список_1)"/>
    <w:basedOn w:val="a1"/>
    <w:rsid w:val="00350122"/>
    <w:pPr>
      <w:numPr>
        <w:numId w:val="9"/>
      </w:numPr>
    </w:pPr>
  </w:style>
  <w:style w:type="paragraph" w:customStyle="1" w:styleId="phtableorderedlist1">
    <w:name w:val="ph_table_orderedlist_1)"/>
    <w:basedOn w:val="phtablecellleft"/>
    <w:autoRedefine/>
    <w:qFormat/>
    <w:rsid w:val="00350122"/>
    <w:pPr>
      <w:numPr>
        <w:numId w:val="14"/>
      </w:numPr>
      <w:spacing w:after="120"/>
    </w:pPr>
  </w:style>
  <w:style w:type="paragraph" w:customStyle="1" w:styleId="affb">
    <w:name w:val="Текст_программы"/>
    <w:rsid w:val="00350122"/>
    <w:pPr>
      <w:spacing w:after="0" w:line="240" w:lineRule="auto"/>
      <w:ind w:firstLine="851"/>
    </w:pPr>
    <w:rPr>
      <w:rFonts w:ascii="Courier New" w:eastAsia="Times New Roman" w:hAnsi="Courier New" w:cs="Times New Roman"/>
      <w:spacing w:val="-2"/>
      <w:sz w:val="24"/>
      <w:szCs w:val="23"/>
      <w:lang w:val="en-US"/>
    </w:rPr>
  </w:style>
  <w:style w:type="paragraph" w:customStyle="1" w:styleId="ph">
    <w:name w:val="ph_Рамка боковик"/>
    <w:basedOn w:val="a1"/>
    <w:autoRedefine/>
    <w:qFormat/>
    <w:rsid w:val="00350122"/>
    <w:pPr>
      <w:spacing w:line="240" w:lineRule="auto"/>
    </w:pPr>
    <w:rPr>
      <w:rFonts w:ascii="Arial" w:hAnsi="Arial" w:cs="Arial"/>
      <w:i/>
      <w:sz w:val="16"/>
      <w:szCs w:val="16"/>
    </w:rPr>
  </w:style>
  <w:style w:type="paragraph" w:customStyle="1" w:styleId="ph0">
    <w:name w:val="ph_Рамка_гориз_слева_мал"/>
    <w:basedOn w:val="a1"/>
    <w:autoRedefine/>
    <w:qFormat/>
    <w:rsid w:val="00350122"/>
    <w:pPr>
      <w:spacing w:after="20" w:line="240" w:lineRule="auto"/>
      <w:ind w:left="57"/>
    </w:pPr>
    <w:rPr>
      <w:rFonts w:ascii="Arial" w:hAnsi="Arial" w:cs="Arial"/>
      <w:i/>
      <w:sz w:val="16"/>
      <w:szCs w:val="16"/>
    </w:rPr>
  </w:style>
  <w:style w:type="paragraph" w:customStyle="1" w:styleId="phtableorderlist">
    <w:name w:val="ph_table_orderlist_абв"/>
    <w:basedOn w:val="phtablecellleft"/>
    <w:autoRedefine/>
    <w:qFormat/>
    <w:rsid w:val="00350122"/>
    <w:pPr>
      <w:numPr>
        <w:numId w:val="10"/>
      </w:numPr>
    </w:pPr>
  </w:style>
  <w:style w:type="paragraph" w:customStyle="1" w:styleId="phtableorderlist1">
    <w:name w:val="ph_table_orderlist_1_бок"/>
    <w:basedOn w:val="phtablecellleft"/>
    <w:autoRedefine/>
    <w:qFormat/>
    <w:rsid w:val="00350122"/>
    <w:pPr>
      <w:numPr>
        <w:numId w:val="11"/>
      </w:numPr>
      <w:ind w:left="284" w:hanging="284"/>
    </w:pPr>
  </w:style>
  <w:style w:type="paragraph" w:customStyle="1" w:styleId="ph1">
    <w:name w:val="ph_Рамка_гориз_цент_мал"/>
    <w:basedOn w:val="ph0"/>
    <w:autoRedefine/>
    <w:qFormat/>
    <w:rsid w:val="00350122"/>
    <w:pPr>
      <w:ind w:left="0"/>
      <w:jc w:val="center"/>
    </w:pPr>
  </w:style>
  <w:style w:type="paragraph" w:customStyle="1" w:styleId="ph2">
    <w:name w:val="ph_Рамка_гориз_круп"/>
    <w:basedOn w:val="a1"/>
    <w:autoRedefine/>
    <w:qFormat/>
    <w:rsid w:val="00350122"/>
    <w:pPr>
      <w:spacing w:after="20" w:line="240" w:lineRule="auto"/>
    </w:pPr>
    <w:rPr>
      <w:rFonts w:ascii="Arial" w:hAnsi="Arial"/>
      <w:i/>
    </w:rPr>
  </w:style>
  <w:style w:type="character" w:customStyle="1" w:styleId="phlistitemized10">
    <w:name w:val="ph_list_itemized_1 Знак"/>
    <w:link w:val="phlistitemized1"/>
    <w:rsid w:val="00350122"/>
    <w:rPr>
      <w:rFonts w:ascii="Times New Roman" w:eastAsia="Times New Roman" w:hAnsi="Times New Roman" w:cs="Arial"/>
      <w:sz w:val="24"/>
      <w:szCs w:val="20"/>
    </w:rPr>
  </w:style>
  <w:style w:type="character" w:customStyle="1" w:styleId="phnormal1">
    <w:name w:val="ph_normal Знак Знак"/>
    <w:rsid w:val="00350122"/>
    <w:rPr>
      <w:rFonts w:ascii="Times New Roman" w:hAnsi="Times New Roman"/>
      <w:sz w:val="24"/>
    </w:rPr>
  </w:style>
  <w:style w:type="character" w:customStyle="1" w:styleId="phtitlevoid0">
    <w:name w:val="ph_title_void Знак"/>
    <w:link w:val="phtitlevoid"/>
    <w:rsid w:val="00350122"/>
    <w:rPr>
      <w:rFonts w:ascii="Times New Roman" w:eastAsia="Times New Roman" w:hAnsi="Times New Roman" w:cs="Arial"/>
      <w:b/>
      <w:bCs/>
      <w:sz w:val="28"/>
      <w:szCs w:val="28"/>
      <w:lang w:eastAsia="ru-RU"/>
    </w:rPr>
  </w:style>
  <w:style w:type="paragraph" w:customStyle="1" w:styleId="affc">
    <w:name w:val="_Табл_Текст"/>
    <w:basedOn w:val="a1"/>
    <w:rsid w:val="00350122"/>
  </w:style>
  <w:style w:type="character" w:styleId="affd">
    <w:name w:val="Emphasis"/>
    <w:uiPriority w:val="20"/>
    <w:rsid w:val="009A2E5B"/>
    <w:rPr>
      <w:i/>
      <w:iCs/>
    </w:rPr>
  </w:style>
  <w:style w:type="paragraph" w:customStyle="1" w:styleId="affe">
    <w:name w:val="Т_Утв_Согл"/>
    <w:link w:val="afff"/>
    <w:qFormat/>
    <w:rsid w:val="009A2E5B"/>
    <w:pPr>
      <w:spacing w:after="240" w:line="240" w:lineRule="auto"/>
      <w:ind w:left="992"/>
      <w:contextualSpacing/>
    </w:pPr>
    <w:rPr>
      <w:rFonts w:ascii="Times New Roman Полужирный" w:eastAsia="Times New Roman" w:hAnsi="Times New Roman Полужирный" w:cs="Times New Roman"/>
      <w:b/>
      <w:iCs/>
      <w:caps/>
      <w:sz w:val="24"/>
      <w:szCs w:val="20"/>
      <w:lang w:eastAsia="ru-RU"/>
    </w:rPr>
  </w:style>
  <w:style w:type="paragraph" w:customStyle="1" w:styleId="afff0">
    <w:name w:val="Текст таблицы_титул"/>
    <w:link w:val="afff1"/>
    <w:qFormat/>
    <w:rsid w:val="009A2E5B"/>
    <w:pPr>
      <w:framePr w:hSpace="180" w:wrap="around" w:vAnchor="text" w:hAnchor="margin" w:xAlign="center" w:y="186"/>
      <w:spacing w:after="0"/>
      <w:ind w:right="284"/>
    </w:pPr>
    <w:rPr>
      <w:rFonts w:ascii="Times New Roman" w:eastAsiaTheme="minorEastAsia" w:hAnsi="Times New Roman" w:cs="Times New Roman"/>
      <w:iCs/>
      <w:sz w:val="24"/>
      <w:szCs w:val="24"/>
      <w:lang w:eastAsia="ru-RU"/>
    </w:rPr>
  </w:style>
  <w:style w:type="character" w:customStyle="1" w:styleId="afff">
    <w:name w:val="Т_Утв_Согл Знак"/>
    <w:basedOn w:val="a2"/>
    <w:link w:val="affe"/>
    <w:rsid w:val="009A2E5B"/>
    <w:rPr>
      <w:rFonts w:ascii="Times New Roman Полужирный" w:eastAsia="Times New Roman" w:hAnsi="Times New Roman Полужирный" w:cs="Times New Roman"/>
      <w:b/>
      <w:iCs/>
      <w:caps/>
      <w:sz w:val="24"/>
      <w:szCs w:val="20"/>
      <w:lang w:eastAsia="ru-RU"/>
    </w:rPr>
  </w:style>
  <w:style w:type="character" w:customStyle="1" w:styleId="afff1">
    <w:name w:val="Текст таблицы_титул Знак"/>
    <w:basedOn w:val="a2"/>
    <w:link w:val="afff0"/>
    <w:rsid w:val="009A2E5B"/>
    <w:rPr>
      <w:rFonts w:ascii="Times New Roman" w:eastAsiaTheme="minorEastAsia" w:hAnsi="Times New Roman" w:cs="Times New Roman"/>
      <w:iCs/>
      <w:sz w:val="24"/>
      <w:szCs w:val="24"/>
      <w:lang w:eastAsia="ru-RU"/>
    </w:rPr>
  </w:style>
  <w:style w:type="paragraph" w:customStyle="1" w:styleId="afff2">
    <w:name w:val="Текст пункта"/>
    <w:link w:val="18"/>
    <w:locked/>
    <w:rsid w:val="009A2E5B"/>
    <w:pPr>
      <w:spacing w:before="120" w:after="0" w:line="360" w:lineRule="auto"/>
      <w:ind w:firstLine="624"/>
      <w:contextualSpacing/>
      <w:jc w:val="both"/>
    </w:pPr>
    <w:rPr>
      <w:rFonts w:ascii="Times New Roman" w:eastAsia="Times New Roman" w:hAnsi="Times New Roman" w:cs="Times New Roman"/>
      <w:iCs/>
      <w:sz w:val="24"/>
      <w:szCs w:val="24"/>
    </w:rPr>
  </w:style>
  <w:style w:type="character" w:customStyle="1" w:styleId="18">
    <w:name w:val="Текст пункта Знак1"/>
    <w:link w:val="afff2"/>
    <w:locked/>
    <w:rsid w:val="009A2E5B"/>
    <w:rPr>
      <w:rFonts w:ascii="Times New Roman" w:eastAsia="Times New Roman" w:hAnsi="Times New Roman" w:cs="Times New Roman"/>
      <w:iCs/>
      <w:sz w:val="24"/>
      <w:szCs w:val="24"/>
    </w:rPr>
  </w:style>
  <w:style w:type="paragraph" w:customStyle="1" w:styleId="afff3">
    <w:name w:val="Т_Название системы"/>
    <w:link w:val="afff4"/>
    <w:qFormat/>
    <w:rsid w:val="009A2E5B"/>
    <w:pPr>
      <w:spacing w:before="720" w:after="0" w:line="240" w:lineRule="auto"/>
      <w:contextualSpacing/>
      <w:jc w:val="center"/>
    </w:pPr>
    <w:rPr>
      <w:rFonts w:ascii="Times New Roman" w:eastAsia="Times New Roman" w:hAnsi="Times New Roman" w:cstheme="majorBidi"/>
      <w:b/>
      <w:caps/>
      <w:spacing w:val="-10"/>
      <w:kern w:val="28"/>
      <w:sz w:val="32"/>
      <w:szCs w:val="32"/>
      <w:lang w:eastAsia="ru-RU"/>
    </w:rPr>
  </w:style>
  <w:style w:type="character" w:customStyle="1" w:styleId="afff4">
    <w:name w:val="Т_Название системы Знак"/>
    <w:basedOn w:val="a2"/>
    <w:link w:val="afff3"/>
    <w:rsid w:val="009A2E5B"/>
    <w:rPr>
      <w:rFonts w:ascii="Times New Roman" w:eastAsia="Times New Roman" w:hAnsi="Times New Roman" w:cstheme="majorBidi"/>
      <w:b/>
      <w:caps/>
      <w:spacing w:val="-10"/>
      <w:kern w:val="28"/>
      <w:sz w:val="32"/>
      <w:szCs w:val="32"/>
      <w:lang w:eastAsia="ru-RU"/>
    </w:rPr>
  </w:style>
  <w:style w:type="paragraph" w:customStyle="1" w:styleId="afff5">
    <w:name w:val="_Т_Название подсистемы"/>
    <w:next w:val="a1"/>
    <w:link w:val="afff6"/>
    <w:qFormat/>
    <w:rsid w:val="009A2E5B"/>
    <w:pPr>
      <w:spacing w:before="720" w:after="120" w:line="240" w:lineRule="auto"/>
      <w:jc w:val="center"/>
    </w:pPr>
    <w:rPr>
      <w:rFonts w:ascii="Times New Roman Полужирный" w:eastAsia="Times New Roman" w:hAnsi="Times New Roman Полужирный" w:cstheme="majorBidi"/>
      <w:b/>
      <w:iCs/>
      <w:caps/>
      <w:spacing w:val="-10"/>
      <w:kern w:val="28"/>
      <w:sz w:val="32"/>
      <w:szCs w:val="32"/>
    </w:rPr>
  </w:style>
  <w:style w:type="character" w:customStyle="1" w:styleId="afff6">
    <w:name w:val="_Т_Название подсистемы Знак"/>
    <w:basedOn w:val="a2"/>
    <w:link w:val="afff5"/>
    <w:rsid w:val="009A2E5B"/>
    <w:rPr>
      <w:rFonts w:ascii="Times New Roman Полужирный" w:eastAsia="Times New Roman" w:hAnsi="Times New Roman Полужирный" w:cstheme="majorBidi"/>
      <w:b/>
      <w:iCs/>
      <w:caps/>
      <w:spacing w:val="-10"/>
      <w:kern w:val="28"/>
      <w:sz w:val="32"/>
      <w:szCs w:val="32"/>
    </w:rPr>
  </w:style>
  <w:style w:type="paragraph" w:customStyle="1" w:styleId="afff7">
    <w:name w:val="Титул_Название документа"/>
    <w:next w:val="a1"/>
    <w:link w:val="afff8"/>
    <w:qFormat/>
    <w:rsid w:val="009A2E5B"/>
    <w:pPr>
      <w:spacing w:before="480" w:after="0" w:line="360" w:lineRule="auto"/>
      <w:contextualSpacing/>
      <w:jc w:val="center"/>
    </w:pPr>
    <w:rPr>
      <w:rFonts w:ascii="Times New Roman" w:eastAsia="Times New Roman" w:hAnsi="Times New Roman" w:cs="Times New Roman"/>
      <w:iCs/>
      <w:caps/>
      <w:sz w:val="32"/>
      <w:szCs w:val="32"/>
      <w:lang w:eastAsia="ru-RU"/>
    </w:rPr>
  </w:style>
  <w:style w:type="character" w:customStyle="1" w:styleId="afff8">
    <w:name w:val="Титул_Название документа Знак"/>
    <w:basedOn w:val="a2"/>
    <w:link w:val="afff7"/>
    <w:rsid w:val="009A2E5B"/>
    <w:rPr>
      <w:rFonts w:ascii="Times New Roman" w:eastAsia="Times New Roman" w:hAnsi="Times New Roman" w:cs="Times New Roman"/>
      <w:iCs/>
      <w:caps/>
      <w:sz w:val="32"/>
      <w:szCs w:val="32"/>
      <w:lang w:eastAsia="ru-RU"/>
    </w:rPr>
  </w:style>
  <w:style w:type="paragraph" w:styleId="afff9">
    <w:name w:val="Subtitle"/>
    <w:basedOn w:val="a1"/>
    <w:next w:val="a1"/>
    <w:link w:val="afffa"/>
    <w:uiPriority w:val="11"/>
    <w:qFormat/>
    <w:rsid w:val="009A2E5B"/>
    <w:pPr>
      <w:spacing w:before="240"/>
      <w:ind w:right="6"/>
      <w:contextualSpacing/>
    </w:pPr>
    <w:rPr>
      <w:caps/>
      <w:sz w:val="32"/>
      <w:szCs w:val="32"/>
    </w:rPr>
  </w:style>
  <w:style w:type="character" w:customStyle="1" w:styleId="afffa">
    <w:name w:val="Подзаголовок Знак"/>
    <w:basedOn w:val="a2"/>
    <w:link w:val="afff9"/>
    <w:uiPriority w:val="11"/>
    <w:rsid w:val="009A2E5B"/>
    <w:rPr>
      <w:rFonts w:ascii="Times New Roman" w:eastAsia="Times New Roman" w:hAnsi="Times New Roman" w:cs="Times New Roman"/>
      <w:caps/>
      <w:sz w:val="32"/>
      <w:szCs w:val="32"/>
      <w:lang w:eastAsia="ru-RU"/>
    </w:rPr>
  </w:style>
  <w:style w:type="character" w:customStyle="1" w:styleId="70">
    <w:name w:val="Заголовок 7 Знак"/>
    <w:link w:val="7"/>
    <w:uiPriority w:val="9"/>
    <w:semiHidden/>
    <w:rsid w:val="002830AD"/>
    <w:rPr>
      <w:rFonts w:ascii="Calibri" w:eastAsia="Times New Roman" w:hAnsi="Calibri" w:cs="Times New Roman"/>
      <w:sz w:val="24"/>
      <w:szCs w:val="24"/>
      <w:lang w:eastAsia="ru-RU"/>
    </w:rPr>
  </w:style>
  <w:style w:type="character" w:customStyle="1" w:styleId="80">
    <w:name w:val="Заголовок 8 Знак"/>
    <w:link w:val="8"/>
    <w:uiPriority w:val="9"/>
    <w:semiHidden/>
    <w:rsid w:val="002830AD"/>
    <w:rPr>
      <w:rFonts w:ascii="Calibri" w:eastAsia="Times New Roman" w:hAnsi="Calibri" w:cs="Times New Roman"/>
      <w:i/>
      <w:iCs/>
      <w:sz w:val="24"/>
      <w:szCs w:val="24"/>
      <w:lang w:eastAsia="ru-RU"/>
    </w:rPr>
  </w:style>
  <w:style w:type="character" w:customStyle="1" w:styleId="90">
    <w:name w:val="Заголовок 9 Знак"/>
    <w:link w:val="9"/>
    <w:uiPriority w:val="9"/>
    <w:semiHidden/>
    <w:rsid w:val="002830AD"/>
    <w:rPr>
      <w:rFonts w:ascii="Cambria" w:eastAsia="Times New Roman" w:hAnsi="Cambria" w:cs="Times New Roman"/>
      <w:lang w:eastAsia="ru-RU"/>
    </w:rPr>
  </w:style>
  <w:style w:type="paragraph" w:customStyle="1" w:styleId="phlistordered2">
    <w:name w:val="ph_list_ordered_2"/>
    <w:basedOn w:val="phnormal"/>
    <w:rsid w:val="002830AD"/>
    <w:pPr>
      <w:tabs>
        <w:tab w:val="num" w:pos="1208"/>
      </w:tabs>
      <w:ind w:left="1077" w:hanging="357"/>
    </w:pPr>
  </w:style>
  <w:style w:type="paragraph" w:customStyle="1" w:styleId="19">
    <w:name w:val="Стиль 1"/>
    <w:basedOn w:val="4"/>
    <w:autoRedefine/>
    <w:rsid w:val="002830AD"/>
    <w:pPr>
      <w:ind w:left="2694"/>
    </w:pPr>
  </w:style>
  <w:style w:type="paragraph" w:customStyle="1" w:styleId="afffb">
    <w:name w:val="Абзац основной"/>
    <w:basedOn w:val="a1"/>
    <w:qFormat/>
    <w:rsid w:val="00E3394A"/>
    <w:pPr>
      <w:spacing w:before="120"/>
    </w:pPr>
    <w:rPr>
      <w:rFonts w:eastAsia="SimSun"/>
      <w:sz w:val="28"/>
      <w:szCs w:val="28"/>
      <w:lang w:eastAsia="zh-CN"/>
    </w:rPr>
  </w:style>
  <w:style w:type="paragraph" w:customStyle="1" w:styleId="afffc">
    <w:name w:val="Подпись рисунка"/>
    <w:basedOn w:val="phfiguregraphic"/>
    <w:link w:val="afffd"/>
    <w:autoRedefine/>
    <w:qFormat/>
    <w:rsid w:val="00D80965"/>
    <w:pPr>
      <w:spacing w:before="0"/>
    </w:pPr>
    <w:rPr>
      <w:szCs w:val="24"/>
    </w:rPr>
  </w:style>
  <w:style w:type="character" w:customStyle="1" w:styleId="phfigure0">
    <w:name w:val="ph_figure Знак"/>
    <w:basedOn w:val="phbase0"/>
    <w:link w:val="phfigure"/>
    <w:rsid w:val="009B67B4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phfiguregraphic0">
    <w:name w:val="ph_figure_graphic Знак"/>
    <w:basedOn w:val="phfigure0"/>
    <w:link w:val="phfiguregraphic"/>
    <w:rsid w:val="009B67B4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afffd">
    <w:name w:val="Подпись рисунка Знак"/>
    <w:basedOn w:val="phfiguregraphic0"/>
    <w:link w:val="afffc"/>
    <w:rsid w:val="00D80965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30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7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8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3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1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0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1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1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0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7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hyperlink" Target="mailto:info@codeinside.ru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parking-uat.codeinside.ru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info@codeinside.ru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.gaynanova\Desktop\&#1044;&#1080;&#1072;&#1085;&#1072;\&#1087;&#1088;&#1080;&#1084;&#1077;&#1088;&#1099;%20&#1080;%20&#1096;&#1088;&#1080;&#1092;&#1090;&#1099;\&#1043;&#1054;&#1057;&#1058;_2.105_&#1096;&#1072;&#1073;&#1083;&#1086;&#1085;_Times_NR%20(2)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95C6C1-9463-4732-B3D8-7739341999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ГОСТ_2.105_шаблон_Times_NR (2)</Template>
  <TotalTime>0</TotalTime>
  <Pages>40</Pages>
  <Words>4080</Words>
  <Characters>23262</Characters>
  <Application>Microsoft Office Word</Application>
  <DocSecurity>0</DocSecurity>
  <Lines>193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27288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2019-09-16T06:22:00Z</dcterms:created>
  <dcterms:modified xsi:type="dcterms:W3CDTF">2019-09-16T09:41:00Z</dcterms:modified>
</cp:coreProperties>
</file>